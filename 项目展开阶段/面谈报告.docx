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8E509" w14:textId="77777777" w:rsidR="008206D5" w:rsidRDefault="008206D5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895B21" w14:paraId="31A13664" w14:textId="77777777" w:rsidTr="008206D5">
        <w:tc>
          <w:tcPr>
            <w:tcW w:w="965" w:type="dxa"/>
            <w:shd w:val="clear" w:color="auto" w:fill="3A3A3A" w:themeFill="text2"/>
          </w:tcPr>
          <w:p w14:paraId="2AF8C64D" w14:textId="77777777" w:rsidR="00895B21" w:rsidRDefault="00895B21">
            <w:pPr>
              <w:spacing w:before="260"/>
            </w:pPr>
          </w:p>
        </w:tc>
        <w:tc>
          <w:tcPr>
            <w:tcW w:w="518" w:type="dxa"/>
          </w:tcPr>
          <w:p w14:paraId="24DC3019" w14:textId="77777777" w:rsidR="00895B21" w:rsidRPr="00B51601" w:rsidRDefault="00895B21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2E2DE46F" w14:textId="3B83EB2E" w:rsidR="00895B21" w:rsidRPr="00B51601" w:rsidRDefault="00825030" w:rsidP="00B51601">
            <w:pPr>
              <w:pStyle w:val="a5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面谈</w:t>
            </w:r>
            <w:r w:rsidR="00125C63">
              <w:rPr>
                <w:sz w:val="72"/>
                <w:szCs w:val="72"/>
              </w:rPr>
              <w:t>报告</w:t>
            </w:r>
          </w:p>
        </w:tc>
      </w:tr>
    </w:tbl>
    <w:p w14:paraId="6AFAE4F3" w14:textId="7C6E3981" w:rsidR="00957778" w:rsidRDefault="00B51601" w:rsidP="00957778">
      <w:pPr>
        <w:pStyle w:val="a9"/>
        <w:spacing w:line="120" w:lineRule="auto"/>
      </w:pPr>
      <w:r>
        <w:t>2016/1</w:t>
      </w:r>
      <w:r w:rsidR="00125C63">
        <w:t>1</w:t>
      </w:r>
      <w:r>
        <w:t>/</w:t>
      </w:r>
      <w:r w:rsidR="00036DAC">
        <w:t>04</w:t>
      </w:r>
    </w:p>
    <w:p w14:paraId="58633576" w14:textId="5FBA5336" w:rsidR="00895B21" w:rsidRPr="00957778" w:rsidRDefault="00B51601" w:rsidP="00957778">
      <w:pPr>
        <w:pStyle w:val="a9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28C7ABDB" w14:textId="0A171BAF" w:rsidR="00957778" w:rsidRPr="00957778" w:rsidRDefault="00957778" w:rsidP="00957778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EE81A" wp14:editId="3E0752ED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FFC7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7106D6AB" w14:textId="0F18B74B" w:rsidR="00895B21" w:rsidRDefault="00B51601" w:rsidP="00957778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2E66400E" w14:textId="003F4B3F" w:rsidR="00B51601" w:rsidRDefault="00B51601" w:rsidP="00957778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533BFDA5" w14:textId="77777777" w:rsidR="008C07BE" w:rsidRDefault="008C07BE" w:rsidP="00957778">
      <w:pPr>
        <w:spacing w:line="168" w:lineRule="auto"/>
      </w:pPr>
    </w:p>
    <w:p w14:paraId="23B41C26" w14:textId="573323B8" w:rsidR="00957778" w:rsidRDefault="00B51601">
      <w:r>
        <w:rPr>
          <w:noProof/>
          <w:lang w:val="en-US"/>
        </w:rPr>
        <w:drawing>
          <wp:inline distT="0" distB="0" distL="0" distR="0" wp14:anchorId="4FA8A715" wp14:editId="141EC333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22EF" w14:textId="77777777" w:rsidR="00957778" w:rsidRDefault="00957778">
      <w:r>
        <w:br w:type="page"/>
      </w:r>
    </w:p>
    <w:p w14:paraId="42ED144B" w14:textId="77777777" w:rsidR="00E2299F" w:rsidRPr="00A84326" w:rsidRDefault="00CE4324" w:rsidP="00E2299F">
      <w:pPr>
        <w:jc w:val="center"/>
        <w:rPr>
          <w:b/>
          <w:sz w:val="72"/>
          <w:szCs w:val="72"/>
        </w:rPr>
      </w:pPr>
      <w:r w:rsidRPr="00A84326">
        <w:rPr>
          <w:b/>
          <w:sz w:val="72"/>
          <w:szCs w:val="72"/>
        </w:rPr>
        <w:lastRenderedPageBreak/>
        <w:t>目录</w:t>
      </w:r>
    </w:p>
    <w:p w14:paraId="52CBA9B8" w14:textId="7995B166" w:rsidR="001A4F95" w:rsidRPr="00A84326" w:rsidRDefault="001A4F95" w:rsidP="00F4545A">
      <w:pPr>
        <w:pStyle w:val="a5"/>
        <w:rPr>
          <w:sz w:val="48"/>
          <w:szCs w:val="48"/>
        </w:rPr>
      </w:pPr>
      <w:r w:rsidRPr="00A84326">
        <w:rPr>
          <w:sz w:val="48"/>
          <w:szCs w:val="48"/>
        </w:rPr>
        <w:t xml:space="preserve">1. </w:t>
      </w:r>
      <w:r w:rsidRPr="00A84326">
        <w:rPr>
          <w:rFonts w:hint="eastAsia"/>
          <w:sz w:val="48"/>
          <w:szCs w:val="48"/>
        </w:rPr>
        <w:t>引言</w:t>
      </w:r>
    </w:p>
    <w:p w14:paraId="6F43E850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1.1</w:t>
      </w:r>
      <w:r w:rsidRPr="00A84326">
        <w:rPr>
          <w:sz w:val="32"/>
          <w:szCs w:val="32"/>
        </w:rPr>
        <w:t>编制目的</w:t>
      </w:r>
    </w:p>
    <w:p w14:paraId="1B343143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1.2</w:t>
      </w:r>
      <w:r w:rsidRPr="00A84326">
        <w:rPr>
          <w:sz w:val="32"/>
          <w:szCs w:val="32"/>
        </w:rPr>
        <w:t>词汇表</w:t>
      </w:r>
    </w:p>
    <w:p w14:paraId="3C5295E8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1.3</w:t>
      </w:r>
      <w:r w:rsidRPr="00A84326">
        <w:rPr>
          <w:sz w:val="32"/>
          <w:szCs w:val="32"/>
        </w:rPr>
        <w:t>参考文献</w:t>
      </w:r>
    </w:p>
    <w:p w14:paraId="474DB275" w14:textId="77777777" w:rsidR="00F4545A" w:rsidRPr="006E79E4" w:rsidRDefault="00F4545A" w:rsidP="00F4545A">
      <w:pPr>
        <w:pStyle w:val="a5"/>
        <w:rPr>
          <w:sz w:val="36"/>
          <w:szCs w:val="36"/>
        </w:rPr>
      </w:pPr>
    </w:p>
    <w:p w14:paraId="0AC40FCB" w14:textId="1F15DD5C" w:rsidR="00F4545A" w:rsidRPr="00A84326" w:rsidRDefault="00F4545A" w:rsidP="00F4545A">
      <w:pPr>
        <w:pStyle w:val="a5"/>
        <w:rPr>
          <w:sz w:val="48"/>
          <w:szCs w:val="48"/>
        </w:rPr>
      </w:pPr>
      <w:r w:rsidRPr="00A84326">
        <w:rPr>
          <w:sz w:val="48"/>
          <w:szCs w:val="48"/>
        </w:rPr>
        <w:t xml:space="preserve">2. </w:t>
      </w:r>
      <w:r w:rsidR="001A4F95">
        <w:rPr>
          <w:sz w:val="48"/>
          <w:szCs w:val="48"/>
        </w:rPr>
        <w:t>面谈问题列表</w:t>
      </w:r>
    </w:p>
    <w:p w14:paraId="1E9E97B2" w14:textId="78B7676C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 xml:space="preserve">2.1 </w:t>
      </w:r>
      <w:r w:rsidR="001A4F95">
        <w:rPr>
          <w:sz w:val="32"/>
          <w:szCs w:val="32"/>
        </w:rPr>
        <w:t>第一次面谈</w:t>
      </w:r>
    </w:p>
    <w:p w14:paraId="011D9745" w14:textId="77777777" w:rsidR="001A4F95" w:rsidRDefault="00F4545A" w:rsidP="004767D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 xml:space="preserve">2.2 </w:t>
      </w:r>
      <w:r w:rsidR="001A4F95">
        <w:rPr>
          <w:sz w:val="32"/>
          <w:szCs w:val="32"/>
        </w:rPr>
        <w:t>第二次面谈</w:t>
      </w:r>
    </w:p>
    <w:p w14:paraId="54210410" w14:textId="1BB98FCE" w:rsidR="001A4F95" w:rsidRDefault="00602061" w:rsidP="004767DA">
      <w:pPr>
        <w:pStyle w:val="a5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2.3 </w:t>
      </w:r>
      <w:r>
        <w:rPr>
          <w:rFonts w:hint="eastAsia"/>
          <w:sz w:val="32"/>
          <w:szCs w:val="32"/>
        </w:rPr>
        <w:t>第三次</w:t>
      </w:r>
      <w:r>
        <w:rPr>
          <w:sz w:val="32"/>
          <w:szCs w:val="32"/>
        </w:rPr>
        <w:t>面谈</w:t>
      </w:r>
    </w:p>
    <w:p w14:paraId="38CE957F" w14:textId="33B001F6" w:rsidR="00602061" w:rsidRDefault="00602061" w:rsidP="004767DA">
      <w:pPr>
        <w:pStyle w:val="a5"/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2.4 </w:t>
      </w:r>
      <w:r>
        <w:rPr>
          <w:rFonts w:hint="eastAsia"/>
          <w:sz w:val="32"/>
          <w:szCs w:val="32"/>
        </w:rPr>
        <w:t>第四次</w:t>
      </w:r>
      <w:r>
        <w:rPr>
          <w:sz w:val="32"/>
          <w:szCs w:val="32"/>
        </w:rPr>
        <w:t>面谈</w:t>
      </w:r>
    </w:p>
    <w:p w14:paraId="02480CB8" w14:textId="0B3ECB5D" w:rsidR="00602061" w:rsidRDefault="00602061" w:rsidP="004767DA">
      <w:pPr>
        <w:pStyle w:val="a5"/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2.5 </w:t>
      </w:r>
      <w:r>
        <w:rPr>
          <w:rFonts w:hint="eastAsia"/>
          <w:sz w:val="32"/>
          <w:szCs w:val="32"/>
        </w:rPr>
        <w:t>第五次</w:t>
      </w:r>
      <w:r>
        <w:rPr>
          <w:sz w:val="32"/>
          <w:szCs w:val="32"/>
        </w:rPr>
        <w:t>面谈</w:t>
      </w:r>
    </w:p>
    <w:p w14:paraId="410EA785" w14:textId="77777777" w:rsidR="001A4F95" w:rsidRDefault="001A4F95" w:rsidP="004767DA">
      <w:pPr>
        <w:pStyle w:val="a5"/>
        <w:ind w:firstLine="720"/>
        <w:rPr>
          <w:sz w:val="32"/>
          <w:szCs w:val="32"/>
        </w:rPr>
      </w:pPr>
    </w:p>
    <w:p w14:paraId="7CC74BBD" w14:textId="6740EE9B" w:rsidR="00805140" w:rsidRDefault="006E79E4" w:rsidP="004767DA">
      <w:pPr>
        <w:pStyle w:val="a5"/>
        <w:ind w:firstLine="720"/>
      </w:pPr>
      <w:r w:rsidRPr="00DE413A">
        <w:br w:type="page"/>
      </w:r>
    </w:p>
    <w:p w14:paraId="794C1E01" w14:textId="77777777" w:rsidR="00805140" w:rsidRPr="00805140" w:rsidRDefault="00805140" w:rsidP="00805140">
      <w:pPr>
        <w:jc w:val="center"/>
        <w:rPr>
          <w:b/>
          <w:sz w:val="52"/>
          <w:szCs w:val="52"/>
        </w:rPr>
      </w:pPr>
      <w:r w:rsidRPr="00805140">
        <w:rPr>
          <w:rFonts w:hint="eastAsia"/>
          <w:b/>
          <w:sz w:val="52"/>
          <w:szCs w:val="52"/>
        </w:rPr>
        <w:lastRenderedPageBreak/>
        <w:t>更新</w:t>
      </w:r>
      <w:r w:rsidRPr="00805140">
        <w:rPr>
          <w:b/>
          <w:sz w:val="52"/>
          <w:szCs w:val="52"/>
        </w:rPr>
        <w:t>历史</w:t>
      </w:r>
    </w:p>
    <w:tbl>
      <w:tblPr>
        <w:tblStyle w:val="ad"/>
        <w:tblW w:w="0" w:type="auto"/>
        <w:tblBorders>
          <w:top w:val="none" w:sz="0" w:space="0" w:color="auto"/>
          <w:left w:val="single" w:sz="4" w:space="0" w:color="D9D9D9" w:themeColor="background1" w:themeShade="D9"/>
          <w:bottom w:val="single" w:sz="4" w:space="0" w:color="D9D9D9" w:themeColor="background1" w:themeShade="D9"/>
          <w:right w:val="none" w:sz="0" w:space="0" w:color="auto"/>
          <w:insideH w:val="none" w:sz="0" w:space="0" w:color="auto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60"/>
        <w:gridCol w:w="2060"/>
        <w:gridCol w:w="2060"/>
        <w:gridCol w:w="2060"/>
      </w:tblGrid>
      <w:tr w:rsidR="00805140" w14:paraId="45C6234D" w14:textId="77777777" w:rsidTr="00904AA7">
        <w:tc>
          <w:tcPr>
            <w:tcW w:w="2060" w:type="dxa"/>
            <w:shd w:val="clear" w:color="auto" w:fill="D7D7D7" w:themeFill="text2" w:themeFillTint="33"/>
          </w:tcPr>
          <w:p w14:paraId="7827FB54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修改人员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30E1C62B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日期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607C34D0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变更原因</w:t>
            </w:r>
          </w:p>
        </w:tc>
        <w:tc>
          <w:tcPr>
            <w:tcW w:w="2060" w:type="dxa"/>
            <w:tcBorders>
              <w:bottom w:val="nil"/>
            </w:tcBorders>
            <w:shd w:val="clear" w:color="auto" w:fill="D7D7D7" w:themeFill="text2" w:themeFillTint="33"/>
          </w:tcPr>
          <w:p w14:paraId="1802FD8F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版本号</w:t>
            </w:r>
          </w:p>
        </w:tc>
      </w:tr>
      <w:tr w:rsidR="00805140" w14:paraId="0D106CDB" w14:textId="77777777" w:rsidTr="00904AA7">
        <w:tc>
          <w:tcPr>
            <w:tcW w:w="2060" w:type="dxa"/>
          </w:tcPr>
          <w:p w14:paraId="5D451E55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</w:tcPr>
          <w:p w14:paraId="3FA98928" w14:textId="286C4147" w:rsidR="00805140" w:rsidRPr="00E86E3F" w:rsidRDefault="00805140" w:rsidP="00BF272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</w:t>
            </w:r>
            <w:r w:rsidR="00BF2725">
              <w:rPr>
                <w:rFonts w:asciiTheme="minorEastAsia" w:hAnsiTheme="minor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/</w:t>
            </w:r>
            <w:r w:rsidR="00BF2725">
              <w:rPr>
                <w:rFonts w:asciiTheme="minorEastAsia" w:hAnsiTheme="minorEastAsia"/>
                <w:sz w:val="28"/>
                <w:szCs w:val="28"/>
              </w:rPr>
              <w:t>04</w:t>
            </w:r>
          </w:p>
        </w:tc>
        <w:tc>
          <w:tcPr>
            <w:tcW w:w="2060" w:type="dxa"/>
          </w:tcPr>
          <w:p w14:paraId="65FF9B0C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文档初稿</w:t>
            </w:r>
          </w:p>
        </w:tc>
        <w:tc>
          <w:tcPr>
            <w:tcW w:w="2060" w:type="dxa"/>
            <w:tcBorders>
              <w:bottom w:val="nil"/>
              <w:right w:val="single" w:sz="4" w:space="0" w:color="D9D9D9" w:themeColor="background1" w:themeShade="D9"/>
            </w:tcBorders>
          </w:tcPr>
          <w:p w14:paraId="19EBFB32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1.0</w:t>
            </w:r>
          </w:p>
        </w:tc>
      </w:tr>
      <w:tr w:rsidR="00805140" w14:paraId="69127695" w14:textId="77777777" w:rsidTr="00904AA7">
        <w:tc>
          <w:tcPr>
            <w:tcW w:w="2060" w:type="dxa"/>
            <w:shd w:val="clear" w:color="auto" w:fill="F2F2F2" w:themeFill="background1" w:themeFillShade="F2"/>
          </w:tcPr>
          <w:p w14:paraId="4A2CD02B" w14:textId="31F306AF" w:rsidR="00805140" w:rsidRPr="00E86E3F" w:rsidRDefault="00FE25E6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  <w:shd w:val="clear" w:color="auto" w:fill="F2F2F2" w:themeFill="background1" w:themeFillShade="F2"/>
          </w:tcPr>
          <w:p w14:paraId="343AEDD2" w14:textId="3C1627B6" w:rsidR="00805140" w:rsidRPr="00E86E3F" w:rsidRDefault="00C140C6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2016/11/05</w:t>
            </w:r>
          </w:p>
        </w:tc>
        <w:tc>
          <w:tcPr>
            <w:tcW w:w="2060" w:type="dxa"/>
            <w:shd w:val="clear" w:color="auto" w:fill="F2F2F2" w:themeFill="background1" w:themeFillShade="F2"/>
          </w:tcPr>
          <w:p w14:paraId="53C24FDA" w14:textId="334151C4" w:rsidR="00805140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第二次面谈</w:t>
            </w:r>
          </w:p>
        </w:tc>
        <w:tc>
          <w:tcPr>
            <w:tcW w:w="2060" w:type="dxa"/>
            <w:tcBorders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07E51BC" w14:textId="30D32914" w:rsidR="00805140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1.1</w:t>
            </w:r>
          </w:p>
        </w:tc>
      </w:tr>
      <w:tr w:rsidR="003E4D0C" w14:paraId="5728462D" w14:textId="77777777" w:rsidTr="00C140C6">
        <w:tc>
          <w:tcPr>
            <w:tcW w:w="2060" w:type="dxa"/>
            <w:tcBorders>
              <w:bottom w:val="nil"/>
            </w:tcBorders>
          </w:tcPr>
          <w:p w14:paraId="045C1171" w14:textId="67E1FC96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  <w:tcBorders>
              <w:bottom w:val="nil"/>
            </w:tcBorders>
          </w:tcPr>
          <w:p w14:paraId="5B15D153" w14:textId="3914C641" w:rsidR="003E4D0C" w:rsidRPr="00E86E3F" w:rsidRDefault="003E4D0C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2016/11/07</w:t>
            </w:r>
          </w:p>
        </w:tc>
        <w:tc>
          <w:tcPr>
            <w:tcW w:w="2060" w:type="dxa"/>
            <w:tcBorders>
              <w:bottom w:val="nil"/>
            </w:tcBorders>
          </w:tcPr>
          <w:p w14:paraId="6F0C3C9C" w14:textId="1CE0F6D0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第三次面谈</w:t>
            </w:r>
          </w:p>
        </w:tc>
        <w:tc>
          <w:tcPr>
            <w:tcW w:w="2060" w:type="dxa"/>
            <w:tcBorders>
              <w:bottom w:val="nil"/>
              <w:right w:val="single" w:sz="4" w:space="0" w:color="D9D9D9" w:themeColor="background1" w:themeShade="D9"/>
            </w:tcBorders>
          </w:tcPr>
          <w:p w14:paraId="437E163F" w14:textId="2FDBBB42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1.2</w:t>
            </w:r>
          </w:p>
        </w:tc>
      </w:tr>
      <w:tr w:rsidR="003E4D0C" w14:paraId="698441F3" w14:textId="77777777" w:rsidTr="00C140C6">
        <w:tc>
          <w:tcPr>
            <w:tcW w:w="2060" w:type="dxa"/>
            <w:tcBorders>
              <w:bottom w:val="nil"/>
            </w:tcBorders>
            <w:shd w:val="clear" w:color="auto" w:fill="F2F2F2" w:themeFill="background1" w:themeFillShade="F2"/>
          </w:tcPr>
          <w:p w14:paraId="2674A649" w14:textId="63A3E8A5" w:rsidR="003E4D0C" w:rsidRPr="00E86E3F" w:rsidRDefault="003E4D0C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  <w:tcBorders>
              <w:bottom w:val="nil"/>
            </w:tcBorders>
            <w:shd w:val="clear" w:color="auto" w:fill="F2F2F2" w:themeFill="background1" w:themeFillShade="F2"/>
          </w:tcPr>
          <w:p w14:paraId="641C1715" w14:textId="530C85D3" w:rsidR="003E4D0C" w:rsidRPr="00E86E3F" w:rsidRDefault="003E4D0C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2016/11/08</w:t>
            </w:r>
          </w:p>
        </w:tc>
        <w:tc>
          <w:tcPr>
            <w:tcW w:w="2060" w:type="dxa"/>
            <w:tcBorders>
              <w:bottom w:val="nil"/>
            </w:tcBorders>
            <w:shd w:val="clear" w:color="auto" w:fill="F2F2F2" w:themeFill="background1" w:themeFillShade="F2"/>
          </w:tcPr>
          <w:p w14:paraId="24AE754B" w14:textId="70EA63E9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第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四</w:t>
            </w:r>
            <w:r>
              <w:rPr>
                <w:rFonts w:asciiTheme="minorEastAsia" w:hAnsiTheme="minorEastAsia"/>
                <w:sz w:val="28"/>
                <w:szCs w:val="28"/>
              </w:rPr>
              <w:t>次面谈</w:t>
            </w:r>
          </w:p>
        </w:tc>
        <w:tc>
          <w:tcPr>
            <w:tcW w:w="2060" w:type="dxa"/>
            <w:tcBorders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3D690F7" w14:textId="1BABA866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1.3</w:t>
            </w:r>
          </w:p>
        </w:tc>
      </w:tr>
      <w:tr w:rsidR="003E4D0C" w14:paraId="790B43D2" w14:textId="77777777" w:rsidTr="001D1891">
        <w:tc>
          <w:tcPr>
            <w:tcW w:w="2060" w:type="dxa"/>
            <w:tcBorders>
              <w:top w:val="nil"/>
              <w:bottom w:val="nil"/>
            </w:tcBorders>
          </w:tcPr>
          <w:p w14:paraId="1EBA9CFC" w14:textId="22210033" w:rsidR="003E4D0C" w:rsidRPr="00E86E3F" w:rsidRDefault="003E4D0C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7825324E" w14:textId="2FD401F3" w:rsidR="003E4D0C" w:rsidRDefault="003E4D0C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2016/11/10</w:t>
            </w: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4607D478" w14:textId="357050A9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第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五</w:t>
            </w:r>
            <w:r>
              <w:rPr>
                <w:rFonts w:asciiTheme="minorEastAsia" w:hAnsiTheme="minorEastAsia"/>
                <w:sz w:val="28"/>
                <w:szCs w:val="28"/>
              </w:rPr>
              <w:t>次面谈</w:t>
            </w:r>
          </w:p>
        </w:tc>
        <w:tc>
          <w:tcPr>
            <w:tcW w:w="2060" w:type="dxa"/>
            <w:tcBorders>
              <w:top w:val="nil"/>
              <w:bottom w:val="nil"/>
              <w:right w:val="single" w:sz="4" w:space="0" w:color="D9D9D9" w:themeColor="background1" w:themeShade="D9"/>
            </w:tcBorders>
          </w:tcPr>
          <w:p w14:paraId="356EDC6E" w14:textId="2368073B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2.0</w:t>
            </w:r>
          </w:p>
        </w:tc>
      </w:tr>
      <w:tr w:rsidR="001D1891" w14:paraId="0CF37D84" w14:textId="77777777" w:rsidTr="001D1891">
        <w:tc>
          <w:tcPr>
            <w:tcW w:w="206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61F3BC8" w14:textId="77777777" w:rsidR="001D1891" w:rsidRDefault="001D1891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7454264" w14:textId="77777777" w:rsidR="001D1891" w:rsidRDefault="001D1891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710F541" w14:textId="77777777" w:rsidR="001D1891" w:rsidRDefault="001D1891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09DB348" w14:textId="77777777" w:rsidR="001D1891" w:rsidRDefault="001D1891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14:paraId="0C5D7B33" w14:textId="77777777" w:rsidR="00805140" w:rsidRDefault="00805140"/>
    <w:p w14:paraId="3813E8EF" w14:textId="77777777" w:rsidR="00805140" w:rsidRDefault="00805140">
      <w:pPr>
        <w:rPr>
          <w:rFonts w:asciiTheme="majorHAnsi" w:eastAsiaTheme="majorEastAsia" w:hAnsiTheme="majorHAnsi" w:cstheme="majorBidi"/>
          <w:b/>
          <w:caps/>
          <w:kern w:val="28"/>
          <w:sz w:val="94"/>
          <w:szCs w:val="56"/>
        </w:rPr>
      </w:pPr>
      <w:r>
        <w:br w:type="page"/>
      </w:r>
    </w:p>
    <w:p w14:paraId="1DC71287" w14:textId="5F41BB02" w:rsidR="00CE4324" w:rsidRDefault="00CE4324" w:rsidP="00CE4324">
      <w:pPr>
        <w:pStyle w:val="a5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1. </w:t>
      </w:r>
      <w:r w:rsidR="00E2299F" w:rsidRPr="006E79E4">
        <w:rPr>
          <w:rFonts w:hint="eastAsia"/>
          <w:sz w:val="52"/>
          <w:szCs w:val="52"/>
        </w:rPr>
        <w:t>引言</w:t>
      </w:r>
    </w:p>
    <w:p w14:paraId="789AF5F0" w14:textId="306E4F1D" w:rsidR="006E79E4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1.1</w:t>
      </w:r>
      <w:r>
        <w:rPr>
          <w:sz w:val="36"/>
          <w:szCs w:val="36"/>
        </w:rPr>
        <w:t>编制</w:t>
      </w:r>
      <w:r w:rsidRPr="006E79E4">
        <w:rPr>
          <w:sz w:val="36"/>
          <w:szCs w:val="36"/>
        </w:rPr>
        <w:t>目的</w:t>
      </w:r>
    </w:p>
    <w:p w14:paraId="36B5FF7C" w14:textId="3FCF5D0F" w:rsidR="001215AA" w:rsidRPr="009064AB" w:rsidRDefault="001215AA" w:rsidP="009064AB">
      <w:pPr>
        <w:spacing w:line="400" w:lineRule="exact"/>
        <w:ind w:firstLine="720"/>
        <w:rPr>
          <w:rFonts w:asciiTheme="minorEastAsia" w:hAnsiTheme="minorEastAsia"/>
          <w:sz w:val="28"/>
          <w:szCs w:val="28"/>
        </w:rPr>
      </w:pPr>
      <w:r w:rsidRPr="001215AA">
        <w:rPr>
          <w:rFonts w:asciiTheme="minorEastAsia" w:hAnsiTheme="minorEastAsia" w:hint="eastAsia"/>
          <w:sz w:val="28"/>
          <w:szCs w:val="28"/>
        </w:rPr>
        <w:t>本文档是</w:t>
      </w:r>
      <w:r>
        <w:rPr>
          <w:rFonts w:asciiTheme="minorEastAsia" w:hAnsiTheme="minorEastAsia"/>
          <w:sz w:val="28"/>
          <w:szCs w:val="28"/>
        </w:rPr>
        <w:t>“超人不用</w:t>
      </w:r>
      <w:r>
        <w:rPr>
          <w:rFonts w:asciiTheme="minorEastAsia" w:hAnsiTheme="minorEastAsia" w:hint="eastAsia"/>
          <w:sz w:val="28"/>
          <w:szCs w:val="28"/>
        </w:rPr>
        <w:t>飞</w:t>
      </w:r>
      <w:r>
        <w:rPr>
          <w:rFonts w:asciiTheme="minorEastAsia" w:hAnsiTheme="minorEastAsia"/>
          <w:sz w:val="28"/>
          <w:szCs w:val="28"/>
        </w:rPr>
        <w:t>”</w:t>
      </w:r>
      <w:r w:rsidRPr="001215AA">
        <w:rPr>
          <w:rFonts w:asciiTheme="minorEastAsia" w:hAnsiTheme="minorEastAsia" w:hint="eastAsia"/>
          <w:sz w:val="28"/>
          <w:szCs w:val="28"/>
        </w:rPr>
        <w:t>系统需求获取阶段的记录文档，</w:t>
      </w:r>
      <w:r w:rsidR="00550BB2" w:rsidRPr="00550BB2">
        <w:rPr>
          <w:rFonts w:asciiTheme="minorEastAsia" w:hAnsiTheme="minorEastAsia" w:hint="eastAsia"/>
          <w:sz w:val="28"/>
          <w:szCs w:val="28"/>
        </w:rPr>
        <w:t>来自于每次需求获取面谈之后，分析、汇总整理之后的结果，用于指导各个阶段面谈的任务制定和后续的需求获取分析工作。</w:t>
      </w:r>
    </w:p>
    <w:p w14:paraId="0B2620EB" w14:textId="77777777" w:rsidR="00D31AE2" w:rsidRDefault="00D31AE2" w:rsidP="006E79E4">
      <w:pPr>
        <w:pStyle w:val="a5"/>
        <w:rPr>
          <w:sz w:val="36"/>
          <w:szCs w:val="36"/>
        </w:rPr>
      </w:pPr>
    </w:p>
    <w:p w14:paraId="08F04564" w14:textId="04A2D424" w:rsidR="00B90ECA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1.2</w:t>
      </w:r>
      <w:r>
        <w:rPr>
          <w:sz w:val="36"/>
          <w:szCs w:val="36"/>
        </w:rPr>
        <w:t>词汇表</w:t>
      </w:r>
    </w:p>
    <w:tbl>
      <w:tblPr>
        <w:tblStyle w:val="ad"/>
        <w:tblW w:w="49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8"/>
        <w:gridCol w:w="6443"/>
      </w:tblGrid>
      <w:tr w:rsidR="00127BF2" w14:paraId="5F87B07E" w14:textId="77777777" w:rsidTr="001215AA">
        <w:trPr>
          <w:trHeight w:val="526"/>
        </w:trPr>
        <w:tc>
          <w:tcPr>
            <w:tcW w:w="1048" w:type="pct"/>
            <w:tcBorders>
              <w:right w:val="single" w:sz="4" w:space="0" w:color="FFFFFF" w:themeColor="background1"/>
            </w:tcBorders>
            <w:shd w:val="clear" w:color="auto" w:fill="D7D7D7" w:themeFill="text2" w:themeFillTint="33"/>
            <w:vAlign w:val="center"/>
          </w:tcPr>
          <w:p w14:paraId="01D3DFD7" w14:textId="187E5BA9" w:rsidR="00C21C4D" w:rsidRPr="00B90ECA" w:rsidRDefault="00044586" w:rsidP="00B90ECA">
            <w:pPr>
              <w:jc w:val="center"/>
              <w:rPr>
                <w:b/>
                <w:sz w:val="28"/>
                <w:szCs w:val="28"/>
              </w:rPr>
            </w:pPr>
            <w:r w:rsidRPr="00B90ECA">
              <w:rPr>
                <w:b/>
                <w:sz w:val="28"/>
                <w:szCs w:val="28"/>
              </w:rPr>
              <w:t>用语或缩写</w:t>
            </w:r>
          </w:p>
        </w:tc>
        <w:tc>
          <w:tcPr>
            <w:tcW w:w="3952" w:type="pct"/>
            <w:tcBorders>
              <w:left w:val="single" w:sz="4" w:space="0" w:color="FFFFFF" w:themeColor="background1"/>
            </w:tcBorders>
            <w:shd w:val="clear" w:color="auto" w:fill="D7D7D7" w:themeFill="text2" w:themeFillTint="33"/>
            <w:vAlign w:val="center"/>
          </w:tcPr>
          <w:p w14:paraId="383EE298" w14:textId="428F2DFF" w:rsidR="00C21C4D" w:rsidRPr="00B90ECA" w:rsidRDefault="00044586" w:rsidP="00B90ECA">
            <w:pPr>
              <w:pStyle w:val="a5"/>
              <w:jc w:val="center"/>
              <w:rPr>
                <w:rFonts w:asciiTheme="minorHAnsi" w:eastAsiaTheme="minorEastAsia" w:hAnsiTheme="minorHAnsi" w:cstheme="minorBidi"/>
                <w:caps w:val="0"/>
                <w:kern w:val="0"/>
                <w:sz w:val="28"/>
                <w:szCs w:val="28"/>
              </w:rPr>
            </w:pPr>
            <w:r w:rsidRPr="00B90ECA">
              <w:rPr>
                <w:rFonts w:asciiTheme="minorHAnsi" w:eastAsiaTheme="minorEastAsia" w:hAnsiTheme="minorHAnsi" w:cstheme="minorBidi"/>
                <w:caps w:val="0"/>
                <w:kern w:val="0"/>
                <w:sz w:val="28"/>
                <w:szCs w:val="28"/>
              </w:rPr>
              <w:t>全意</w:t>
            </w:r>
          </w:p>
        </w:tc>
      </w:tr>
      <w:tr w:rsidR="00A84326" w14:paraId="0CBD6AD1" w14:textId="77777777" w:rsidTr="001215AA">
        <w:trPr>
          <w:trHeight w:val="472"/>
        </w:trPr>
        <w:tc>
          <w:tcPr>
            <w:tcW w:w="1048" w:type="pct"/>
            <w:tcBorders>
              <w:right w:val="single" w:sz="4" w:space="0" w:color="FFFFFF" w:themeColor="background1"/>
            </w:tcBorders>
            <w:vAlign w:val="center"/>
          </w:tcPr>
          <w:p w14:paraId="738AC95B" w14:textId="5F3371B8" w:rsidR="00C21C4D" w:rsidRPr="00044586" w:rsidRDefault="001215AA" w:rsidP="00B90ECA">
            <w:pPr>
              <w:jc w:val="center"/>
              <w:rPr>
                <w:sz w:val="28"/>
                <w:szCs w:val="28"/>
              </w:rPr>
            </w:pPr>
            <w:r w:rsidRPr="002E0AE2">
              <w:rPr>
                <w:sz w:val="28"/>
                <w:szCs w:val="28"/>
              </w:rPr>
              <w:t>求助者</w:t>
            </w:r>
          </w:p>
        </w:tc>
        <w:tc>
          <w:tcPr>
            <w:tcW w:w="3952" w:type="pct"/>
            <w:tcBorders>
              <w:left w:val="single" w:sz="4" w:space="0" w:color="FFFFFF" w:themeColor="background1"/>
            </w:tcBorders>
            <w:vAlign w:val="center"/>
          </w:tcPr>
          <w:p w14:paraId="2E5BA45E" w14:textId="3B175F0E" w:rsidR="00C21C4D" w:rsidRDefault="001215AA" w:rsidP="00B90ECA">
            <w:pPr>
              <w:jc w:val="center"/>
              <w:rPr>
                <w:sz w:val="36"/>
                <w:szCs w:val="36"/>
              </w:rPr>
            </w:pPr>
            <w:r w:rsidRPr="002E0AE2">
              <w:rPr>
                <w:sz w:val="28"/>
                <w:szCs w:val="28"/>
              </w:rPr>
              <w:t>在</w:t>
            </w:r>
            <w:r>
              <w:rPr>
                <w:sz w:val="28"/>
                <w:szCs w:val="28"/>
              </w:rPr>
              <w:t>系统上发布向他人求助信息的人</w:t>
            </w:r>
          </w:p>
        </w:tc>
      </w:tr>
      <w:tr w:rsidR="00127BF2" w14:paraId="765C3369" w14:textId="77777777" w:rsidTr="001215AA">
        <w:trPr>
          <w:trHeight w:val="548"/>
        </w:trPr>
        <w:tc>
          <w:tcPr>
            <w:tcW w:w="1048" w:type="pct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9B77E09" w14:textId="7FB9DE9D" w:rsidR="00C21C4D" w:rsidRPr="002E0AE2" w:rsidRDefault="001215AA" w:rsidP="00B90E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援助</w:t>
            </w:r>
            <w:r w:rsidRPr="002E0AE2">
              <w:rPr>
                <w:sz w:val="28"/>
                <w:szCs w:val="28"/>
              </w:rPr>
              <w:t>者</w:t>
            </w:r>
          </w:p>
        </w:tc>
        <w:tc>
          <w:tcPr>
            <w:tcW w:w="3952" w:type="pct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F6AFC41" w14:textId="08214314" w:rsidR="00C21C4D" w:rsidRPr="002E0AE2" w:rsidRDefault="001215AA" w:rsidP="00B90ECA">
            <w:pPr>
              <w:pStyle w:val="a5"/>
              <w:jc w:val="center"/>
              <w:rPr>
                <w:rFonts w:asciiTheme="minorHAnsi" w:eastAsiaTheme="minorEastAsia" w:hAnsiTheme="minorHAnsi" w:cstheme="minorBidi"/>
                <w:b w:val="0"/>
                <w:caps w:val="0"/>
                <w:kern w:val="0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b w:val="0"/>
                <w:caps w:val="0"/>
                <w:kern w:val="0"/>
                <w:sz w:val="28"/>
                <w:szCs w:val="28"/>
              </w:rPr>
              <w:t>在系统上接受求助者求助的人</w:t>
            </w:r>
          </w:p>
        </w:tc>
      </w:tr>
    </w:tbl>
    <w:p w14:paraId="5069566D" w14:textId="77777777" w:rsidR="002B1900" w:rsidRDefault="002B1900" w:rsidP="006E79E4">
      <w:pPr>
        <w:pStyle w:val="a5"/>
        <w:rPr>
          <w:sz w:val="36"/>
          <w:szCs w:val="36"/>
        </w:rPr>
      </w:pPr>
    </w:p>
    <w:p w14:paraId="0D8706DC" w14:textId="6649CF5F" w:rsidR="006E79E4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1.3</w:t>
      </w:r>
      <w:r>
        <w:rPr>
          <w:sz w:val="36"/>
          <w:szCs w:val="36"/>
        </w:rPr>
        <w:t>参考文献</w:t>
      </w:r>
    </w:p>
    <w:p w14:paraId="0BCAD911" w14:textId="358B1D09" w:rsidR="00CE133D" w:rsidRPr="00A42902" w:rsidRDefault="00840D70" w:rsidP="00840D70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CE133D" w:rsidRPr="00A42902">
        <w:rPr>
          <w:rFonts w:ascii="微软雅黑" w:eastAsia="微软雅黑" w:hAnsi="微软雅黑" w:hint="eastAsia"/>
          <w:sz w:val="28"/>
          <w:szCs w:val="28"/>
        </w:rPr>
        <w:t>1.骆斌，丁二玉.需求工程------软件建模与分析[M].北京：高等教育出版社，2009:1-112</w:t>
      </w:r>
    </w:p>
    <w:p w14:paraId="7FF62488" w14:textId="381DC6F2" w:rsidR="00CE133D" w:rsidRDefault="00CE133D" w:rsidP="00CE133D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 w:rsidRPr="00A42902">
        <w:rPr>
          <w:rFonts w:ascii="微软雅黑" w:eastAsia="微软雅黑" w:hAnsi="微软雅黑"/>
          <w:sz w:val="28"/>
          <w:szCs w:val="28"/>
        </w:rPr>
        <w:tab/>
      </w:r>
      <w:r w:rsidRPr="00A42902">
        <w:rPr>
          <w:rFonts w:ascii="微软雅黑" w:eastAsia="微软雅黑" w:hAnsi="微软雅黑" w:hint="eastAsia"/>
          <w:sz w:val="28"/>
          <w:szCs w:val="28"/>
        </w:rPr>
        <w:t>2.</w:t>
      </w:r>
      <w:r w:rsidR="000E078D">
        <w:rPr>
          <w:rFonts w:ascii="微软雅黑" w:eastAsia="微软雅黑" w:hAnsi="微软雅黑"/>
          <w:sz w:val="28"/>
          <w:szCs w:val="28"/>
        </w:rPr>
        <w:t>“超人不用飞”需求获取计划书</w:t>
      </w:r>
    </w:p>
    <w:p w14:paraId="15F33667" w14:textId="35404266" w:rsidR="0017181C" w:rsidRDefault="0017181C" w:rsidP="00CE133D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3. “</w:t>
      </w:r>
      <w:r>
        <w:rPr>
          <w:rFonts w:ascii="微软雅黑" w:eastAsia="微软雅黑" w:hAnsi="微软雅黑"/>
          <w:sz w:val="28"/>
          <w:szCs w:val="28"/>
        </w:rPr>
        <w:t>超人不用飞</w:t>
      </w:r>
      <w:r>
        <w:rPr>
          <w:rFonts w:ascii="微软雅黑" w:eastAsia="微软雅黑" w:hAnsi="微软雅黑" w:hint="eastAsia"/>
          <w:sz w:val="28"/>
          <w:szCs w:val="28"/>
        </w:rPr>
        <w:t>”</w:t>
      </w:r>
      <w:r>
        <w:rPr>
          <w:rFonts w:ascii="微软雅黑" w:eastAsia="微软雅黑" w:hAnsi="微软雅黑"/>
          <w:sz w:val="28"/>
          <w:szCs w:val="28"/>
        </w:rPr>
        <w:t>面谈问题列表</w:t>
      </w:r>
    </w:p>
    <w:p w14:paraId="5C20F138" w14:textId="77777777" w:rsidR="00C50D38" w:rsidRPr="00A42902" w:rsidRDefault="00C50D38" w:rsidP="00CE133D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14:paraId="212AC8D0" w14:textId="21BD3409" w:rsidR="006E79E4" w:rsidRDefault="001B22C9" w:rsidP="001B22C9">
      <w:pPr>
        <w:pStyle w:val="a5"/>
        <w:rPr>
          <w:sz w:val="52"/>
          <w:szCs w:val="52"/>
        </w:rPr>
      </w:pPr>
      <w:r>
        <w:rPr>
          <w:sz w:val="52"/>
          <w:szCs w:val="52"/>
        </w:rPr>
        <w:t xml:space="preserve">2. </w:t>
      </w:r>
      <w:r w:rsidR="000A4454">
        <w:rPr>
          <w:sz w:val="52"/>
          <w:szCs w:val="52"/>
        </w:rPr>
        <w:t>面谈</w:t>
      </w:r>
      <w:r w:rsidR="00783FD6">
        <w:rPr>
          <w:sz w:val="52"/>
          <w:szCs w:val="52"/>
        </w:rPr>
        <w:t>报告</w:t>
      </w:r>
    </w:p>
    <w:p w14:paraId="4E285D66" w14:textId="45EB2398" w:rsidR="006E79E4" w:rsidRDefault="006E79E4" w:rsidP="006E79E4">
      <w:pPr>
        <w:pStyle w:val="a5"/>
        <w:rPr>
          <w:sz w:val="36"/>
          <w:szCs w:val="36"/>
        </w:rPr>
      </w:pPr>
      <w:r w:rsidRPr="006E79E4">
        <w:rPr>
          <w:sz w:val="36"/>
          <w:szCs w:val="36"/>
        </w:rPr>
        <w:t>2.1</w:t>
      </w:r>
      <w:r w:rsidR="000A4454">
        <w:rPr>
          <w:sz w:val="36"/>
          <w:szCs w:val="36"/>
        </w:rPr>
        <w:t>第一次面谈</w:t>
      </w:r>
    </w:p>
    <w:p w14:paraId="4E954058" w14:textId="4EA19493" w:rsidR="007D4019" w:rsidRDefault="003A7B91" w:rsidP="003A7B91">
      <w:pPr>
        <w:pStyle w:val="a5"/>
        <w:ind w:firstLine="720"/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</w:pPr>
      <w:r w:rsidRPr="003A7B91"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  <w:t>第一次面谈</w:t>
      </w:r>
      <w:r w:rsidR="0094160E"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  <w:t>报告</w:t>
      </w:r>
      <w:r w:rsidRPr="003A7B91"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  <w:t>参见“超人不用飞”问题分析分析过程附录的第</w:t>
      </w:r>
      <w:r w:rsidR="002C1602"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  <w:t>三</w:t>
      </w:r>
      <w:r w:rsidRPr="003A7B91">
        <w:rPr>
          <w:rFonts w:asciiTheme="minorEastAsia" w:eastAsiaTheme="minorEastAsia" w:hAnsiTheme="minorEastAsia" w:cstheme="minorBidi" w:hint="eastAsia"/>
          <w:b w:val="0"/>
          <w:caps w:val="0"/>
          <w:kern w:val="0"/>
          <w:sz w:val="28"/>
          <w:szCs w:val="28"/>
        </w:rPr>
        <w:t>块</w:t>
      </w:r>
      <w:r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  <w:t>内容。</w:t>
      </w:r>
    </w:p>
    <w:p w14:paraId="0788EF01" w14:textId="77777777" w:rsidR="006A1505" w:rsidRDefault="006A1505" w:rsidP="006E79E4">
      <w:pPr>
        <w:pStyle w:val="a5"/>
        <w:rPr>
          <w:sz w:val="36"/>
          <w:szCs w:val="36"/>
        </w:rPr>
      </w:pPr>
    </w:p>
    <w:p w14:paraId="060EB189" w14:textId="71F5D0D3" w:rsidR="009B1EE4" w:rsidRDefault="006E79E4" w:rsidP="009B1EE4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2.2 </w:t>
      </w:r>
      <w:r w:rsidR="000A4454">
        <w:rPr>
          <w:sz w:val="36"/>
          <w:szCs w:val="36"/>
        </w:rPr>
        <w:t>第二次面谈</w:t>
      </w:r>
    </w:p>
    <w:tbl>
      <w:tblPr>
        <w:tblStyle w:val="a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120"/>
        <w:gridCol w:w="4120"/>
      </w:tblGrid>
      <w:tr w:rsidR="006A677D" w14:paraId="69970F5E" w14:textId="77777777" w:rsidTr="001A73E6">
        <w:tc>
          <w:tcPr>
            <w:tcW w:w="8240" w:type="dxa"/>
            <w:gridSpan w:val="2"/>
          </w:tcPr>
          <w:p w14:paraId="032CD293" w14:textId="034DB0DA" w:rsidR="006A677D" w:rsidRPr="006A677D" w:rsidRDefault="006A677D" w:rsidP="009B1EE4">
            <w:pPr>
              <w:pStyle w:val="a5"/>
              <w:rPr>
                <w:sz w:val="28"/>
                <w:szCs w:val="28"/>
              </w:rPr>
            </w:pPr>
            <w:r w:rsidRPr="006A677D">
              <w:rPr>
                <w:sz w:val="28"/>
                <w:szCs w:val="28"/>
              </w:rPr>
              <w:t>面谈</w:t>
            </w:r>
            <w:r w:rsidRPr="006A677D">
              <w:rPr>
                <w:sz w:val="28"/>
                <w:szCs w:val="28"/>
              </w:rPr>
              <w:t>ID</w:t>
            </w:r>
            <w:r w:rsidRPr="006A677D">
              <w:rPr>
                <w:sz w:val="28"/>
                <w:szCs w:val="28"/>
              </w:rPr>
              <w:t>：</w:t>
            </w:r>
            <w:r w:rsidRPr="006A677D">
              <w:rPr>
                <w:sz w:val="28"/>
                <w:szCs w:val="28"/>
              </w:rPr>
              <w:t>m2</w:t>
            </w:r>
          </w:p>
        </w:tc>
      </w:tr>
      <w:tr w:rsidR="006A677D" w14:paraId="13627E3C" w14:textId="77777777" w:rsidTr="001A73E6">
        <w:tc>
          <w:tcPr>
            <w:tcW w:w="8240" w:type="dxa"/>
            <w:gridSpan w:val="2"/>
            <w:shd w:val="clear" w:color="auto" w:fill="F2F2F2" w:themeFill="background1" w:themeFillShade="F2"/>
          </w:tcPr>
          <w:p w14:paraId="4096E080" w14:textId="504FDDFB" w:rsidR="006A677D" w:rsidRPr="00F92E8A" w:rsidRDefault="006A677D" w:rsidP="009B1EE4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sz w:val="28"/>
                <w:szCs w:val="28"/>
              </w:rPr>
              <w:t>会见</w:t>
            </w:r>
            <w:r w:rsidRPr="00836006">
              <w:rPr>
                <w:rFonts w:hint="eastAsia"/>
                <w:sz w:val="28"/>
                <w:szCs w:val="28"/>
              </w:rPr>
              <w:t>者</w:t>
            </w:r>
            <w:r w:rsidRPr="00836006">
              <w:rPr>
                <w:sz w:val="28"/>
                <w:szCs w:val="28"/>
              </w:rPr>
              <w:t>：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李昊朔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刘兴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谭琼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王卉</w:t>
            </w:r>
          </w:p>
          <w:p w14:paraId="360FD4F8" w14:textId="77777777" w:rsidR="006A677D" w:rsidRPr="00F92E8A" w:rsidRDefault="006A677D" w:rsidP="006A677D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rFonts w:hint="eastAsia"/>
                <w:sz w:val="28"/>
                <w:szCs w:val="28"/>
              </w:rPr>
              <w:lastRenderedPageBreak/>
              <w:t>被</w:t>
            </w:r>
            <w:r w:rsidRPr="00836006">
              <w:rPr>
                <w:sz w:val="28"/>
                <w:szCs w:val="28"/>
              </w:rPr>
              <w:t>会见者：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罗俊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罗俊杰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罗士清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姜新炀</w:t>
            </w:r>
          </w:p>
          <w:p w14:paraId="0F4F2DE8" w14:textId="77777777" w:rsidR="006A677D" w:rsidRPr="00F92E8A" w:rsidRDefault="006A677D" w:rsidP="006A677D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rFonts w:hint="eastAsia"/>
                <w:sz w:val="28"/>
                <w:szCs w:val="28"/>
              </w:rPr>
              <w:t>日期</w:t>
            </w:r>
            <w:r w:rsidRPr="00836006">
              <w:rPr>
                <w:sz w:val="28"/>
                <w:szCs w:val="28"/>
              </w:rPr>
              <w:t>：</w:t>
            </w:r>
            <w:r w:rsidRPr="00F92E8A">
              <w:rPr>
                <w:b w:val="0"/>
                <w:sz w:val="28"/>
                <w:szCs w:val="28"/>
              </w:rPr>
              <w:t>2016/11/05</w:t>
            </w:r>
          </w:p>
          <w:p w14:paraId="4D05D414" w14:textId="77777777" w:rsidR="00750DA6" w:rsidRPr="00836006" w:rsidRDefault="00750DA6" w:rsidP="00750DA6">
            <w:pPr>
              <w:pStyle w:val="a5"/>
              <w:rPr>
                <w:sz w:val="28"/>
                <w:szCs w:val="28"/>
              </w:rPr>
            </w:pPr>
            <w:r w:rsidRPr="00836006">
              <w:rPr>
                <w:sz w:val="28"/>
                <w:szCs w:val="28"/>
              </w:rPr>
              <w:t>面谈目标：</w:t>
            </w:r>
          </w:p>
          <w:p w14:paraId="63356B4E" w14:textId="73A5EA5D" w:rsidR="00750DA6" w:rsidRPr="00F92E8A" w:rsidRDefault="00750DA6" w:rsidP="00750DA6">
            <w:pPr>
              <w:pStyle w:val="a5"/>
              <w:rPr>
                <w:b w:val="0"/>
                <w:sz w:val="28"/>
                <w:szCs w:val="28"/>
              </w:rPr>
            </w:pPr>
            <w:r w:rsidRPr="00F92E8A">
              <w:rPr>
                <w:rFonts w:hint="eastAsia"/>
                <w:b w:val="0"/>
                <w:sz w:val="28"/>
                <w:szCs w:val="28"/>
              </w:rPr>
              <w:t>对</w:t>
            </w:r>
            <w:r w:rsidRPr="00F92E8A">
              <w:rPr>
                <w:b w:val="0"/>
                <w:sz w:val="28"/>
                <w:szCs w:val="28"/>
              </w:rPr>
              <w:t>目标分析的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产物目标模型和项目边界进行验证和确认</w:t>
            </w:r>
          </w:p>
        </w:tc>
      </w:tr>
      <w:tr w:rsidR="00F92E8A" w14:paraId="1A9C957C" w14:textId="77777777" w:rsidTr="001A73E6">
        <w:tc>
          <w:tcPr>
            <w:tcW w:w="4120" w:type="dxa"/>
          </w:tcPr>
          <w:p w14:paraId="1332B91B" w14:textId="34A6C2CC" w:rsidR="00F92E8A" w:rsidRPr="00F92E8A" w:rsidRDefault="00F92E8A" w:rsidP="009B1EE4">
            <w:pPr>
              <w:pStyle w:val="a5"/>
              <w:rPr>
                <w:b w:val="0"/>
                <w:sz w:val="28"/>
                <w:szCs w:val="28"/>
              </w:rPr>
            </w:pPr>
            <w:r w:rsidRPr="00F92E8A">
              <w:rPr>
                <w:b w:val="0"/>
                <w:sz w:val="28"/>
                <w:szCs w:val="28"/>
              </w:rPr>
              <w:lastRenderedPageBreak/>
              <w:t>谈话要点</w:t>
            </w:r>
          </w:p>
        </w:tc>
        <w:tc>
          <w:tcPr>
            <w:tcW w:w="4120" w:type="dxa"/>
          </w:tcPr>
          <w:p w14:paraId="449170AE" w14:textId="1A55773E" w:rsidR="00F92E8A" w:rsidRPr="00F92E8A" w:rsidRDefault="00F92E8A" w:rsidP="009B1EE4">
            <w:pPr>
              <w:pStyle w:val="a5"/>
              <w:rPr>
                <w:b w:val="0"/>
                <w:sz w:val="28"/>
                <w:szCs w:val="28"/>
              </w:rPr>
            </w:pPr>
            <w:r w:rsidRPr="00F92E8A">
              <w:rPr>
                <w:b w:val="0"/>
                <w:sz w:val="28"/>
                <w:szCs w:val="28"/>
              </w:rPr>
              <w:t>被会见者观点</w:t>
            </w:r>
          </w:p>
        </w:tc>
      </w:tr>
      <w:tr w:rsidR="00F92E8A" w14:paraId="52EBBFE0" w14:textId="77777777" w:rsidTr="001A73E6">
        <w:trPr>
          <w:trHeight w:val="296"/>
        </w:trPr>
        <w:tc>
          <w:tcPr>
            <w:tcW w:w="4120" w:type="dxa"/>
            <w:shd w:val="clear" w:color="auto" w:fill="F2F2F2" w:themeFill="background1" w:themeFillShade="F2"/>
          </w:tcPr>
          <w:p w14:paraId="6BDB5598" w14:textId="77777777" w:rsidR="00F92E8A" w:rsidRDefault="005A7AD3" w:rsidP="009B1EE4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· </w:t>
            </w:r>
            <w:r>
              <w:rPr>
                <w:rFonts w:hint="eastAsia"/>
                <w:b w:val="0"/>
                <w:sz w:val="28"/>
                <w:szCs w:val="28"/>
              </w:rPr>
              <w:t>需求</w:t>
            </w:r>
            <w:r>
              <w:rPr>
                <w:b w:val="0"/>
                <w:sz w:val="28"/>
                <w:szCs w:val="28"/>
              </w:rPr>
              <w:t>小组</w:t>
            </w:r>
            <w:r w:rsidRPr="005A7AD3">
              <w:rPr>
                <w:rFonts w:hint="eastAsia"/>
                <w:b w:val="0"/>
                <w:sz w:val="28"/>
                <w:szCs w:val="28"/>
              </w:rPr>
              <w:t>描述的项目业务目标是否存在问题？哪里有问题？</w:t>
            </w:r>
          </w:p>
          <w:p w14:paraId="382D628C" w14:textId="77777777" w:rsidR="005F10F6" w:rsidRPr="005F10F6" w:rsidRDefault="005F10F6" w:rsidP="009B1EE4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</w:t>
            </w:r>
            <w:r w:rsidRPr="005F10F6">
              <w:rPr>
                <w:b w:val="0"/>
                <w:sz w:val="28"/>
                <w:szCs w:val="28"/>
              </w:rPr>
              <w:t>系统是否允许未注册用户</w:t>
            </w:r>
            <w:r w:rsidRPr="005F10F6">
              <w:rPr>
                <w:rFonts w:hint="eastAsia"/>
                <w:b w:val="0"/>
                <w:sz w:val="28"/>
                <w:szCs w:val="28"/>
              </w:rPr>
              <w:t>以</w:t>
            </w:r>
            <w:r w:rsidRPr="005F10F6">
              <w:rPr>
                <w:b w:val="0"/>
                <w:sz w:val="28"/>
                <w:szCs w:val="28"/>
              </w:rPr>
              <w:t>游客模式使用软件？</w:t>
            </w:r>
          </w:p>
          <w:p w14:paraId="2626011C" w14:textId="442EBC3B" w:rsidR="005F10F6" w:rsidRPr="00F92E8A" w:rsidRDefault="005F10F6" w:rsidP="009B1EE4">
            <w:pPr>
              <w:pStyle w:val="a5"/>
              <w:rPr>
                <w:rFonts w:hint="eastAsia"/>
                <w:b w:val="0"/>
                <w:sz w:val="28"/>
                <w:szCs w:val="28"/>
              </w:rPr>
            </w:pPr>
            <w:r w:rsidRPr="005F10F6">
              <w:rPr>
                <w:rFonts w:hint="eastAsia"/>
                <w:b w:val="0"/>
                <w:sz w:val="28"/>
                <w:szCs w:val="28"/>
              </w:rPr>
              <w:t>·</w:t>
            </w:r>
            <w:r w:rsidRPr="005F10F6">
              <w:rPr>
                <w:b w:val="0"/>
                <w:sz w:val="28"/>
                <w:szCs w:val="28"/>
              </w:rPr>
              <w:t>系统对数据备份和恢复有什么要求？（</w:t>
            </w:r>
            <w:r w:rsidRPr="005F10F6">
              <w:rPr>
                <w:rFonts w:hint="eastAsia"/>
                <w:b w:val="0"/>
                <w:sz w:val="28"/>
                <w:szCs w:val="28"/>
              </w:rPr>
              <w:t>或可查看</w:t>
            </w:r>
            <w:r w:rsidRPr="005F10F6">
              <w:rPr>
                <w:b w:val="0"/>
                <w:sz w:val="28"/>
                <w:szCs w:val="28"/>
              </w:rPr>
              <w:t>几年内记录？）</w:t>
            </w:r>
          </w:p>
        </w:tc>
        <w:tc>
          <w:tcPr>
            <w:tcW w:w="4120" w:type="dxa"/>
            <w:shd w:val="clear" w:color="auto" w:fill="F2F2F2" w:themeFill="background1" w:themeFillShade="F2"/>
          </w:tcPr>
          <w:p w14:paraId="005834BC" w14:textId="1E39B01D" w:rsidR="00F92E8A" w:rsidRPr="00F92E8A" w:rsidRDefault="00F92E8A" w:rsidP="009B1EE4">
            <w:pPr>
              <w:pStyle w:val="a5"/>
              <w:rPr>
                <w:b w:val="0"/>
                <w:sz w:val="28"/>
                <w:szCs w:val="28"/>
              </w:rPr>
            </w:pPr>
          </w:p>
        </w:tc>
      </w:tr>
    </w:tbl>
    <w:p w14:paraId="3C6D7011" w14:textId="77777777" w:rsidR="006A677D" w:rsidRDefault="006A677D" w:rsidP="009B1EE4">
      <w:pPr>
        <w:pStyle w:val="a5"/>
        <w:rPr>
          <w:sz w:val="36"/>
          <w:szCs w:val="36"/>
        </w:rPr>
      </w:pPr>
    </w:p>
    <w:p w14:paraId="7B0B92E1" w14:textId="25761D63" w:rsidR="009B1EE4" w:rsidRDefault="009B1EE4" w:rsidP="009B1EE4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2.3 </w:t>
      </w:r>
      <w:r>
        <w:rPr>
          <w:sz w:val="36"/>
          <w:szCs w:val="36"/>
        </w:rPr>
        <w:t>第三次面谈</w:t>
      </w:r>
    </w:p>
    <w:tbl>
      <w:tblPr>
        <w:tblStyle w:val="a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120"/>
        <w:gridCol w:w="4120"/>
      </w:tblGrid>
      <w:tr w:rsidR="002C642E" w14:paraId="27D6822A" w14:textId="77777777" w:rsidTr="00C729B7">
        <w:tc>
          <w:tcPr>
            <w:tcW w:w="8240" w:type="dxa"/>
            <w:gridSpan w:val="2"/>
          </w:tcPr>
          <w:p w14:paraId="7F277593" w14:textId="52AB876A" w:rsidR="002C642E" w:rsidRPr="006A677D" w:rsidRDefault="002C642E" w:rsidP="002C642E">
            <w:pPr>
              <w:pStyle w:val="a5"/>
              <w:rPr>
                <w:sz w:val="28"/>
                <w:szCs w:val="28"/>
              </w:rPr>
            </w:pPr>
            <w:r w:rsidRPr="006A677D">
              <w:rPr>
                <w:sz w:val="28"/>
                <w:szCs w:val="28"/>
              </w:rPr>
              <w:t>面谈</w:t>
            </w:r>
            <w:r w:rsidRPr="006A677D">
              <w:rPr>
                <w:sz w:val="28"/>
                <w:szCs w:val="28"/>
              </w:rPr>
              <w:t>ID</w:t>
            </w:r>
            <w:r w:rsidRPr="006A677D">
              <w:rPr>
                <w:sz w:val="28"/>
                <w:szCs w:val="28"/>
              </w:rPr>
              <w:t>：</w:t>
            </w:r>
            <w:r w:rsidRPr="006A677D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3</w:t>
            </w:r>
          </w:p>
        </w:tc>
      </w:tr>
      <w:tr w:rsidR="002C642E" w14:paraId="4AB90501" w14:textId="77777777" w:rsidTr="00C729B7">
        <w:tc>
          <w:tcPr>
            <w:tcW w:w="8240" w:type="dxa"/>
            <w:gridSpan w:val="2"/>
            <w:shd w:val="clear" w:color="auto" w:fill="F2F2F2" w:themeFill="background1" w:themeFillShade="F2"/>
          </w:tcPr>
          <w:p w14:paraId="6B4C3F2D" w14:textId="77777777" w:rsidR="002C642E" w:rsidRPr="00F92E8A" w:rsidRDefault="002C642E" w:rsidP="00C729B7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sz w:val="28"/>
                <w:szCs w:val="28"/>
              </w:rPr>
              <w:t>会见</w:t>
            </w:r>
            <w:r w:rsidRPr="00836006">
              <w:rPr>
                <w:rFonts w:hint="eastAsia"/>
                <w:sz w:val="28"/>
                <w:szCs w:val="28"/>
              </w:rPr>
              <w:t>者</w:t>
            </w:r>
            <w:r w:rsidRPr="00836006">
              <w:rPr>
                <w:sz w:val="28"/>
                <w:szCs w:val="28"/>
              </w:rPr>
              <w:t>：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李昊朔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刘兴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谭琼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王卉</w:t>
            </w:r>
          </w:p>
          <w:p w14:paraId="67208AD8" w14:textId="77777777" w:rsidR="002C642E" w:rsidRPr="00F92E8A" w:rsidRDefault="002C642E" w:rsidP="00C729B7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rFonts w:hint="eastAsia"/>
                <w:sz w:val="28"/>
                <w:szCs w:val="28"/>
              </w:rPr>
              <w:t>被</w:t>
            </w:r>
            <w:r w:rsidRPr="00836006">
              <w:rPr>
                <w:sz w:val="28"/>
                <w:szCs w:val="28"/>
              </w:rPr>
              <w:t>会见者：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罗俊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罗俊杰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罗士清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姜新炀</w:t>
            </w:r>
          </w:p>
          <w:p w14:paraId="667B7714" w14:textId="7F9BF28A" w:rsidR="002C642E" w:rsidRPr="00F92E8A" w:rsidRDefault="002C642E" w:rsidP="00C729B7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rFonts w:hint="eastAsia"/>
                <w:sz w:val="28"/>
                <w:szCs w:val="28"/>
              </w:rPr>
              <w:t>日期</w:t>
            </w:r>
            <w:r w:rsidRPr="00836006">
              <w:rPr>
                <w:sz w:val="28"/>
                <w:szCs w:val="28"/>
              </w:rPr>
              <w:t>：</w:t>
            </w:r>
            <w:r w:rsidRPr="00F92E8A">
              <w:rPr>
                <w:b w:val="0"/>
                <w:sz w:val="28"/>
                <w:szCs w:val="28"/>
              </w:rPr>
              <w:t>2016/11/0</w:t>
            </w:r>
            <w:r>
              <w:rPr>
                <w:b w:val="0"/>
                <w:sz w:val="28"/>
                <w:szCs w:val="28"/>
              </w:rPr>
              <w:t>7</w:t>
            </w:r>
          </w:p>
          <w:p w14:paraId="299428B6" w14:textId="77777777" w:rsidR="002C642E" w:rsidRPr="00836006" w:rsidRDefault="002C642E" w:rsidP="00C729B7">
            <w:pPr>
              <w:pStyle w:val="a5"/>
              <w:rPr>
                <w:sz w:val="28"/>
                <w:szCs w:val="28"/>
              </w:rPr>
            </w:pPr>
            <w:r w:rsidRPr="00836006">
              <w:rPr>
                <w:sz w:val="28"/>
                <w:szCs w:val="28"/>
              </w:rPr>
              <w:t>面谈目标：</w:t>
            </w:r>
          </w:p>
          <w:p w14:paraId="33EA9DEB" w14:textId="5FBC271A" w:rsidR="002C642E" w:rsidRPr="00F92E8A" w:rsidRDefault="002A6D3A" w:rsidP="00C729B7">
            <w:pPr>
              <w:pStyle w:val="a5"/>
              <w:rPr>
                <w:b w:val="0"/>
                <w:sz w:val="28"/>
                <w:szCs w:val="28"/>
              </w:rPr>
            </w:pPr>
            <w:r w:rsidRPr="002A6D3A">
              <w:rPr>
                <w:rFonts w:hint="eastAsia"/>
                <w:b w:val="0"/>
                <w:sz w:val="28"/>
                <w:szCs w:val="28"/>
              </w:rPr>
              <w:t>基于目标模型的子任务划分和纸质原型，得到初步的场景模型</w:t>
            </w:r>
          </w:p>
        </w:tc>
      </w:tr>
      <w:tr w:rsidR="002C642E" w14:paraId="656A4545" w14:textId="77777777" w:rsidTr="00C729B7">
        <w:tc>
          <w:tcPr>
            <w:tcW w:w="4120" w:type="dxa"/>
          </w:tcPr>
          <w:p w14:paraId="3701DFE4" w14:textId="77777777" w:rsidR="002C642E" w:rsidRPr="00F92E8A" w:rsidRDefault="002C642E" w:rsidP="00C729B7">
            <w:pPr>
              <w:pStyle w:val="a5"/>
              <w:rPr>
                <w:b w:val="0"/>
                <w:sz w:val="28"/>
                <w:szCs w:val="28"/>
              </w:rPr>
            </w:pPr>
            <w:r w:rsidRPr="00F92E8A">
              <w:rPr>
                <w:b w:val="0"/>
                <w:sz w:val="28"/>
                <w:szCs w:val="28"/>
              </w:rPr>
              <w:t>谈话要点</w:t>
            </w:r>
          </w:p>
        </w:tc>
        <w:tc>
          <w:tcPr>
            <w:tcW w:w="4120" w:type="dxa"/>
          </w:tcPr>
          <w:p w14:paraId="5DF6F037" w14:textId="77777777" w:rsidR="002C642E" w:rsidRPr="00F92E8A" w:rsidRDefault="002C642E" w:rsidP="00C729B7">
            <w:pPr>
              <w:pStyle w:val="a5"/>
              <w:rPr>
                <w:b w:val="0"/>
                <w:sz w:val="28"/>
                <w:szCs w:val="28"/>
              </w:rPr>
            </w:pPr>
            <w:r w:rsidRPr="00F92E8A">
              <w:rPr>
                <w:b w:val="0"/>
                <w:sz w:val="28"/>
                <w:szCs w:val="28"/>
              </w:rPr>
              <w:t>被会见者观点</w:t>
            </w:r>
          </w:p>
        </w:tc>
      </w:tr>
      <w:tr w:rsidR="002C642E" w14:paraId="73500BCE" w14:textId="77777777" w:rsidTr="00C729B7">
        <w:trPr>
          <w:trHeight w:val="296"/>
        </w:trPr>
        <w:tc>
          <w:tcPr>
            <w:tcW w:w="4120" w:type="dxa"/>
            <w:shd w:val="clear" w:color="auto" w:fill="F2F2F2" w:themeFill="background1" w:themeFillShade="F2"/>
          </w:tcPr>
          <w:p w14:paraId="10F57EE7" w14:textId="77777777" w:rsidR="002C642E" w:rsidRDefault="00BE24DF" w:rsidP="00C729B7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·</w:t>
            </w:r>
            <w:r w:rsidR="00344C24">
              <w:rPr>
                <w:b w:val="0"/>
                <w:sz w:val="28"/>
                <w:szCs w:val="28"/>
              </w:rPr>
              <w:t>求助者发布求助流程</w:t>
            </w:r>
          </w:p>
          <w:p w14:paraId="08414089" w14:textId="77777777" w:rsidR="00344C24" w:rsidRDefault="00344C24" w:rsidP="00C729B7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·援助者</w:t>
            </w:r>
            <w:r>
              <w:rPr>
                <w:b w:val="0"/>
                <w:sz w:val="28"/>
                <w:szCs w:val="28"/>
              </w:rPr>
              <w:t>提供援助流程</w:t>
            </w:r>
          </w:p>
          <w:p w14:paraId="67B77B10" w14:textId="77777777" w:rsidR="00344C24" w:rsidRDefault="00344C24" w:rsidP="00C729B7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·专业</w:t>
            </w:r>
            <w:r>
              <w:rPr>
                <w:b w:val="0"/>
                <w:sz w:val="28"/>
                <w:szCs w:val="28"/>
              </w:rPr>
              <w:t>机构提供援助流程</w:t>
            </w:r>
          </w:p>
          <w:p w14:paraId="38F0595C" w14:textId="6CDE636C" w:rsidR="00344C24" w:rsidRPr="00F92E8A" w:rsidRDefault="00344C24" w:rsidP="00C729B7">
            <w:pPr>
              <w:pStyle w:val="a5"/>
              <w:rPr>
                <w:rFonts w:hint="eastAsia"/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·专业机构</w:t>
            </w:r>
            <w:r>
              <w:rPr>
                <w:b w:val="0"/>
                <w:sz w:val="28"/>
                <w:szCs w:val="28"/>
              </w:rPr>
              <w:t>展示形式</w:t>
            </w:r>
          </w:p>
        </w:tc>
        <w:tc>
          <w:tcPr>
            <w:tcW w:w="4120" w:type="dxa"/>
            <w:shd w:val="clear" w:color="auto" w:fill="F2F2F2" w:themeFill="background1" w:themeFillShade="F2"/>
          </w:tcPr>
          <w:p w14:paraId="77A0EA79" w14:textId="77777777" w:rsidR="002C642E" w:rsidRPr="00F92E8A" w:rsidRDefault="002C642E" w:rsidP="00C729B7">
            <w:pPr>
              <w:pStyle w:val="a5"/>
              <w:rPr>
                <w:b w:val="0"/>
                <w:sz w:val="28"/>
                <w:szCs w:val="28"/>
              </w:rPr>
            </w:pPr>
          </w:p>
        </w:tc>
      </w:tr>
    </w:tbl>
    <w:p w14:paraId="5FA7D77B" w14:textId="77777777" w:rsidR="00CD37BE" w:rsidRDefault="00CD37BE" w:rsidP="00CD37BE">
      <w:pPr>
        <w:pStyle w:val="a5"/>
        <w:rPr>
          <w:sz w:val="36"/>
          <w:szCs w:val="36"/>
        </w:rPr>
      </w:pPr>
    </w:p>
    <w:p w14:paraId="781C7474" w14:textId="77777777" w:rsidR="00594370" w:rsidRDefault="00C0159F" w:rsidP="00594370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2.4 </w:t>
      </w:r>
      <w:r>
        <w:rPr>
          <w:sz w:val="36"/>
          <w:szCs w:val="36"/>
        </w:rPr>
        <w:t>第四次面谈</w:t>
      </w:r>
    </w:p>
    <w:tbl>
      <w:tblPr>
        <w:tblStyle w:val="a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120"/>
        <w:gridCol w:w="4120"/>
      </w:tblGrid>
      <w:tr w:rsidR="00350FF6" w14:paraId="5206E0DA" w14:textId="77777777" w:rsidTr="0031075B">
        <w:tc>
          <w:tcPr>
            <w:tcW w:w="8240" w:type="dxa"/>
            <w:gridSpan w:val="2"/>
          </w:tcPr>
          <w:p w14:paraId="3EEE2B7B" w14:textId="50972CFA" w:rsidR="00350FF6" w:rsidRPr="006A677D" w:rsidRDefault="00350FF6" w:rsidP="007512A5">
            <w:pPr>
              <w:pStyle w:val="a5"/>
              <w:rPr>
                <w:sz w:val="28"/>
                <w:szCs w:val="28"/>
              </w:rPr>
            </w:pPr>
            <w:r w:rsidRPr="006A677D">
              <w:rPr>
                <w:sz w:val="28"/>
                <w:szCs w:val="28"/>
              </w:rPr>
              <w:t>面谈</w:t>
            </w:r>
            <w:r w:rsidRPr="006A677D">
              <w:rPr>
                <w:sz w:val="28"/>
                <w:szCs w:val="28"/>
              </w:rPr>
              <w:t>ID</w:t>
            </w:r>
            <w:r w:rsidRPr="006A677D">
              <w:rPr>
                <w:sz w:val="28"/>
                <w:szCs w:val="28"/>
              </w:rPr>
              <w:t>：</w:t>
            </w:r>
            <w:r w:rsidRPr="006A677D">
              <w:rPr>
                <w:sz w:val="28"/>
                <w:szCs w:val="28"/>
              </w:rPr>
              <w:t>m</w:t>
            </w:r>
            <w:r w:rsidR="007512A5">
              <w:rPr>
                <w:sz w:val="28"/>
                <w:szCs w:val="28"/>
              </w:rPr>
              <w:t>4</w:t>
            </w:r>
          </w:p>
        </w:tc>
      </w:tr>
      <w:tr w:rsidR="00350FF6" w14:paraId="1103B697" w14:textId="77777777" w:rsidTr="0031075B">
        <w:tc>
          <w:tcPr>
            <w:tcW w:w="8240" w:type="dxa"/>
            <w:gridSpan w:val="2"/>
            <w:shd w:val="clear" w:color="auto" w:fill="F2F2F2" w:themeFill="background1" w:themeFillShade="F2"/>
          </w:tcPr>
          <w:p w14:paraId="6CECFCDC" w14:textId="77777777" w:rsidR="00350FF6" w:rsidRPr="00F92E8A" w:rsidRDefault="00350FF6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sz w:val="28"/>
                <w:szCs w:val="28"/>
              </w:rPr>
              <w:lastRenderedPageBreak/>
              <w:t>会见</w:t>
            </w:r>
            <w:r w:rsidRPr="00836006">
              <w:rPr>
                <w:rFonts w:hint="eastAsia"/>
                <w:sz w:val="28"/>
                <w:szCs w:val="28"/>
              </w:rPr>
              <w:t>者</w:t>
            </w:r>
            <w:r w:rsidRPr="00836006">
              <w:rPr>
                <w:sz w:val="28"/>
                <w:szCs w:val="28"/>
              </w:rPr>
              <w:t>：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李昊朔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刘兴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谭琼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王卉</w:t>
            </w:r>
          </w:p>
          <w:p w14:paraId="5AAD72D0" w14:textId="77777777" w:rsidR="00350FF6" w:rsidRPr="00F92E8A" w:rsidRDefault="00350FF6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rFonts w:hint="eastAsia"/>
                <w:sz w:val="28"/>
                <w:szCs w:val="28"/>
              </w:rPr>
              <w:t>被</w:t>
            </w:r>
            <w:r w:rsidRPr="00836006">
              <w:rPr>
                <w:sz w:val="28"/>
                <w:szCs w:val="28"/>
              </w:rPr>
              <w:t>会见者：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罗俊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罗俊杰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罗士清</w:t>
            </w:r>
            <w:r w:rsidRPr="00F92E8A">
              <w:rPr>
                <w:b w:val="0"/>
                <w:sz w:val="28"/>
                <w:szCs w:val="28"/>
              </w:rPr>
              <w:t>、</w:t>
            </w:r>
            <w:r w:rsidRPr="00F92E8A">
              <w:rPr>
                <w:rFonts w:hint="eastAsia"/>
                <w:b w:val="0"/>
                <w:sz w:val="28"/>
                <w:szCs w:val="28"/>
              </w:rPr>
              <w:t>姜新炀</w:t>
            </w:r>
          </w:p>
          <w:p w14:paraId="4B1A8F2C" w14:textId="7831D0C2" w:rsidR="00350FF6" w:rsidRPr="00F92E8A" w:rsidRDefault="00350FF6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rFonts w:hint="eastAsia"/>
                <w:sz w:val="28"/>
                <w:szCs w:val="28"/>
              </w:rPr>
              <w:t>日期</w:t>
            </w:r>
            <w:r w:rsidRPr="00836006">
              <w:rPr>
                <w:sz w:val="28"/>
                <w:szCs w:val="28"/>
              </w:rPr>
              <w:t>：</w:t>
            </w:r>
            <w:r w:rsidRPr="00F92E8A">
              <w:rPr>
                <w:b w:val="0"/>
                <w:sz w:val="28"/>
                <w:szCs w:val="28"/>
              </w:rPr>
              <w:t>2016/11/0</w:t>
            </w:r>
            <w:r>
              <w:rPr>
                <w:b w:val="0"/>
                <w:sz w:val="28"/>
                <w:szCs w:val="28"/>
              </w:rPr>
              <w:t>8</w:t>
            </w:r>
          </w:p>
          <w:p w14:paraId="54F35D41" w14:textId="77777777" w:rsidR="00350FF6" w:rsidRPr="00836006" w:rsidRDefault="00350FF6" w:rsidP="0031075B">
            <w:pPr>
              <w:pStyle w:val="a5"/>
              <w:rPr>
                <w:sz w:val="28"/>
                <w:szCs w:val="28"/>
              </w:rPr>
            </w:pPr>
            <w:r w:rsidRPr="00836006">
              <w:rPr>
                <w:sz w:val="28"/>
                <w:szCs w:val="28"/>
              </w:rPr>
              <w:t>面谈目标：</w:t>
            </w:r>
          </w:p>
          <w:p w14:paraId="174D7164" w14:textId="7B45FBB2" w:rsidR="00350FF6" w:rsidRPr="002A6D3A" w:rsidRDefault="002A6D3A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2A6D3A">
              <w:rPr>
                <w:rFonts w:hAnsiTheme="minorHAnsi" w:cstheme="minorBidi" w:hint="eastAsia"/>
                <w:b w:val="0"/>
                <w:caps w:val="0"/>
                <w:kern w:val="0"/>
                <w:sz w:val="28"/>
                <w:szCs w:val="28"/>
              </w:rPr>
              <w:t>基于场景串联图板，进行演示，请用户提出发现的问题</w:t>
            </w:r>
          </w:p>
        </w:tc>
      </w:tr>
      <w:tr w:rsidR="00350FF6" w14:paraId="4ACCDACB" w14:textId="77777777" w:rsidTr="0031075B">
        <w:tc>
          <w:tcPr>
            <w:tcW w:w="4120" w:type="dxa"/>
          </w:tcPr>
          <w:p w14:paraId="5680673E" w14:textId="77777777" w:rsidR="00350FF6" w:rsidRPr="00F92E8A" w:rsidRDefault="00350FF6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F92E8A">
              <w:rPr>
                <w:b w:val="0"/>
                <w:sz w:val="28"/>
                <w:szCs w:val="28"/>
              </w:rPr>
              <w:t>谈话要点</w:t>
            </w:r>
          </w:p>
        </w:tc>
        <w:tc>
          <w:tcPr>
            <w:tcW w:w="4120" w:type="dxa"/>
          </w:tcPr>
          <w:p w14:paraId="17058BB2" w14:textId="77777777" w:rsidR="00350FF6" w:rsidRPr="00F92E8A" w:rsidRDefault="00350FF6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F92E8A">
              <w:rPr>
                <w:b w:val="0"/>
                <w:sz w:val="28"/>
                <w:szCs w:val="28"/>
              </w:rPr>
              <w:t>被会见者观点</w:t>
            </w:r>
          </w:p>
        </w:tc>
      </w:tr>
      <w:tr w:rsidR="00350FF6" w14:paraId="35E38B8B" w14:textId="77777777" w:rsidTr="0031075B">
        <w:trPr>
          <w:trHeight w:val="296"/>
        </w:trPr>
        <w:tc>
          <w:tcPr>
            <w:tcW w:w="4120" w:type="dxa"/>
            <w:shd w:val="clear" w:color="auto" w:fill="F2F2F2" w:themeFill="background1" w:themeFillShade="F2"/>
          </w:tcPr>
          <w:p w14:paraId="29EBBBD0" w14:textId="77777777" w:rsidR="00350FF6" w:rsidRDefault="00E16429" w:rsidP="0031075B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·</w:t>
            </w:r>
            <w:r>
              <w:rPr>
                <w:rFonts w:hint="eastAsia"/>
                <w:b w:val="0"/>
                <w:sz w:val="28"/>
                <w:szCs w:val="28"/>
              </w:rPr>
              <w:t>是否</w:t>
            </w:r>
            <w:r>
              <w:rPr>
                <w:b w:val="0"/>
                <w:sz w:val="28"/>
                <w:szCs w:val="28"/>
              </w:rPr>
              <w:t>可以修改已发布的求助信息</w:t>
            </w:r>
          </w:p>
          <w:p w14:paraId="0B866A7F" w14:textId="77777777" w:rsidR="00E16429" w:rsidRDefault="00E16429" w:rsidP="00E16429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·</w:t>
            </w:r>
            <w:r w:rsidR="00E522A7">
              <w:rPr>
                <w:b w:val="0"/>
                <w:sz w:val="28"/>
                <w:szCs w:val="28"/>
              </w:rPr>
              <w:t>求助者和援助者</w:t>
            </w:r>
            <w:r w:rsidR="00591496">
              <w:rPr>
                <w:b w:val="0"/>
                <w:sz w:val="28"/>
                <w:szCs w:val="28"/>
              </w:rPr>
              <w:t>达成一致的流程</w:t>
            </w:r>
          </w:p>
          <w:p w14:paraId="7067AB37" w14:textId="77777777" w:rsidR="00591496" w:rsidRDefault="00591496" w:rsidP="00E16429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</w:t>
            </w:r>
            <w:r w:rsidR="008762E1">
              <w:rPr>
                <w:b w:val="0"/>
                <w:sz w:val="28"/>
                <w:szCs w:val="28"/>
              </w:rPr>
              <w:t>求助者信息区分展示形式</w:t>
            </w:r>
          </w:p>
          <w:p w14:paraId="2FF28141" w14:textId="4D7C542A" w:rsidR="0046156F" w:rsidRPr="00F92E8A" w:rsidRDefault="0046156F" w:rsidP="00E16429">
            <w:pPr>
              <w:pStyle w:val="a5"/>
              <w:rPr>
                <w:rFonts w:hint="eastAsia"/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</w:t>
            </w:r>
            <w:r>
              <w:rPr>
                <w:b w:val="0"/>
                <w:sz w:val="28"/>
                <w:szCs w:val="28"/>
              </w:rPr>
              <w:t>求助者、</w:t>
            </w:r>
            <w:r>
              <w:rPr>
                <w:rFonts w:hint="eastAsia"/>
                <w:b w:val="0"/>
                <w:sz w:val="28"/>
                <w:szCs w:val="28"/>
              </w:rPr>
              <w:t>援助者</w:t>
            </w:r>
            <w:r>
              <w:rPr>
                <w:b w:val="0"/>
                <w:sz w:val="28"/>
                <w:szCs w:val="28"/>
              </w:rPr>
              <w:t>互评流程</w:t>
            </w:r>
          </w:p>
        </w:tc>
        <w:tc>
          <w:tcPr>
            <w:tcW w:w="4120" w:type="dxa"/>
            <w:shd w:val="clear" w:color="auto" w:fill="F2F2F2" w:themeFill="background1" w:themeFillShade="F2"/>
          </w:tcPr>
          <w:p w14:paraId="0555567C" w14:textId="77777777" w:rsidR="00350FF6" w:rsidRPr="00F92E8A" w:rsidRDefault="00350FF6" w:rsidP="0031075B">
            <w:pPr>
              <w:pStyle w:val="a5"/>
              <w:rPr>
                <w:b w:val="0"/>
                <w:sz w:val="28"/>
                <w:szCs w:val="28"/>
              </w:rPr>
            </w:pPr>
          </w:p>
        </w:tc>
      </w:tr>
    </w:tbl>
    <w:p w14:paraId="14BD9F7B" w14:textId="77777777" w:rsidR="00594370" w:rsidRDefault="00594370" w:rsidP="00594370">
      <w:pPr>
        <w:pStyle w:val="a5"/>
        <w:rPr>
          <w:sz w:val="36"/>
          <w:szCs w:val="36"/>
        </w:rPr>
      </w:pPr>
    </w:p>
    <w:p w14:paraId="04DE23C2" w14:textId="590E8E69" w:rsidR="007512A5" w:rsidRDefault="0045403C" w:rsidP="00673736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2.5 </w:t>
      </w:r>
      <w:r>
        <w:rPr>
          <w:sz w:val="36"/>
          <w:szCs w:val="36"/>
        </w:rPr>
        <w:t>第</w:t>
      </w:r>
      <w:r>
        <w:rPr>
          <w:rFonts w:hint="eastAsia"/>
          <w:sz w:val="36"/>
          <w:szCs w:val="36"/>
        </w:rPr>
        <w:t>五</w:t>
      </w:r>
      <w:r>
        <w:rPr>
          <w:sz w:val="36"/>
          <w:szCs w:val="36"/>
        </w:rPr>
        <w:t>次面谈</w:t>
      </w:r>
    </w:p>
    <w:tbl>
      <w:tblPr>
        <w:tblStyle w:val="a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120"/>
        <w:gridCol w:w="4120"/>
      </w:tblGrid>
      <w:tr w:rsidR="007512A5" w14:paraId="383E45CF" w14:textId="77777777" w:rsidTr="0031075B">
        <w:tc>
          <w:tcPr>
            <w:tcW w:w="8240" w:type="dxa"/>
            <w:gridSpan w:val="2"/>
          </w:tcPr>
          <w:p w14:paraId="7A01F5C3" w14:textId="2A5282E1" w:rsidR="007512A5" w:rsidRPr="006A677D" w:rsidRDefault="007512A5" w:rsidP="007512A5">
            <w:pPr>
              <w:pStyle w:val="a5"/>
              <w:rPr>
                <w:sz w:val="28"/>
                <w:szCs w:val="28"/>
              </w:rPr>
            </w:pPr>
            <w:r w:rsidRPr="006A677D">
              <w:rPr>
                <w:sz w:val="28"/>
                <w:szCs w:val="28"/>
              </w:rPr>
              <w:t>面谈</w:t>
            </w:r>
            <w:r w:rsidRPr="006A677D">
              <w:rPr>
                <w:sz w:val="28"/>
                <w:szCs w:val="28"/>
              </w:rPr>
              <w:t>ID</w:t>
            </w:r>
            <w:r w:rsidRPr="006A677D">
              <w:rPr>
                <w:sz w:val="28"/>
                <w:szCs w:val="28"/>
              </w:rPr>
              <w:t>：</w:t>
            </w:r>
            <w:r w:rsidRPr="006A677D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5</w:t>
            </w:r>
          </w:p>
        </w:tc>
      </w:tr>
      <w:tr w:rsidR="007512A5" w14:paraId="20807BA6" w14:textId="77777777" w:rsidTr="0031075B">
        <w:tc>
          <w:tcPr>
            <w:tcW w:w="8240" w:type="dxa"/>
            <w:gridSpan w:val="2"/>
            <w:shd w:val="clear" w:color="auto" w:fill="F2F2F2" w:themeFill="background1" w:themeFillShade="F2"/>
          </w:tcPr>
          <w:p w14:paraId="4808D55D" w14:textId="77777777" w:rsidR="007512A5" w:rsidRPr="00BD2B2F" w:rsidRDefault="007512A5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sz w:val="28"/>
                <w:szCs w:val="28"/>
              </w:rPr>
              <w:t>会见</w:t>
            </w:r>
            <w:r w:rsidRPr="00836006">
              <w:rPr>
                <w:rFonts w:hint="eastAsia"/>
                <w:sz w:val="28"/>
                <w:szCs w:val="28"/>
              </w:rPr>
              <w:t>者</w:t>
            </w:r>
            <w:r w:rsidRPr="00836006">
              <w:rPr>
                <w:sz w:val="28"/>
                <w:szCs w:val="28"/>
              </w:rPr>
              <w:t>：</w:t>
            </w:r>
            <w:r w:rsidRPr="00BD2B2F">
              <w:rPr>
                <w:rFonts w:hint="eastAsia"/>
                <w:b w:val="0"/>
                <w:sz w:val="28"/>
                <w:szCs w:val="28"/>
              </w:rPr>
              <w:t>李昊朔</w:t>
            </w:r>
            <w:r w:rsidRPr="00BD2B2F">
              <w:rPr>
                <w:b w:val="0"/>
                <w:sz w:val="28"/>
                <w:szCs w:val="28"/>
              </w:rPr>
              <w:t>、</w:t>
            </w:r>
            <w:r w:rsidRPr="00BD2B2F">
              <w:rPr>
                <w:rFonts w:hint="eastAsia"/>
                <w:b w:val="0"/>
                <w:sz w:val="28"/>
                <w:szCs w:val="28"/>
              </w:rPr>
              <w:t>刘兴</w:t>
            </w:r>
            <w:r w:rsidRPr="00BD2B2F">
              <w:rPr>
                <w:b w:val="0"/>
                <w:sz w:val="28"/>
                <w:szCs w:val="28"/>
              </w:rPr>
              <w:t>、</w:t>
            </w:r>
            <w:r w:rsidRPr="00BD2B2F">
              <w:rPr>
                <w:rFonts w:hint="eastAsia"/>
                <w:b w:val="0"/>
                <w:sz w:val="28"/>
                <w:szCs w:val="28"/>
              </w:rPr>
              <w:t>谭琼</w:t>
            </w:r>
            <w:r w:rsidRPr="00BD2B2F">
              <w:rPr>
                <w:b w:val="0"/>
                <w:sz w:val="28"/>
                <w:szCs w:val="28"/>
              </w:rPr>
              <w:t>、</w:t>
            </w:r>
            <w:r w:rsidRPr="00BD2B2F">
              <w:rPr>
                <w:rFonts w:hint="eastAsia"/>
                <w:b w:val="0"/>
                <w:sz w:val="28"/>
                <w:szCs w:val="28"/>
              </w:rPr>
              <w:t>王卉</w:t>
            </w:r>
          </w:p>
          <w:p w14:paraId="15EE2F59" w14:textId="77777777" w:rsidR="007512A5" w:rsidRPr="00BD2B2F" w:rsidRDefault="007512A5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rFonts w:hint="eastAsia"/>
                <w:sz w:val="28"/>
                <w:szCs w:val="28"/>
              </w:rPr>
              <w:t>被</w:t>
            </w:r>
            <w:r w:rsidRPr="00836006">
              <w:rPr>
                <w:sz w:val="28"/>
                <w:szCs w:val="28"/>
              </w:rPr>
              <w:t>会见者：</w:t>
            </w:r>
            <w:r w:rsidRPr="00BD2B2F">
              <w:rPr>
                <w:rFonts w:hint="eastAsia"/>
                <w:b w:val="0"/>
                <w:sz w:val="28"/>
                <w:szCs w:val="28"/>
              </w:rPr>
              <w:t>罗俊</w:t>
            </w:r>
            <w:r w:rsidRPr="00BD2B2F">
              <w:rPr>
                <w:b w:val="0"/>
                <w:sz w:val="28"/>
                <w:szCs w:val="28"/>
              </w:rPr>
              <w:t>、</w:t>
            </w:r>
            <w:r w:rsidRPr="00BD2B2F">
              <w:rPr>
                <w:rFonts w:hint="eastAsia"/>
                <w:b w:val="0"/>
                <w:sz w:val="28"/>
                <w:szCs w:val="28"/>
              </w:rPr>
              <w:t>罗俊杰</w:t>
            </w:r>
            <w:r w:rsidRPr="00BD2B2F">
              <w:rPr>
                <w:b w:val="0"/>
                <w:sz w:val="28"/>
                <w:szCs w:val="28"/>
              </w:rPr>
              <w:t>、</w:t>
            </w:r>
            <w:r w:rsidRPr="00BD2B2F">
              <w:rPr>
                <w:rFonts w:hint="eastAsia"/>
                <w:b w:val="0"/>
                <w:sz w:val="28"/>
                <w:szCs w:val="28"/>
              </w:rPr>
              <w:t>罗士清</w:t>
            </w:r>
            <w:r w:rsidRPr="00BD2B2F">
              <w:rPr>
                <w:b w:val="0"/>
                <w:sz w:val="28"/>
                <w:szCs w:val="28"/>
              </w:rPr>
              <w:t>、</w:t>
            </w:r>
            <w:r w:rsidRPr="00BD2B2F">
              <w:rPr>
                <w:rFonts w:hint="eastAsia"/>
                <w:b w:val="0"/>
                <w:sz w:val="28"/>
                <w:szCs w:val="28"/>
              </w:rPr>
              <w:t>姜新炀</w:t>
            </w:r>
          </w:p>
          <w:p w14:paraId="6D9B25A6" w14:textId="046A6011" w:rsidR="007512A5" w:rsidRPr="00BD2B2F" w:rsidRDefault="007512A5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836006">
              <w:rPr>
                <w:rFonts w:hint="eastAsia"/>
                <w:sz w:val="28"/>
                <w:szCs w:val="28"/>
              </w:rPr>
              <w:t>日期</w:t>
            </w:r>
            <w:r w:rsidRPr="00836006">
              <w:rPr>
                <w:sz w:val="28"/>
                <w:szCs w:val="28"/>
              </w:rPr>
              <w:t>：</w:t>
            </w:r>
            <w:r w:rsidRPr="00BD2B2F">
              <w:rPr>
                <w:b w:val="0"/>
                <w:sz w:val="28"/>
                <w:szCs w:val="28"/>
              </w:rPr>
              <w:t>2016/11/10</w:t>
            </w:r>
          </w:p>
          <w:p w14:paraId="7400339C" w14:textId="77777777" w:rsidR="007512A5" w:rsidRPr="00836006" w:rsidRDefault="007512A5" w:rsidP="0031075B">
            <w:pPr>
              <w:pStyle w:val="a5"/>
              <w:rPr>
                <w:sz w:val="28"/>
                <w:szCs w:val="28"/>
              </w:rPr>
            </w:pPr>
            <w:r w:rsidRPr="00836006">
              <w:rPr>
                <w:sz w:val="28"/>
                <w:szCs w:val="28"/>
              </w:rPr>
              <w:t>面谈目标：</w:t>
            </w:r>
          </w:p>
          <w:p w14:paraId="4878A7D7" w14:textId="77777777" w:rsidR="00494D36" w:rsidRDefault="00BD2B2F" w:rsidP="0031075B">
            <w:pPr>
              <w:pStyle w:val="a5"/>
              <w:rPr>
                <w:rFonts w:hAnsiTheme="minorHAnsi" w:cstheme="minorBidi"/>
                <w:b w:val="0"/>
                <w:caps w:val="0"/>
                <w:kern w:val="0"/>
                <w:sz w:val="28"/>
                <w:szCs w:val="28"/>
              </w:rPr>
            </w:pPr>
            <w:r w:rsidRPr="00BD2B2F">
              <w:rPr>
                <w:rFonts w:hAnsiTheme="minorHAnsi" w:cstheme="minorBidi" w:hint="eastAsia"/>
                <w:b w:val="0"/>
                <w:caps w:val="0"/>
                <w:kern w:val="0"/>
                <w:sz w:val="28"/>
                <w:szCs w:val="28"/>
              </w:rPr>
              <w:t>基于高保真</w:t>
            </w:r>
            <w:r w:rsidRPr="00BD2B2F">
              <w:rPr>
                <w:rFonts w:hAnsiTheme="minorHAnsi" w:cstheme="minorBidi"/>
                <w:b w:val="0"/>
                <w:caps w:val="0"/>
                <w:kern w:val="0"/>
                <w:sz w:val="28"/>
                <w:szCs w:val="28"/>
              </w:rPr>
              <w:t>Html</w:t>
            </w:r>
            <w:r w:rsidR="00494D36">
              <w:rPr>
                <w:rFonts w:hAnsiTheme="minorHAnsi" w:cstheme="minorBidi" w:hint="eastAsia"/>
                <w:b w:val="0"/>
                <w:caps w:val="0"/>
                <w:kern w:val="0"/>
                <w:sz w:val="28"/>
                <w:szCs w:val="28"/>
              </w:rPr>
              <w:t>原型</w:t>
            </w:r>
            <w:r w:rsidRPr="00BD2B2F">
              <w:rPr>
                <w:rFonts w:hAnsiTheme="minorHAnsi" w:cstheme="minorBidi" w:hint="eastAsia"/>
                <w:b w:val="0"/>
                <w:caps w:val="0"/>
                <w:kern w:val="0"/>
                <w:sz w:val="28"/>
                <w:szCs w:val="28"/>
              </w:rPr>
              <w:t>进行演示，</w:t>
            </w:r>
          </w:p>
          <w:p w14:paraId="46C8CD80" w14:textId="57CBB6F3" w:rsidR="007512A5" w:rsidRPr="00BD2B2F" w:rsidRDefault="00BD2B2F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BD2B2F">
              <w:rPr>
                <w:rFonts w:hAnsiTheme="minorHAnsi" w:cstheme="minorBidi" w:hint="eastAsia"/>
                <w:b w:val="0"/>
                <w:caps w:val="0"/>
                <w:kern w:val="0"/>
                <w:sz w:val="28"/>
                <w:szCs w:val="28"/>
              </w:rPr>
              <w:t>请用户提出发现的问题，精化具体细节</w:t>
            </w:r>
          </w:p>
        </w:tc>
      </w:tr>
      <w:tr w:rsidR="007512A5" w14:paraId="11C8EAF8" w14:textId="77777777" w:rsidTr="0031075B">
        <w:tc>
          <w:tcPr>
            <w:tcW w:w="4120" w:type="dxa"/>
          </w:tcPr>
          <w:p w14:paraId="7C14421A" w14:textId="77777777" w:rsidR="007512A5" w:rsidRPr="00F92E8A" w:rsidRDefault="007512A5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F92E8A">
              <w:rPr>
                <w:b w:val="0"/>
                <w:sz w:val="28"/>
                <w:szCs w:val="28"/>
              </w:rPr>
              <w:t>谈话要点</w:t>
            </w:r>
          </w:p>
        </w:tc>
        <w:tc>
          <w:tcPr>
            <w:tcW w:w="4120" w:type="dxa"/>
          </w:tcPr>
          <w:p w14:paraId="3038E57E" w14:textId="77777777" w:rsidR="007512A5" w:rsidRPr="00F92E8A" w:rsidRDefault="007512A5" w:rsidP="0031075B">
            <w:pPr>
              <w:pStyle w:val="a5"/>
              <w:rPr>
                <w:b w:val="0"/>
                <w:sz w:val="28"/>
                <w:szCs w:val="28"/>
              </w:rPr>
            </w:pPr>
            <w:r w:rsidRPr="00F92E8A">
              <w:rPr>
                <w:b w:val="0"/>
                <w:sz w:val="28"/>
                <w:szCs w:val="28"/>
              </w:rPr>
              <w:t>被会见者观点</w:t>
            </w:r>
          </w:p>
        </w:tc>
      </w:tr>
      <w:tr w:rsidR="007512A5" w14:paraId="40CC9E35" w14:textId="77777777" w:rsidTr="0031075B">
        <w:trPr>
          <w:trHeight w:val="296"/>
        </w:trPr>
        <w:tc>
          <w:tcPr>
            <w:tcW w:w="4120" w:type="dxa"/>
            <w:shd w:val="clear" w:color="auto" w:fill="F2F2F2" w:themeFill="background1" w:themeFillShade="F2"/>
          </w:tcPr>
          <w:p w14:paraId="11114210" w14:textId="77777777" w:rsidR="007512A5" w:rsidRDefault="00D744B1" w:rsidP="0031075B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·</w:t>
            </w:r>
            <w:r>
              <w:rPr>
                <w:rFonts w:hint="eastAsia"/>
                <w:b w:val="0"/>
                <w:sz w:val="28"/>
                <w:szCs w:val="28"/>
              </w:rPr>
              <w:t>需求</w:t>
            </w:r>
            <w:r>
              <w:rPr>
                <w:b w:val="0"/>
                <w:sz w:val="28"/>
                <w:szCs w:val="28"/>
              </w:rPr>
              <w:t>小组的高保真原型是否存在问题</w:t>
            </w:r>
            <w:r w:rsidR="00EA1EDC">
              <w:rPr>
                <w:b w:val="0"/>
                <w:sz w:val="28"/>
                <w:szCs w:val="28"/>
              </w:rPr>
              <w:t>，有哪些需要改进的地方</w:t>
            </w:r>
          </w:p>
          <w:p w14:paraId="5D7F5F8B" w14:textId="77777777" w:rsidR="00EA1EDC" w:rsidRDefault="00EA1EDC" w:rsidP="0031075B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·</w:t>
            </w:r>
            <w:r w:rsidR="00AA2DAE">
              <w:rPr>
                <w:b w:val="0"/>
                <w:sz w:val="28"/>
                <w:szCs w:val="28"/>
              </w:rPr>
              <w:t>系统是否提供对表情语言的支持</w:t>
            </w:r>
          </w:p>
          <w:p w14:paraId="63EAD78D" w14:textId="5FC6FA95" w:rsidR="00AA2DAE" w:rsidRPr="00F92E8A" w:rsidRDefault="00AA2DAE" w:rsidP="0031075B">
            <w:pPr>
              <w:pStyle w:val="a5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lastRenderedPageBreak/>
              <w:t>·</w:t>
            </w:r>
            <w:r w:rsidR="007833BA">
              <w:rPr>
                <w:b w:val="0"/>
                <w:sz w:val="28"/>
                <w:szCs w:val="28"/>
              </w:rPr>
              <w:t>系统对紧急求助较长时间无人应答情景的处理</w:t>
            </w:r>
          </w:p>
        </w:tc>
        <w:tc>
          <w:tcPr>
            <w:tcW w:w="4120" w:type="dxa"/>
            <w:shd w:val="clear" w:color="auto" w:fill="F2F2F2" w:themeFill="background1" w:themeFillShade="F2"/>
          </w:tcPr>
          <w:p w14:paraId="435C238D" w14:textId="77777777" w:rsidR="007512A5" w:rsidRPr="00F92E8A" w:rsidRDefault="007512A5" w:rsidP="0031075B">
            <w:pPr>
              <w:pStyle w:val="a5"/>
              <w:rPr>
                <w:b w:val="0"/>
                <w:sz w:val="28"/>
                <w:szCs w:val="28"/>
              </w:rPr>
            </w:pPr>
          </w:p>
        </w:tc>
      </w:tr>
    </w:tbl>
    <w:p w14:paraId="6590AB21" w14:textId="77777777" w:rsidR="007512A5" w:rsidRDefault="007512A5" w:rsidP="00673736">
      <w:pPr>
        <w:pStyle w:val="a5"/>
        <w:rPr>
          <w:sz w:val="36"/>
          <w:szCs w:val="36"/>
        </w:rPr>
      </w:pPr>
      <w:bookmarkStart w:id="0" w:name="_GoBack"/>
      <w:bookmarkEnd w:id="0"/>
    </w:p>
    <w:sectPr w:rsidR="007512A5" w:rsidSect="000B68F9">
      <w:footerReference w:type="default" r:id="rId9"/>
      <w:pgSz w:w="11907" w:h="16839"/>
      <w:pgMar w:top="994" w:right="2174" w:bottom="1771" w:left="1483" w:header="432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CBF26" w14:textId="77777777" w:rsidR="00A747DA" w:rsidRDefault="00A747DA">
      <w:pPr>
        <w:spacing w:after="0" w:line="240" w:lineRule="auto"/>
      </w:pPr>
      <w:r>
        <w:separator/>
      </w:r>
    </w:p>
  </w:endnote>
  <w:endnote w:type="continuationSeparator" w:id="0">
    <w:p w14:paraId="70614E9B" w14:textId="77777777" w:rsidR="00A747DA" w:rsidRDefault="00A7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2E4BCF13" w:rsidR="00895B21" w:rsidRDefault="00175A50">
        <w:pPr>
          <w:pStyle w:val="ab"/>
        </w:pPr>
        <w:r>
          <w:tab/>
        </w:r>
        <w:r>
          <w:tab/>
        </w:r>
        <w:r>
          <w:tab/>
        </w:r>
        <w:r>
          <w:tab/>
        </w:r>
        <w:r>
          <w:tab/>
          <w:t xml:space="preserve">     </w:t>
        </w:r>
        <w:r w:rsidR="00D55A69">
          <w:fldChar w:fldCharType="begin"/>
        </w:r>
        <w:r w:rsidR="00D55A69">
          <w:instrText xml:space="preserve"> PAGE   \* MERGEFORMAT </w:instrText>
        </w:r>
        <w:r w:rsidR="00D55A69">
          <w:fldChar w:fldCharType="separate"/>
        </w:r>
        <w:r w:rsidR="00FB01DB">
          <w:rPr>
            <w:noProof/>
          </w:rPr>
          <w:t>6</w:t>
        </w:r>
        <w:r w:rsidR="00D55A69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E4650" w14:textId="77777777" w:rsidR="00A747DA" w:rsidRDefault="00A747DA">
      <w:pPr>
        <w:spacing w:after="0" w:line="240" w:lineRule="auto"/>
      </w:pPr>
      <w:r>
        <w:separator/>
      </w:r>
    </w:p>
  </w:footnote>
  <w:footnote w:type="continuationSeparator" w:id="0">
    <w:p w14:paraId="5FF741A6" w14:textId="77777777" w:rsidR="00A747DA" w:rsidRDefault="00A74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B10CB0"/>
    <w:multiLevelType w:val="multilevel"/>
    <w:tmpl w:val="15907F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2">
    <w:nsid w:val="730E2E46"/>
    <w:multiLevelType w:val="hybridMultilevel"/>
    <w:tmpl w:val="3B3A7288"/>
    <w:lvl w:ilvl="0" w:tplc="0B227C7C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4AB1BB0"/>
    <w:multiLevelType w:val="hybridMultilevel"/>
    <w:tmpl w:val="03D6987E"/>
    <w:lvl w:ilvl="0" w:tplc="D166BFC2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81B659C"/>
    <w:multiLevelType w:val="hybridMultilevel"/>
    <w:tmpl w:val="A30A2274"/>
    <w:lvl w:ilvl="0" w:tplc="DE666D12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023CA4"/>
    <w:rsid w:val="00036DAC"/>
    <w:rsid w:val="00044586"/>
    <w:rsid w:val="000475B6"/>
    <w:rsid w:val="0007084F"/>
    <w:rsid w:val="000A4454"/>
    <w:rsid w:val="000B63C9"/>
    <w:rsid w:val="000B68F9"/>
    <w:rsid w:val="000D0A89"/>
    <w:rsid w:val="000D7C15"/>
    <w:rsid w:val="000E078D"/>
    <w:rsid w:val="001016A6"/>
    <w:rsid w:val="00103909"/>
    <w:rsid w:val="001215AA"/>
    <w:rsid w:val="00125C63"/>
    <w:rsid w:val="00127BF2"/>
    <w:rsid w:val="00133EAC"/>
    <w:rsid w:val="00136248"/>
    <w:rsid w:val="001529F2"/>
    <w:rsid w:val="00154ACB"/>
    <w:rsid w:val="00155218"/>
    <w:rsid w:val="001603CE"/>
    <w:rsid w:val="00160BB4"/>
    <w:rsid w:val="0017181C"/>
    <w:rsid w:val="00175A50"/>
    <w:rsid w:val="00186306"/>
    <w:rsid w:val="001A4F95"/>
    <w:rsid w:val="001A73E6"/>
    <w:rsid w:val="001B22C9"/>
    <w:rsid w:val="001C5F89"/>
    <w:rsid w:val="001D08FA"/>
    <w:rsid w:val="001D1891"/>
    <w:rsid w:val="001D1D9D"/>
    <w:rsid w:val="001E7CB2"/>
    <w:rsid w:val="002054B7"/>
    <w:rsid w:val="002141DB"/>
    <w:rsid w:val="002635CC"/>
    <w:rsid w:val="00281068"/>
    <w:rsid w:val="00294EBE"/>
    <w:rsid w:val="002A6D3A"/>
    <w:rsid w:val="002B1900"/>
    <w:rsid w:val="002C1602"/>
    <w:rsid w:val="002C642E"/>
    <w:rsid w:val="002E0AE2"/>
    <w:rsid w:val="00323D2D"/>
    <w:rsid w:val="00341FE1"/>
    <w:rsid w:val="00344C24"/>
    <w:rsid w:val="00350FF6"/>
    <w:rsid w:val="0037009F"/>
    <w:rsid w:val="003852D9"/>
    <w:rsid w:val="003975E9"/>
    <w:rsid w:val="003A7B91"/>
    <w:rsid w:val="003C2F58"/>
    <w:rsid w:val="003D05E6"/>
    <w:rsid w:val="003D75A9"/>
    <w:rsid w:val="003E4D0C"/>
    <w:rsid w:val="00422271"/>
    <w:rsid w:val="00434E6E"/>
    <w:rsid w:val="0044191B"/>
    <w:rsid w:val="004436CE"/>
    <w:rsid w:val="00446950"/>
    <w:rsid w:val="0045403C"/>
    <w:rsid w:val="0046156F"/>
    <w:rsid w:val="004729AE"/>
    <w:rsid w:val="004756B9"/>
    <w:rsid w:val="004767DA"/>
    <w:rsid w:val="00494D36"/>
    <w:rsid w:val="004B35F5"/>
    <w:rsid w:val="004B7EC5"/>
    <w:rsid w:val="004C53FE"/>
    <w:rsid w:val="004D239C"/>
    <w:rsid w:val="004F2D7B"/>
    <w:rsid w:val="00500084"/>
    <w:rsid w:val="00502710"/>
    <w:rsid w:val="0051512F"/>
    <w:rsid w:val="0053058B"/>
    <w:rsid w:val="00550BB2"/>
    <w:rsid w:val="00591496"/>
    <w:rsid w:val="00594370"/>
    <w:rsid w:val="005A7AD3"/>
    <w:rsid w:val="005F10F6"/>
    <w:rsid w:val="00602061"/>
    <w:rsid w:val="00622D4F"/>
    <w:rsid w:val="006626F8"/>
    <w:rsid w:val="00663A09"/>
    <w:rsid w:val="00673736"/>
    <w:rsid w:val="00676EFE"/>
    <w:rsid w:val="00684913"/>
    <w:rsid w:val="006936C8"/>
    <w:rsid w:val="006A1505"/>
    <w:rsid w:val="006A5BF6"/>
    <w:rsid w:val="006A677D"/>
    <w:rsid w:val="006C4E36"/>
    <w:rsid w:val="006C5640"/>
    <w:rsid w:val="006C5E5B"/>
    <w:rsid w:val="006C68CB"/>
    <w:rsid w:val="006D12CF"/>
    <w:rsid w:val="006E79E4"/>
    <w:rsid w:val="006F4A79"/>
    <w:rsid w:val="00750DA6"/>
    <w:rsid w:val="007512A5"/>
    <w:rsid w:val="00765385"/>
    <w:rsid w:val="00777800"/>
    <w:rsid w:val="007833BA"/>
    <w:rsid w:val="00783FD6"/>
    <w:rsid w:val="00790236"/>
    <w:rsid w:val="007D07F5"/>
    <w:rsid w:val="007D0B5F"/>
    <w:rsid w:val="007D3FC9"/>
    <w:rsid w:val="007D4019"/>
    <w:rsid w:val="007D49DB"/>
    <w:rsid w:val="007E51A0"/>
    <w:rsid w:val="0080466E"/>
    <w:rsid w:val="00805140"/>
    <w:rsid w:val="008206D5"/>
    <w:rsid w:val="00825030"/>
    <w:rsid w:val="008270FD"/>
    <w:rsid w:val="00836006"/>
    <w:rsid w:val="00840B11"/>
    <w:rsid w:val="00840D70"/>
    <w:rsid w:val="00873AF5"/>
    <w:rsid w:val="008762E1"/>
    <w:rsid w:val="0088104C"/>
    <w:rsid w:val="00886BCF"/>
    <w:rsid w:val="00895B21"/>
    <w:rsid w:val="008A744B"/>
    <w:rsid w:val="008C07BE"/>
    <w:rsid w:val="008D49EB"/>
    <w:rsid w:val="008E24BC"/>
    <w:rsid w:val="008F0DAA"/>
    <w:rsid w:val="008F1B42"/>
    <w:rsid w:val="00904AA7"/>
    <w:rsid w:val="009064AB"/>
    <w:rsid w:val="009140D2"/>
    <w:rsid w:val="00923F9D"/>
    <w:rsid w:val="0093102D"/>
    <w:rsid w:val="0094160E"/>
    <w:rsid w:val="0094200A"/>
    <w:rsid w:val="00944945"/>
    <w:rsid w:val="009571DC"/>
    <w:rsid w:val="00957778"/>
    <w:rsid w:val="00957CCD"/>
    <w:rsid w:val="009B1EE4"/>
    <w:rsid w:val="009C3C7A"/>
    <w:rsid w:val="009D00E6"/>
    <w:rsid w:val="00A04ED3"/>
    <w:rsid w:val="00A052F6"/>
    <w:rsid w:val="00A250C4"/>
    <w:rsid w:val="00A44565"/>
    <w:rsid w:val="00A56D2F"/>
    <w:rsid w:val="00A67AAF"/>
    <w:rsid w:val="00A72BB8"/>
    <w:rsid w:val="00A747DA"/>
    <w:rsid w:val="00A84326"/>
    <w:rsid w:val="00A87677"/>
    <w:rsid w:val="00AA2DAE"/>
    <w:rsid w:val="00B00C3B"/>
    <w:rsid w:val="00B51601"/>
    <w:rsid w:val="00B56121"/>
    <w:rsid w:val="00B56CFF"/>
    <w:rsid w:val="00B7353D"/>
    <w:rsid w:val="00B844D4"/>
    <w:rsid w:val="00B90ECA"/>
    <w:rsid w:val="00BC1528"/>
    <w:rsid w:val="00BD2B2F"/>
    <w:rsid w:val="00BE24DF"/>
    <w:rsid w:val="00BF2725"/>
    <w:rsid w:val="00C0159F"/>
    <w:rsid w:val="00C140C6"/>
    <w:rsid w:val="00C21C4D"/>
    <w:rsid w:val="00C40000"/>
    <w:rsid w:val="00C41FA1"/>
    <w:rsid w:val="00C45007"/>
    <w:rsid w:val="00C50D38"/>
    <w:rsid w:val="00C5764C"/>
    <w:rsid w:val="00C861C3"/>
    <w:rsid w:val="00C86C1B"/>
    <w:rsid w:val="00C90499"/>
    <w:rsid w:val="00C96ABF"/>
    <w:rsid w:val="00CB7AFF"/>
    <w:rsid w:val="00CD37BE"/>
    <w:rsid w:val="00CD4130"/>
    <w:rsid w:val="00CE133D"/>
    <w:rsid w:val="00CE4324"/>
    <w:rsid w:val="00CF177E"/>
    <w:rsid w:val="00CF21AB"/>
    <w:rsid w:val="00D15B27"/>
    <w:rsid w:val="00D31AE2"/>
    <w:rsid w:val="00D42827"/>
    <w:rsid w:val="00D4487F"/>
    <w:rsid w:val="00D50B5A"/>
    <w:rsid w:val="00D55A69"/>
    <w:rsid w:val="00D563EC"/>
    <w:rsid w:val="00D67588"/>
    <w:rsid w:val="00D744B1"/>
    <w:rsid w:val="00D85F38"/>
    <w:rsid w:val="00D93248"/>
    <w:rsid w:val="00DE413A"/>
    <w:rsid w:val="00E05856"/>
    <w:rsid w:val="00E16429"/>
    <w:rsid w:val="00E2101A"/>
    <w:rsid w:val="00E2299F"/>
    <w:rsid w:val="00E24663"/>
    <w:rsid w:val="00E315EC"/>
    <w:rsid w:val="00E3686C"/>
    <w:rsid w:val="00E41D10"/>
    <w:rsid w:val="00E522A7"/>
    <w:rsid w:val="00E73DB4"/>
    <w:rsid w:val="00E86E3F"/>
    <w:rsid w:val="00E94156"/>
    <w:rsid w:val="00E95B98"/>
    <w:rsid w:val="00EA1EDC"/>
    <w:rsid w:val="00EA6CC2"/>
    <w:rsid w:val="00EC0B22"/>
    <w:rsid w:val="00EC3122"/>
    <w:rsid w:val="00EC71E0"/>
    <w:rsid w:val="00F17C55"/>
    <w:rsid w:val="00F4545A"/>
    <w:rsid w:val="00F47751"/>
    <w:rsid w:val="00F76400"/>
    <w:rsid w:val="00F83DA0"/>
    <w:rsid w:val="00F84816"/>
    <w:rsid w:val="00F91E11"/>
    <w:rsid w:val="00F92E8A"/>
    <w:rsid w:val="00FB01DB"/>
    <w:rsid w:val="00FB7E69"/>
    <w:rsid w:val="00FD6DDD"/>
    <w:rsid w:val="00FE25E6"/>
    <w:rsid w:val="00FE2752"/>
    <w:rsid w:val="00FE3B3E"/>
    <w:rsid w:val="00FE4C5A"/>
    <w:rsid w:val="00F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A69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E79E4"/>
  </w:style>
  <w:style w:type="paragraph" w:styleId="21">
    <w:name w:val="toc 2"/>
    <w:basedOn w:val="a"/>
    <w:next w:val="a"/>
    <w:autoRedefine/>
    <w:uiPriority w:val="39"/>
    <w:unhideWhenUsed/>
    <w:rsid w:val="006E79E4"/>
    <w:pPr>
      <w:ind w:left="260"/>
    </w:pPr>
  </w:style>
  <w:style w:type="paragraph" w:styleId="31">
    <w:name w:val="toc 3"/>
    <w:basedOn w:val="a"/>
    <w:next w:val="a"/>
    <w:autoRedefine/>
    <w:uiPriority w:val="39"/>
    <w:unhideWhenUsed/>
    <w:rsid w:val="006E79E4"/>
    <w:pPr>
      <w:ind w:left="520"/>
    </w:pPr>
  </w:style>
  <w:style w:type="paragraph" w:styleId="41">
    <w:name w:val="toc 4"/>
    <w:basedOn w:val="a"/>
    <w:next w:val="a"/>
    <w:autoRedefine/>
    <w:uiPriority w:val="39"/>
    <w:unhideWhenUsed/>
    <w:rsid w:val="006E79E4"/>
    <w:pPr>
      <w:ind w:left="780"/>
    </w:pPr>
  </w:style>
  <w:style w:type="paragraph" w:styleId="51">
    <w:name w:val="toc 5"/>
    <w:basedOn w:val="a"/>
    <w:next w:val="a"/>
    <w:autoRedefine/>
    <w:uiPriority w:val="39"/>
    <w:unhideWhenUsed/>
    <w:rsid w:val="006E79E4"/>
    <w:pPr>
      <w:ind w:left="1040"/>
    </w:pPr>
  </w:style>
  <w:style w:type="paragraph" w:styleId="61">
    <w:name w:val="toc 6"/>
    <w:basedOn w:val="a"/>
    <w:next w:val="a"/>
    <w:autoRedefine/>
    <w:uiPriority w:val="39"/>
    <w:unhideWhenUsed/>
    <w:rsid w:val="006E79E4"/>
    <w:pPr>
      <w:ind w:left="1300"/>
    </w:pPr>
  </w:style>
  <w:style w:type="paragraph" w:styleId="71">
    <w:name w:val="toc 7"/>
    <w:basedOn w:val="a"/>
    <w:next w:val="a"/>
    <w:autoRedefine/>
    <w:uiPriority w:val="39"/>
    <w:unhideWhenUsed/>
    <w:rsid w:val="006E79E4"/>
    <w:pPr>
      <w:ind w:left="1560"/>
    </w:pPr>
  </w:style>
  <w:style w:type="paragraph" w:styleId="81">
    <w:name w:val="toc 8"/>
    <w:basedOn w:val="a"/>
    <w:next w:val="a"/>
    <w:autoRedefine/>
    <w:uiPriority w:val="39"/>
    <w:unhideWhenUsed/>
    <w:rsid w:val="006E79E4"/>
    <w:pPr>
      <w:ind w:left="1820"/>
    </w:pPr>
  </w:style>
  <w:style w:type="paragraph" w:styleId="91">
    <w:name w:val="toc 9"/>
    <w:basedOn w:val="a"/>
    <w:next w:val="a"/>
    <w:autoRedefine/>
    <w:uiPriority w:val="39"/>
    <w:unhideWhenUsed/>
    <w:rsid w:val="006E79E4"/>
    <w:pPr>
      <w:ind w:left="2080"/>
    </w:pPr>
  </w:style>
  <w:style w:type="paragraph" w:styleId="afc">
    <w:name w:val="List Paragraph"/>
    <w:basedOn w:val="a"/>
    <w:uiPriority w:val="34"/>
    <w:qFormat/>
    <w:rsid w:val="00957CCD"/>
    <w:pPr>
      <w:widowControl w:val="0"/>
      <w:spacing w:after="0" w:line="240" w:lineRule="auto"/>
      <w:ind w:firstLineChars="200" w:firstLine="420"/>
      <w:jc w:val="both"/>
    </w:pPr>
    <w:rPr>
      <w:color w:val="auto"/>
      <w:kern w:val="2"/>
      <w:sz w:val="21"/>
      <w:szCs w:val="22"/>
      <w:lang w:val="en-US"/>
    </w:rPr>
  </w:style>
  <w:style w:type="paragraph" w:styleId="afd">
    <w:name w:val="Balloon Text"/>
    <w:basedOn w:val="a"/>
    <w:link w:val="afe"/>
    <w:uiPriority w:val="99"/>
    <w:semiHidden/>
    <w:unhideWhenUsed/>
    <w:rsid w:val="00957CCD"/>
    <w:pPr>
      <w:widowControl w:val="0"/>
      <w:spacing w:after="0" w:line="240" w:lineRule="auto"/>
      <w:jc w:val="both"/>
    </w:pPr>
    <w:rPr>
      <w:color w:val="auto"/>
      <w:kern w:val="2"/>
      <w:sz w:val="18"/>
      <w:szCs w:val="18"/>
      <w:lang w:val="en-US"/>
    </w:rPr>
  </w:style>
  <w:style w:type="character" w:customStyle="1" w:styleId="afe">
    <w:name w:val="批注框文本字符"/>
    <w:basedOn w:val="a0"/>
    <w:link w:val="afd"/>
    <w:uiPriority w:val="99"/>
    <w:semiHidden/>
    <w:rsid w:val="00957CCD"/>
    <w:rPr>
      <w:color w:val="auto"/>
      <w:kern w:val="2"/>
      <w:sz w:val="18"/>
      <w:szCs w:val="18"/>
      <w:lang w:eastAsia="zh-CN"/>
    </w:rPr>
  </w:style>
  <w:style w:type="table" w:customStyle="1" w:styleId="5-11">
    <w:name w:val="网格表 5 深色 - 着色 11"/>
    <w:basedOn w:val="a1"/>
    <w:uiPriority w:val="50"/>
    <w:rsid w:val="006A677D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C7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224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22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2241" w:themeFill="accent1"/>
      </w:tcPr>
    </w:tblStylePr>
    <w:tblStylePr w:type="band1Vert">
      <w:tblPr/>
      <w:tcPr>
        <w:shd w:val="clear" w:color="auto" w:fill="D28FB7" w:themeFill="accent1" w:themeFillTint="66"/>
      </w:tcPr>
    </w:tblStylePr>
    <w:tblStylePr w:type="band1Horz">
      <w:tblPr/>
      <w:tcPr>
        <w:shd w:val="clear" w:color="auto" w:fill="D28FB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C22A4A-A3CA-0342-AAE0-6E815ED76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236</TotalTime>
  <Pages>7</Pages>
  <Words>207</Words>
  <Characters>1182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206</cp:revision>
  <dcterms:created xsi:type="dcterms:W3CDTF">2016-10-02T13:26:00Z</dcterms:created>
  <dcterms:modified xsi:type="dcterms:W3CDTF">2016-11-05T07:48:00Z</dcterms:modified>
</cp:coreProperties>
</file>