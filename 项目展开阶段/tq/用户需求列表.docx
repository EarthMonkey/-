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C806E" w14:textId="77777777" w:rsidR="00DF07AD" w:rsidRDefault="00DF07AD" w:rsidP="00DF07AD"/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DF07AD" w14:paraId="54E2C7F9" w14:textId="77777777" w:rsidTr="00DD408B">
        <w:tc>
          <w:tcPr>
            <w:tcW w:w="965" w:type="dxa"/>
            <w:shd w:val="clear" w:color="auto" w:fill="3A3A3A" w:themeFill="text2"/>
          </w:tcPr>
          <w:p w14:paraId="02D7CA1D" w14:textId="77777777" w:rsidR="00DF07AD" w:rsidRDefault="00DF07AD" w:rsidP="00DD408B">
            <w:pPr>
              <w:spacing w:before="260"/>
            </w:pPr>
          </w:p>
        </w:tc>
        <w:tc>
          <w:tcPr>
            <w:tcW w:w="518" w:type="dxa"/>
          </w:tcPr>
          <w:p w14:paraId="2B717F52" w14:textId="77777777" w:rsidR="00DF07AD" w:rsidRPr="00B51601" w:rsidRDefault="00DF07AD" w:rsidP="00DD408B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3C2E3CE4" w14:textId="294FEC8B" w:rsidR="00DF07AD" w:rsidRPr="00B51601" w:rsidRDefault="00406B35" w:rsidP="00DD408B">
            <w:pPr>
              <w:pStyle w:val="a5"/>
              <w:rPr>
                <w:sz w:val="72"/>
                <w:szCs w:val="72"/>
              </w:rPr>
            </w:pPr>
            <w:r>
              <w:rPr>
                <w:rFonts w:hint="eastAsia"/>
                <w:sz w:val="72"/>
                <w:szCs w:val="72"/>
              </w:rPr>
              <w:t>用户</w:t>
            </w:r>
            <w:r>
              <w:rPr>
                <w:sz w:val="72"/>
                <w:szCs w:val="72"/>
              </w:rPr>
              <w:t>需求列表</w:t>
            </w:r>
          </w:p>
        </w:tc>
      </w:tr>
    </w:tbl>
    <w:p w14:paraId="1B1E90CC" w14:textId="1DA48981" w:rsidR="00DF07AD" w:rsidRPr="00462E14" w:rsidRDefault="00871321" w:rsidP="00DF07AD">
      <w:pPr>
        <w:pStyle w:val="a9"/>
        <w:spacing w:line="120" w:lineRule="auto"/>
        <w:rPr>
          <w:lang w:val="en-US"/>
        </w:rPr>
      </w:pPr>
      <w:r>
        <w:t>2016/11/08</w:t>
      </w:r>
    </w:p>
    <w:p w14:paraId="7EA5A6D1" w14:textId="77777777" w:rsidR="00DF07AD" w:rsidRPr="00957778" w:rsidRDefault="00DF07AD" w:rsidP="00A92AD8">
      <w:pPr>
        <w:pStyle w:val="a9"/>
        <w:spacing w:line="120" w:lineRule="auto"/>
        <w:outlineLvl w:val="0"/>
        <w:rPr>
          <w:b/>
        </w:rPr>
      </w:pPr>
      <w:bookmarkStart w:id="0" w:name="_Toc466356958"/>
      <w:r w:rsidRPr="00957778">
        <w:rPr>
          <w:b/>
          <w:sz w:val="36"/>
          <w:szCs w:val="36"/>
        </w:rPr>
        <w:t>PPAP</w:t>
      </w:r>
      <w:r w:rsidRPr="00957778">
        <w:rPr>
          <w:b/>
          <w:sz w:val="36"/>
          <w:szCs w:val="36"/>
        </w:rPr>
        <w:t>需求小组</w:t>
      </w:r>
      <w:bookmarkEnd w:id="0"/>
    </w:p>
    <w:p w14:paraId="33FD8F6C" w14:textId="77777777" w:rsidR="00DF07AD" w:rsidRPr="00957778" w:rsidRDefault="00DF07AD" w:rsidP="00DF07AD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A82EB" wp14:editId="5C4D2D76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D16B7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" strokecolor="#562241 [3204]" strokeweight="2.75pt">
                <v:stroke joinstyle="miter"/>
              </v:line>
            </w:pict>
          </mc:Fallback>
        </mc:AlternateContent>
      </w:r>
    </w:p>
    <w:p w14:paraId="2173E081" w14:textId="77777777" w:rsidR="00DF07AD" w:rsidRDefault="00DF07AD" w:rsidP="00DF07AD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7578662A" w14:textId="77777777" w:rsidR="00DF07AD" w:rsidRDefault="00DF07AD" w:rsidP="00DF07AD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6E9B8327" w14:textId="77777777" w:rsidR="00DF07AD" w:rsidRDefault="00DF07AD" w:rsidP="00DF07AD">
      <w:pPr>
        <w:spacing w:line="168" w:lineRule="auto"/>
      </w:pPr>
    </w:p>
    <w:p w14:paraId="26F44708" w14:textId="77777777" w:rsidR="00DF07AD" w:rsidRDefault="00DF07AD" w:rsidP="00DF07AD">
      <w:r>
        <w:rPr>
          <w:noProof/>
          <w:lang w:val="en-US"/>
        </w:rPr>
        <w:drawing>
          <wp:inline distT="0" distB="0" distL="0" distR="0" wp14:anchorId="17D5FBA2" wp14:editId="072341AF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708D" w14:textId="24D4C367" w:rsidR="00462E14" w:rsidRDefault="00DF07AD" w:rsidP="00462E14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aps w:val="0"/>
          <w:color w:val="auto"/>
          <w:kern w:val="2"/>
          <w:sz w:val="21"/>
          <w:szCs w:val="22"/>
          <w:lang w:val="zh-CN"/>
        </w:rPr>
        <w:id w:val="1499067467"/>
        <w:docPartObj>
          <w:docPartGallery w:val="Table of Contents"/>
          <w:docPartUnique/>
        </w:docPartObj>
      </w:sdtPr>
      <w:sdtEndPr>
        <w:rPr>
          <w:bCs/>
          <w:color w:val="3A3A3A" w:themeColor="text2"/>
          <w:kern w:val="0"/>
          <w:sz w:val="26"/>
          <w:szCs w:val="26"/>
        </w:rPr>
      </w:sdtEndPr>
      <w:sdtContent>
        <w:p w14:paraId="2E60ACDD" w14:textId="77777777" w:rsidR="00462E14" w:rsidRPr="00F30BD1" w:rsidRDefault="00462E14" w:rsidP="00462E14">
          <w:pPr>
            <w:pStyle w:val="afb"/>
            <w:spacing w:line="576" w:lineRule="auto"/>
            <w:rPr>
              <w:rFonts w:asciiTheme="minorEastAsia" w:eastAsiaTheme="minorEastAsia" w:hAnsiTheme="minorEastAsia"/>
              <w:b w:val="0"/>
              <w:color w:val="000000" w:themeColor="text1"/>
              <w:sz w:val="44"/>
              <w:szCs w:val="44"/>
            </w:rPr>
          </w:pPr>
          <w:r w:rsidRPr="00F30BD1">
            <w:rPr>
              <w:rFonts w:asciiTheme="minorEastAsia" w:eastAsiaTheme="minorEastAsia" w:hAnsiTheme="minorEastAsia"/>
              <w:color w:val="000000" w:themeColor="text1"/>
              <w:sz w:val="44"/>
              <w:szCs w:val="44"/>
              <w:lang w:val="zh-CN"/>
            </w:rPr>
            <w:t>目录</w:t>
          </w:r>
        </w:p>
        <w:p w14:paraId="649BB919" w14:textId="77777777" w:rsidR="00EB0909" w:rsidRDefault="00462E14">
          <w:pPr>
            <w:pStyle w:val="11"/>
            <w:tabs>
              <w:tab w:val="right" w:leader="dot" w:pos="8240"/>
            </w:tabs>
            <w:rPr>
              <w:noProof/>
              <w:sz w:val="24"/>
              <w:szCs w:val="24"/>
            </w:rPr>
          </w:pPr>
          <w:r w:rsidRPr="00F30BD1">
            <w:rPr>
              <w:rFonts w:asciiTheme="minorEastAsia" w:hAnsiTheme="minorEastAsia"/>
              <w:b/>
              <w:sz w:val="28"/>
              <w:szCs w:val="28"/>
            </w:rPr>
            <w:fldChar w:fldCharType="begin"/>
          </w:r>
          <w:r w:rsidRPr="00F30BD1">
            <w:rPr>
              <w:rFonts w:asciiTheme="minorEastAsia" w:hAnsiTheme="minorEastAsia"/>
              <w:b/>
              <w:sz w:val="28"/>
              <w:szCs w:val="28"/>
            </w:rPr>
            <w:instrText xml:space="preserve"> TOC \o "1-3" \h \z \u </w:instrText>
          </w:r>
          <w:r w:rsidRPr="00F30BD1">
            <w:rPr>
              <w:rFonts w:asciiTheme="minorEastAsia" w:hAnsiTheme="minorEastAsia"/>
              <w:b/>
              <w:sz w:val="28"/>
              <w:szCs w:val="28"/>
            </w:rPr>
            <w:fldChar w:fldCharType="separate"/>
          </w:r>
          <w:hyperlink w:anchor="_Toc466356958" w:history="1">
            <w:r w:rsidR="00EB0909" w:rsidRPr="00C62990">
              <w:rPr>
                <w:rStyle w:val="afe"/>
                <w:b/>
                <w:noProof/>
              </w:rPr>
              <w:t>PPAP</w:t>
            </w:r>
            <w:r w:rsidR="00EB0909" w:rsidRPr="00C62990">
              <w:rPr>
                <w:rStyle w:val="afe"/>
                <w:b/>
                <w:noProof/>
              </w:rPr>
              <w:t>需求小组</w:t>
            </w:r>
            <w:r w:rsidR="00EB0909">
              <w:rPr>
                <w:noProof/>
                <w:webHidden/>
              </w:rPr>
              <w:tab/>
            </w:r>
            <w:r w:rsidR="00EB0909">
              <w:rPr>
                <w:noProof/>
                <w:webHidden/>
              </w:rPr>
              <w:fldChar w:fldCharType="begin"/>
            </w:r>
            <w:r w:rsidR="00EB0909">
              <w:rPr>
                <w:noProof/>
                <w:webHidden/>
              </w:rPr>
              <w:instrText xml:space="preserve"> PAGEREF _Toc466356958 \h </w:instrText>
            </w:r>
            <w:r w:rsidR="00EB0909">
              <w:rPr>
                <w:noProof/>
                <w:webHidden/>
              </w:rPr>
            </w:r>
            <w:r w:rsidR="00EB0909">
              <w:rPr>
                <w:noProof/>
                <w:webHidden/>
              </w:rPr>
              <w:fldChar w:fldCharType="separate"/>
            </w:r>
            <w:r w:rsidR="00EB0909">
              <w:rPr>
                <w:noProof/>
                <w:webHidden/>
              </w:rPr>
              <w:t>1</w:t>
            </w:r>
            <w:r w:rsidR="00EB0909">
              <w:rPr>
                <w:noProof/>
                <w:webHidden/>
              </w:rPr>
              <w:fldChar w:fldCharType="end"/>
            </w:r>
          </w:hyperlink>
        </w:p>
        <w:p w14:paraId="4518CF0C" w14:textId="77777777" w:rsidR="00EB0909" w:rsidRDefault="00C95F15">
          <w:pPr>
            <w:pStyle w:val="11"/>
            <w:tabs>
              <w:tab w:val="right" w:leader="dot" w:pos="8240"/>
            </w:tabs>
            <w:rPr>
              <w:noProof/>
              <w:sz w:val="24"/>
              <w:szCs w:val="24"/>
            </w:rPr>
          </w:pPr>
          <w:hyperlink w:anchor="_Toc466356959" w:history="1">
            <w:r w:rsidR="00EB0909" w:rsidRPr="00C62990">
              <w:rPr>
                <w:rStyle w:val="afe"/>
                <w:noProof/>
              </w:rPr>
              <w:t>1.</w:t>
            </w:r>
            <w:r w:rsidR="00EB0909" w:rsidRPr="00C62990">
              <w:rPr>
                <w:rStyle w:val="afe"/>
                <w:noProof/>
              </w:rPr>
              <w:t>引言</w:t>
            </w:r>
            <w:r w:rsidR="00EB0909">
              <w:rPr>
                <w:noProof/>
                <w:webHidden/>
              </w:rPr>
              <w:tab/>
            </w:r>
            <w:r w:rsidR="00EB0909">
              <w:rPr>
                <w:noProof/>
                <w:webHidden/>
              </w:rPr>
              <w:fldChar w:fldCharType="begin"/>
            </w:r>
            <w:r w:rsidR="00EB0909">
              <w:rPr>
                <w:noProof/>
                <w:webHidden/>
              </w:rPr>
              <w:instrText xml:space="preserve"> PAGEREF _Toc466356959 \h </w:instrText>
            </w:r>
            <w:r w:rsidR="00EB0909">
              <w:rPr>
                <w:noProof/>
                <w:webHidden/>
              </w:rPr>
            </w:r>
            <w:r w:rsidR="00EB0909">
              <w:rPr>
                <w:noProof/>
                <w:webHidden/>
              </w:rPr>
              <w:fldChar w:fldCharType="separate"/>
            </w:r>
            <w:r w:rsidR="00EB0909">
              <w:rPr>
                <w:noProof/>
                <w:webHidden/>
              </w:rPr>
              <w:t>3</w:t>
            </w:r>
            <w:r w:rsidR="00EB0909">
              <w:rPr>
                <w:noProof/>
                <w:webHidden/>
              </w:rPr>
              <w:fldChar w:fldCharType="end"/>
            </w:r>
          </w:hyperlink>
        </w:p>
        <w:p w14:paraId="63CBC677" w14:textId="77777777" w:rsidR="00EB0909" w:rsidRDefault="00C95F15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6356960" w:history="1">
            <w:r w:rsidR="00EB0909" w:rsidRPr="00C62990">
              <w:rPr>
                <w:rStyle w:val="afe"/>
                <w:noProof/>
              </w:rPr>
              <w:t>1.1</w:t>
            </w:r>
            <w:r w:rsidR="00EB0909" w:rsidRPr="00C62990">
              <w:rPr>
                <w:rStyle w:val="afe"/>
                <w:noProof/>
              </w:rPr>
              <w:t>编制目的</w:t>
            </w:r>
            <w:r w:rsidR="00EB0909">
              <w:rPr>
                <w:noProof/>
                <w:webHidden/>
              </w:rPr>
              <w:tab/>
            </w:r>
            <w:r w:rsidR="00EB0909">
              <w:rPr>
                <w:noProof/>
                <w:webHidden/>
              </w:rPr>
              <w:fldChar w:fldCharType="begin"/>
            </w:r>
            <w:r w:rsidR="00EB0909">
              <w:rPr>
                <w:noProof/>
                <w:webHidden/>
              </w:rPr>
              <w:instrText xml:space="preserve"> PAGEREF _Toc466356960 \h </w:instrText>
            </w:r>
            <w:r w:rsidR="00EB0909">
              <w:rPr>
                <w:noProof/>
                <w:webHidden/>
              </w:rPr>
            </w:r>
            <w:r w:rsidR="00EB0909">
              <w:rPr>
                <w:noProof/>
                <w:webHidden/>
              </w:rPr>
              <w:fldChar w:fldCharType="separate"/>
            </w:r>
            <w:r w:rsidR="00EB0909">
              <w:rPr>
                <w:noProof/>
                <w:webHidden/>
              </w:rPr>
              <w:t>3</w:t>
            </w:r>
            <w:r w:rsidR="00EB0909">
              <w:rPr>
                <w:noProof/>
                <w:webHidden/>
              </w:rPr>
              <w:fldChar w:fldCharType="end"/>
            </w:r>
          </w:hyperlink>
        </w:p>
        <w:p w14:paraId="1B89AB88" w14:textId="77777777" w:rsidR="00EB0909" w:rsidRDefault="00C95F15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6356961" w:history="1">
            <w:r w:rsidR="00EB0909" w:rsidRPr="00C62990">
              <w:rPr>
                <w:rStyle w:val="afe"/>
                <w:noProof/>
              </w:rPr>
              <w:t>1.2</w:t>
            </w:r>
            <w:r w:rsidR="00EB0909" w:rsidRPr="00C62990">
              <w:rPr>
                <w:rStyle w:val="afe"/>
                <w:noProof/>
              </w:rPr>
              <w:t>词汇表</w:t>
            </w:r>
            <w:r w:rsidR="00EB0909">
              <w:rPr>
                <w:noProof/>
                <w:webHidden/>
              </w:rPr>
              <w:tab/>
            </w:r>
            <w:r w:rsidR="00EB0909">
              <w:rPr>
                <w:noProof/>
                <w:webHidden/>
              </w:rPr>
              <w:fldChar w:fldCharType="begin"/>
            </w:r>
            <w:r w:rsidR="00EB0909">
              <w:rPr>
                <w:noProof/>
                <w:webHidden/>
              </w:rPr>
              <w:instrText xml:space="preserve"> PAGEREF _Toc466356961 \h </w:instrText>
            </w:r>
            <w:r w:rsidR="00EB0909">
              <w:rPr>
                <w:noProof/>
                <w:webHidden/>
              </w:rPr>
            </w:r>
            <w:r w:rsidR="00EB0909">
              <w:rPr>
                <w:noProof/>
                <w:webHidden/>
              </w:rPr>
              <w:fldChar w:fldCharType="separate"/>
            </w:r>
            <w:r w:rsidR="00EB0909">
              <w:rPr>
                <w:noProof/>
                <w:webHidden/>
              </w:rPr>
              <w:t>3</w:t>
            </w:r>
            <w:r w:rsidR="00EB0909">
              <w:rPr>
                <w:noProof/>
                <w:webHidden/>
              </w:rPr>
              <w:fldChar w:fldCharType="end"/>
            </w:r>
          </w:hyperlink>
        </w:p>
        <w:p w14:paraId="0B865441" w14:textId="77777777" w:rsidR="00EB0909" w:rsidRDefault="00C95F15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6356962" w:history="1">
            <w:r w:rsidR="00EB0909" w:rsidRPr="00C62990">
              <w:rPr>
                <w:rStyle w:val="afe"/>
                <w:noProof/>
              </w:rPr>
              <w:t>1.3</w:t>
            </w:r>
            <w:r w:rsidR="00EB0909" w:rsidRPr="00C62990">
              <w:rPr>
                <w:rStyle w:val="afe"/>
                <w:noProof/>
              </w:rPr>
              <w:t>参考文献</w:t>
            </w:r>
            <w:r w:rsidR="00EB0909">
              <w:rPr>
                <w:noProof/>
                <w:webHidden/>
              </w:rPr>
              <w:tab/>
            </w:r>
            <w:r w:rsidR="00EB0909">
              <w:rPr>
                <w:noProof/>
                <w:webHidden/>
              </w:rPr>
              <w:fldChar w:fldCharType="begin"/>
            </w:r>
            <w:r w:rsidR="00EB0909">
              <w:rPr>
                <w:noProof/>
                <w:webHidden/>
              </w:rPr>
              <w:instrText xml:space="preserve"> PAGEREF _Toc466356962 \h </w:instrText>
            </w:r>
            <w:r w:rsidR="00EB0909">
              <w:rPr>
                <w:noProof/>
                <w:webHidden/>
              </w:rPr>
            </w:r>
            <w:r w:rsidR="00EB0909">
              <w:rPr>
                <w:noProof/>
                <w:webHidden/>
              </w:rPr>
              <w:fldChar w:fldCharType="separate"/>
            </w:r>
            <w:r w:rsidR="00EB0909">
              <w:rPr>
                <w:noProof/>
                <w:webHidden/>
              </w:rPr>
              <w:t>3</w:t>
            </w:r>
            <w:r w:rsidR="00EB0909">
              <w:rPr>
                <w:noProof/>
                <w:webHidden/>
              </w:rPr>
              <w:fldChar w:fldCharType="end"/>
            </w:r>
          </w:hyperlink>
        </w:p>
        <w:p w14:paraId="3B5AFEE8" w14:textId="77777777" w:rsidR="00EB0909" w:rsidRDefault="00C95F15">
          <w:pPr>
            <w:pStyle w:val="11"/>
            <w:tabs>
              <w:tab w:val="right" w:leader="dot" w:pos="8240"/>
            </w:tabs>
            <w:rPr>
              <w:noProof/>
              <w:sz w:val="24"/>
              <w:szCs w:val="24"/>
            </w:rPr>
          </w:pPr>
          <w:hyperlink w:anchor="_Toc466356963" w:history="1">
            <w:r w:rsidR="00EB0909" w:rsidRPr="00C62990">
              <w:rPr>
                <w:rStyle w:val="afe"/>
                <w:noProof/>
              </w:rPr>
              <w:t>2.</w:t>
            </w:r>
            <w:r w:rsidR="00EB0909" w:rsidRPr="00C62990">
              <w:rPr>
                <w:rStyle w:val="afe"/>
                <w:noProof/>
              </w:rPr>
              <w:t>需求列表</w:t>
            </w:r>
            <w:r w:rsidR="00EB0909">
              <w:rPr>
                <w:noProof/>
                <w:webHidden/>
              </w:rPr>
              <w:tab/>
            </w:r>
            <w:r w:rsidR="00EB0909">
              <w:rPr>
                <w:noProof/>
                <w:webHidden/>
              </w:rPr>
              <w:fldChar w:fldCharType="begin"/>
            </w:r>
            <w:r w:rsidR="00EB0909">
              <w:rPr>
                <w:noProof/>
                <w:webHidden/>
              </w:rPr>
              <w:instrText xml:space="preserve"> PAGEREF _Toc466356963 \h </w:instrText>
            </w:r>
            <w:r w:rsidR="00EB0909">
              <w:rPr>
                <w:noProof/>
                <w:webHidden/>
              </w:rPr>
            </w:r>
            <w:r w:rsidR="00EB0909">
              <w:rPr>
                <w:noProof/>
                <w:webHidden/>
              </w:rPr>
              <w:fldChar w:fldCharType="separate"/>
            </w:r>
            <w:r w:rsidR="00EB0909">
              <w:rPr>
                <w:noProof/>
                <w:webHidden/>
              </w:rPr>
              <w:t>4</w:t>
            </w:r>
            <w:r w:rsidR="00EB0909">
              <w:rPr>
                <w:noProof/>
                <w:webHidden/>
              </w:rPr>
              <w:fldChar w:fldCharType="end"/>
            </w:r>
          </w:hyperlink>
        </w:p>
        <w:p w14:paraId="2CF1D416" w14:textId="77777777" w:rsidR="00EB0909" w:rsidRDefault="00C95F15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6356964" w:history="1">
            <w:r w:rsidR="00EB0909" w:rsidRPr="00C62990">
              <w:rPr>
                <w:rStyle w:val="afe"/>
                <w:noProof/>
              </w:rPr>
              <w:t>2.1</w:t>
            </w:r>
            <w:r w:rsidR="00EB0909" w:rsidRPr="00C62990">
              <w:rPr>
                <w:rStyle w:val="afe"/>
                <w:noProof/>
              </w:rPr>
              <w:t>功能性需求描述</w:t>
            </w:r>
            <w:r w:rsidR="00EB0909">
              <w:rPr>
                <w:noProof/>
                <w:webHidden/>
              </w:rPr>
              <w:tab/>
            </w:r>
            <w:r w:rsidR="00EB0909">
              <w:rPr>
                <w:noProof/>
                <w:webHidden/>
              </w:rPr>
              <w:fldChar w:fldCharType="begin"/>
            </w:r>
            <w:r w:rsidR="00EB0909">
              <w:rPr>
                <w:noProof/>
                <w:webHidden/>
              </w:rPr>
              <w:instrText xml:space="preserve"> PAGEREF _Toc466356964 \h </w:instrText>
            </w:r>
            <w:r w:rsidR="00EB0909">
              <w:rPr>
                <w:noProof/>
                <w:webHidden/>
              </w:rPr>
            </w:r>
            <w:r w:rsidR="00EB0909">
              <w:rPr>
                <w:noProof/>
                <w:webHidden/>
              </w:rPr>
              <w:fldChar w:fldCharType="separate"/>
            </w:r>
            <w:r w:rsidR="00EB0909">
              <w:rPr>
                <w:noProof/>
                <w:webHidden/>
              </w:rPr>
              <w:t>4</w:t>
            </w:r>
            <w:r w:rsidR="00EB0909">
              <w:rPr>
                <w:noProof/>
                <w:webHidden/>
              </w:rPr>
              <w:fldChar w:fldCharType="end"/>
            </w:r>
          </w:hyperlink>
        </w:p>
        <w:p w14:paraId="5462269C" w14:textId="77777777" w:rsidR="00EB0909" w:rsidRDefault="00C95F15">
          <w:pPr>
            <w:pStyle w:val="21"/>
            <w:tabs>
              <w:tab w:val="right" w:leader="dot" w:pos="8240"/>
            </w:tabs>
            <w:ind w:left="520"/>
            <w:rPr>
              <w:noProof/>
              <w:sz w:val="24"/>
              <w:szCs w:val="24"/>
            </w:rPr>
          </w:pPr>
          <w:hyperlink w:anchor="_Toc466356965" w:history="1">
            <w:r w:rsidR="00EB0909" w:rsidRPr="00C62990">
              <w:rPr>
                <w:rStyle w:val="afe"/>
                <w:noProof/>
              </w:rPr>
              <w:t>2.2</w:t>
            </w:r>
            <w:r w:rsidR="00EB0909" w:rsidRPr="00C62990">
              <w:rPr>
                <w:rStyle w:val="afe"/>
                <w:noProof/>
              </w:rPr>
              <w:t>非功能性需求</w:t>
            </w:r>
            <w:r w:rsidR="00EB0909">
              <w:rPr>
                <w:noProof/>
                <w:webHidden/>
              </w:rPr>
              <w:tab/>
            </w:r>
            <w:r w:rsidR="00EB0909">
              <w:rPr>
                <w:noProof/>
                <w:webHidden/>
              </w:rPr>
              <w:fldChar w:fldCharType="begin"/>
            </w:r>
            <w:r w:rsidR="00EB0909">
              <w:rPr>
                <w:noProof/>
                <w:webHidden/>
              </w:rPr>
              <w:instrText xml:space="preserve"> PAGEREF _Toc466356965 \h </w:instrText>
            </w:r>
            <w:r w:rsidR="00EB0909">
              <w:rPr>
                <w:noProof/>
                <w:webHidden/>
              </w:rPr>
            </w:r>
            <w:r w:rsidR="00EB0909">
              <w:rPr>
                <w:noProof/>
                <w:webHidden/>
              </w:rPr>
              <w:fldChar w:fldCharType="separate"/>
            </w:r>
            <w:r w:rsidR="00EB0909">
              <w:rPr>
                <w:noProof/>
                <w:webHidden/>
              </w:rPr>
              <w:t>4</w:t>
            </w:r>
            <w:r w:rsidR="00EB0909">
              <w:rPr>
                <w:noProof/>
                <w:webHidden/>
              </w:rPr>
              <w:fldChar w:fldCharType="end"/>
            </w:r>
          </w:hyperlink>
        </w:p>
        <w:p w14:paraId="5470079C" w14:textId="77777777" w:rsidR="00EB0909" w:rsidRDefault="00C95F15">
          <w:pPr>
            <w:pStyle w:val="31"/>
            <w:tabs>
              <w:tab w:val="right" w:leader="dot" w:pos="8240"/>
            </w:tabs>
            <w:ind w:left="1040"/>
            <w:rPr>
              <w:noProof/>
              <w:sz w:val="24"/>
              <w:szCs w:val="24"/>
            </w:rPr>
          </w:pPr>
          <w:hyperlink w:anchor="_Toc466356966" w:history="1">
            <w:r w:rsidR="00EB0909" w:rsidRPr="00C62990">
              <w:rPr>
                <w:rStyle w:val="afe"/>
                <w:noProof/>
              </w:rPr>
              <w:t xml:space="preserve">2.2.1 </w:t>
            </w:r>
            <w:r w:rsidR="00EB0909" w:rsidRPr="00C62990">
              <w:rPr>
                <w:rStyle w:val="afe"/>
                <w:noProof/>
              </w:rPr>
              <w:t>性能需求列表</w:t>
            </w:r>
            <w:r w:rsidR="00EB0909">
              <w:rPr>
                <w:noProof/>
                <w:webHidden/>
              </w:rPr>
              <w:tab/>
            </w:r>
            <w:r w:rsidR="00EB0909">
              <w:rPr>
                <w:noProof/>
                <w:webHidden/>
              </w:rPr>
              <w:fldChar w:fldCharType="begin"/>
            </w:r>
            <w:r w:rsidR="00EB0909">
              <w:rPr>
                <w:noProof/>
                <w:webHidden/>
              </w:rPr>
              <w:instrText xml:space="preserve"> PAGEREF _Toc466356966 \h </w:instrText>
            </w:r>
            <w:r w:rsidR="00EB0909">
              <w:rPr>
                <w:noProof/>
                <w:webHidden/>
              </w:rPr>
            </w:r>
            <w:r w:rsidR="00EB0909">
              <w:rPr>
                <w:noProof/>
                <w:webHidden/>
              </w:rPr>
              <w:fldChar w:fldCharType="separate"/>
            </w:r>
            <w:r w:rsidR="00EB0909">
              <w:rPr>
                <w:noProof/>
                <w:webHidden/>
              </w:rPr>
              <w:t>4</w:t>
            </w:r>
            <w:r w:rsidR="00EB0909">
              <w:rPr>
                <w:noProof/>
                <w:webHidden/>
              </w:rPr>
              <w:fldChar w:fldCharType="end"/>
            </w:r>
          </w:hyperlink>
        </w:p>
        <w:p w14:paraId="68E0DCD0" w14:textId="77777777" w:rsidR="00EB0909" w:rsidRDefault="00C95F15">
          <w:pPr>
            <w:pStyle w:val="31"/>
            <w:tabs>
              <w:tab w:val="right" w:leader="dot" w:pos="8240"/>
            </w:tabs>
            <w:ind w:left="1040"/>
            <w:rPr>
              <w:noProof/>
              <w:sz w:val="24"/>
              <w:szCs w:val="24"/>
            </w:rPr>
          </w:pPr>
          <w:hyperlink w:anchor="_Toc466356967" w:history="1">
            <w:r w:rsidR="00EB0909" w:rsidRPr="00C62990">
              <w:rPr>
                <w:rStyle w:val="afe"/>
                <w:noProof/>
              </w:rPr>
              <w:t xml:space="preserve">2.2.2 </w:t>
            </w:r>
            <w:r w:rsidR="00EB0909" w:rsidRPr="00C62990">
              <w:rPr>
                <w:rStyle w:val="afe"/>
                <w:noProof/>
              </w:rPr>
              <w:t>质量属性需求列表</w:t>
            </w:r>
            <w:r w:rsidR="00EB0909">
              <w:rPr>
                <w:noProof/>
                <w:webHidden/>
              </w:rPr>
              <w:tab/>
            </w:r>
            <w:r w:rsidR="00EB0909">
              <w:rPr>
                <w:noProof/>
                <w:webHidden/>
              </w:rPr>
              <w:fldChar w:fldCharType="begin"/>
            </w:r>
            <w:r w:rsidR="00EB0909">
              <w:rPr>
                <w:noProof/>
                <w:webHidden/>
              </w:rPr>
              <w:instrText xml:space="preserve"> PAGEREF _Toc466356967 \h </w:instrText>
            </w:r>
            <w:r w:rsidR="00EB0909">
              <w:rPr>
                <w:noProof/>
                <w:webHidden/>
              </w:rPr>
            </w:r>
            <w:r w:rsidR="00EB0909">
              <w:rPr>
                <w:noProof/>
                <w:webHidden/>
              </w:rPr>
              <w:fldChar w:fldCharType="separate"/>
            </w:r>
            <w:r w:rsidR="00EB0909">
              <w:rPr>
                <w:noProof/>
                <w:webHidden/>
              </w:rPr>
              <w:t>4</w:t>
            </w:r>
            <w:r w:rsidR="00EB0909">
              <w:rPr>
                <w:noProof/>
                <w:webHidden/>
              </w:rPr>
              <w:fldChar w:fldCharType="end"/>
            </w:r>
          </w:hyperlink>
        </w:p>
        <w:p w14:paraId="1583FC0B" w14:textId="77777777" w:rsidR="00EB0909" w:rsidRDefault="00C95F15">
          <w:pPr>
            <w:pStyle w:val="11"/>
            <w:tabs>
              <w:tab w:val="right" w:leader="dot" w:pos="8240"/>
            </w:tabs>
            <w:rPr>
              <w:noProof/>
              <w:sz w:val="24"/>
              <w:szCs w:val="24"/>
            </w:rPr>
          </w:pPr>
          <w:hyperlink w:anchor="_Toc466356968" w:history="1">
            <w:r w:rsidR="00EB0909" w:rsidRPr="00C62990">
              <w:rPr>
                <w:rStyle w:val="afe"/>
                <w:noProof/>
              </w:rPr>
              <w:t>3.</w:t>
            </w:r>
            <w:r w:rsidR="00EB0909" w:rsidRPr="00C62990">
              <w:rPr>
                <w:rStyle w:val="afe"/>
                <w:noProof/>
              </w:rPr>
              <w:t>附录</w:t>
            </w:r>
            <w:r w:rsidR="00EB0909">
              <w:rPr>
                <w:noProof/>
                <w:webHidden/>
              </w:rPr>
              <w:tab/>
            </w:r>
            <w:r w:rsidR="00EB0909">
              <w:rPr>
                <w:noProof/>
                <w:webHidden/>
              </w:rPr>
              <w:fldChar w:fldCharType="begin"/>
            </w:r>
            <w:r w:rsidR="00EB0909">
              <w:rPr>
                <w:noProof/>
                <w:webHidden/>
              </w:rPr>
              <w:instrText xml:space="preserve"> PAGEREF _Toc466356968 \h </w:instrText>
            </w:r>
            <w:r w:rsidR="00EB0909">
              <w:rPr>
                <w:noProof/>
                <w:webHidden/>
              </w:rPr>
            </w:r>
            <w:r w:rsidR="00EB0909">
              <w:rPr>
                <w:noProof/>
                <w:webHidden/>
              </w:rPr>
              <w:fldChar w:fldCharType="separate"/>
            </w:r>
            <w:r w:rsidR="00EB0909">
              <w:rPr>
                <w:noProof/>
                <w:webHidden/>
              </w:rPr>
              <w:t>4</w:t>
            </w:r>
            <w:r w:rsidR="00EB0909">
              <w:rPr>
                <w:noProof/>
                <w:webHidden/>
              </w:rPr>
              <w:fldChar w:fldCharType="end"/>
            </w:r>
          </w:hyperlink>
        </w:p>
        <w:p w14:paraId="0521A553" w14:textId="77777777" w:rsidR="00462E14" w:rsidRPr="00F30BD1" w:rsidRDefault="00462E14" w:rsidP="00462E14">
          <w:pPr>
            <w:spacing w:line="400" w:lineRule="exact"/>
          </w:pPr>
          <w:r w:rsidRPr="00F30BD1">
            <w:rPr>
              <w:rFonts w:asciiTheme="minorEastAsia" w:hAnsiTheme="minorEastAsia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76D00B69" w14:textId="77777777" w:rsidR="00462E14" w:rsidRDefault="00462E14" w:rsidP="00462E14">
      <w:pPr>
        <w:pStyle w:val="aff2"/>
        <w:spacing w:beforeLines="100" w:before="240" w:afterLines="100" w:after="240" w:line="576" w:lineRule="auto"/>
        <w:rPr>
          <w:b/>
          <w:sz w:val="44"/>
          <w:szCs w:val="44"/>
        </w:rPr>
      </w:pPr>
    </w:p>
    <w:p w14:paraId="2652A612" w14:textId="77777777" w:rsidR="00462E14" w:rsidRDefault="00462E14" w:rsidP="00462E14">
      <w:pPr>
        <w:pStyle w:val="aff2"/>
        <w:spacing w:beforeLines="100" w:before="240" w:afterLines="100" w:after="240" w:line="576" w:lineRule="auto"/>
        <w:rPr>
          <w:b/>
          <w:sz w:val="44"/>
          <w:szCs w:val="44"/>
        </w:rPr>
      </w:pPr>
    </w:p>
    <w:p w14:paraId="1F9DA73F" w14:textId="77777777" w:rsidR="00E67BF8" w:rsidRDefault="00E67BF8" w:rsidP="00462E14">
      <w:pPr>
        <w:pStyle w:val="aff2"/>
        <w:spacing w:beforeLines="100" w:before="240" w:afterLines="100" w:after="240" w:line="576" w:lineRule="auto"/>
        <w:rPr>
          <w:b/>
          <w:sz w:val="44"/>
          <w:szCs w:val="44"/>
        </w:rPr>
      </w:pPr>
    </w:p>
    <w:p w14:paraId="0DC1574F" w14:textId="77777777" w:rsidR="00E67BF8" w:rsidRDefault="00E67BF8" w:rsidP="00462E14">
      <w:pPr>
        <w:pStyle w:val="aff2"/>
        <w:spacing w:beforeLines="100" w:before="240" w:afterLines="100" w:after="240" w:line="576" w:lineRule="auto"/>
        <w:rPr>
          <w:b/>
          <w:sz w:val="44"/>
          <w:szCs w:val="44"/>
        </w:rPr>
      </w:pPr>
    </w:p>
    <w:p w14:paraId="4D3F32E3" w14:textId="77777777" w:rsidR="00E67BF8" w:rsidRDefault="00E67BF8" w:rsidP="00462E14">
      <w:pPr>
        <w:pStyle w:val="aff2"/>
        <w:spacing w:beforeLines="100" w:before="240" w:afterLines="100" w:after="240" w:line="576" w:lineRule="auto"/>
        <w:rPr>
          <w:b/>
          <w:sz w:val="44"/>
          <w:szCs w:val="44"/>
        </w:rPr>
      </w:pPr>
    </w:p>
    <w:p w14:paraId="618BB364" w14:textId="07E0A719" w:rsidR="00462E14" w:rsidRPr="00462E14" w:rsidRDefault="00462E14" w:rsidP="00462E14">
      <w:pPr>
        <w:pStyle w:val="aff2"/>
        <w:spacing w:beforeLines="100" w:before="240" w:afterLines="100" w:after="240" w:line="576" w:lineRule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更新历史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1408"/>
        <w:gridCol w:w="1708"/>
        <w:gridCol w:w="2362"/>
        <w:gridCol w:w="2762"/>
      </w:tblGrid>
      <w:tr w:rsidR="00462E14" w14:paraId="1B479E97" w14:textId="77777777" w:rsidTr="009A6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FDA882B" w14:textId="77777777" w:rsidR="00462E14" w:rsidRPr="00D0124F" w:rsidRDefault="00462E14" w:rsidP="00DD408B">
            <w:pPr>
              <w:jc w:val="center"/>
              <w:rPr>
                <w:rFonts w:asciiTheme="majorEastAsia" w:eastAsiaTheme="majorEastAsia" w:hAnsiTheme="majorEastAsia"/>
                <w:b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修改人员</w:t>
            </w:r>
          </w:p>
        </w:tc>
        <w:tc>
          <w:tcPr>
            <w:tcW w:w="1709" w:type="dxa"/>
          </w:tcPr>
          <w:p w14:paraId="2DA6D781" w14:textId="77777777" w:rsidR="00462E14" w:rsidRPr="00D0124F" w:rsidRDefault="00462E14" w:rsidP="00DD4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日期</w:t>
            </w:r>
          </w:p>
        </w:tc>
        <w:tc>
          <w:tcPr>
            <w:tcW w:w="2365" w:type="dxa"/>
          </w:tcPr>
          <w:p w14:paraId="74A62955" w14:textId="77777777" w:rsidR="00462E14" w:rsidRDefault="00462E14" w:rsidP="00DD4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变更原因</w:t>
            </w:r>
          </w:p>
        </w:tc>
        <w:tc>
          <w:tcPr>
            <w:tcW w:w="2766" w:type="dxa"/>
          </w:tcPr>
          <w:p w14:paraId="258C87EF" w14:textId="77777777" w:rsidR="00462E14" w:rsidRPr="00D0124F" w:rsidRDefault="00462E14" w:rsidP="00DD4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版本号</w:t>
            </w:r>
          </w:p>
        </w:tc>
      </w:tr>
      <w:tr w:rsidR="00462E14" w14:paraId="50AB7C34" w14:textId="77777777" w:rsidTr="009A6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59BB444" w14:textId="77777777" w:rsidR="00462E14" w:rsidRPr="00381F0C" w:rsidRDefault="00462E14" w:rsidP="00DD408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谭琼</w:t>
            </w:r>
          </w:p>
        </w:tc>
        <w:tc>
          <w:tcPr>
            <w:tcW w:w="1709" w:type="dxa"/>
          </w:tcPr>
          <w:p w14:paraId="615F4B06" w14:textId="32CE3F8B" w:rsidR="00462E14" w:rsidRPr="00F2088A" w:rsidRDefault="00E67BF8" w:rsidP="00DD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2016-11-08</w:t>
            </w:r>
          </w:p>
        </w:tc>
        <w:tc>
          <w:tcPr>
            <w:tcW w:w="2365" w:type="dxa"/>
          </w:tcPr>
          <w:p w14:paraId="1FCE1978" w14:textId="77777777" w:rsidR="00462E14" w:rsidRPr="00F2088A" w:rsidRDefault="00462E14" w:rsidP="00DD4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文档初稿</w:t>
            </w:r>
          </w:p>
        </w:tc>
        <w:tc>
          <w:tcPr>
            <w:tcW w:w="2766" w:type="dxa"/>
          </w:tcPr>
          <w:p w14:paraId="40B3E6D6" w14:textId="77777777" w:rsidR="00462E14" w:rsidRPr="00F2088A" w:rsidRDefault="00462E14" w:rsidP="00DD4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1.0</w:t>
            </w:r>
          </w:p>
        </w:tc>
      </w:tr>
      <w:tr w:rsidR="00462E14" w14:paraId="57A8F58B" w14:textId="77777777" w:rsidTr="009A6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C8B646" w14:textId="77777777" w:rsidR="00462E14" w:rsidRPr="008948CA" w:rsidRDefault="00462E14" w:rsidP="00DD408B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  <w:tc>
          <w:tcPr>
            <w:tcW w:w="1709" w:type="dxa"/>
          </w:tcPr>
          <w:p w14:paraId="78057E08" w14:textId="77777777" w:rsidR="00462E14" w:rsidRPr="008948CA" w:rsidRDefault="00462E14" w:rsidP="00DD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  <w:tc>
          <w:tcPr>
            <w:tcW w:w="2365" w:type="dxa"/>
          </w:tcPr>
          <w:p w14:paraId="05C0FA9C" w14:textId="77777777" w:rsidR="00462E14" w:rsidRPr="008948CA" w:rsidRDefault="00462E14" w:rsidP="00DD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766" w:type="dxa"/>
          </w:tcPr>
          <w:p w14:paraId="575AF655" w14:textId="77777777" w:rsidR="00462E14" w:rsidRPr="008948CA" w:rsidRDefault="00462E14" w:rsidP="00DD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</w:tbl>
    <w:p w14:paraId="476E00D5" w14:textId="77777777" w:rsidR="00462E14" w:rsidRDefault="00462E14" w:rsidP="00462E14">
      <w:pPr>
        <w:pStyle w:val="aff2"/>
      </w:pPr>
    </w:p>
    <w:p w14:paraId="6222CEBB" w14:textId="77777777" w:rsidR="00462E14" w:rsidRDefault="00462E14" w:rsidP="00462E14">
      <w:pPr>
        <w:pStyle w:val="aff2"/>
      </w:pPr>
    </w:p>
    <w:p w14:paraId="6C61D697" w14:textId="77777777" w:rsidR="00462E14" w:rsidRDefault="00462E14" w:rsidP="00462E14">
      <w:pPr>
        <w:pStyle w:val="aff2"/>
      </w:pPr>
    </w:p>
    <w:p w14:paraId="007245F6" w14:textId="77777777" w:rsidR="00462E14" w:rsidRDefault="00462E14" w:rsidP="00462E14">
      <w:pPr>
        <w:pStyle w:val="aff2"/>
      </w:pPr>
    </w:p>
    <w:p w14:paraId="3AF29F72" w14:textId="77777777" w:rsidR="00462E14" w:rsidRDefault="00462E14" w:rsidP="00462E14">
      <w:pPr>
        <w:pStyle w:val="aff2"/>
      </w:pPr>
    </w:p>
    <w:p w14:paraId="08DBB149" w14:textId="77777777" w:rsidR="00462E14" w:rsidRDefault="00462E14" w:rsidP="00462E14">
      <w:pPr>
        <w:pStyle w:val="aff2"/>
      </w:pPr>
    </w:p>
    <w:p w14:paraId="6F2CE66E" w14:textId="77777777" w:rsidR="00462E14" w:rsidRDefault="00462E14" w:rsidP="00462E14">
      <w:pPr>
        <w:pStyle w:val="aff2"/>
      </w:pPr>
    </w:p>
    <w:p w14:paraId="2890EA8C" w14:textId="77777777" w:rsidR="00462E14" w:rsidRDefault="00462E14" w:rsidP="00462E14">
      <w:pPr>
        <w:pStyle w:val="aff2"/>
      </w:pPr>
    </w:p>
    <w:p w14:paraId="5A82B594" w14:textId="77777777" w:rsidR="00462E14" w:rsidRDefault="00462E14" w:rsidP="00462E14">
      <w:pPr>
        <w:pStyle w:val="aff2"/>
      </w:pPr>
    </w:p>
    <w:p w14:paraId="637CDBDC" w14:textId="77777777" w:rsidR="00462E14" w:rsidRDefault="00462E14" w:rsidP="00462E14">
      <w:pPr>
        <w:pStyle w:val="aff2"/>
      </w:pPr>
    </w:p>
    <w:p w14:paraId="480B72BE" w14:textId="77777777" w:rsidR="00462E14" w:rsidRDefault="00462E14" w:rsidP="00462E14">
      <w:pPr>
        <w:pStyle w:val="aff2"/>
      </w:pPr>
    </w:p>
    <w:p w14:paraId="7A3DCB78" w14:textId="77777777" w:rsidR="00462E14" w:rsidRDefault="00462E14" w:rsidP="00462E14">
      <w:pPr>
        <w:pStyle w:val="aff2"/>
      </w:pPr>
    </w:p>
    <w:p w14:paraId="2FB3C2BD" w14:textId="77777777" w:rsidR="00462E14" w:rsidRDefault="00462E14" w:rsidP="00462E14">
      <w:pPr>
        <w:pStyle w:val="aff2"/>
      </w:pPr>
    </w:p>
    <w:p w14:paraId="1E42A826" w14:textId="77777777" w:rsidR="00462E14" w:rsidRDefault="00462E14" w:rsidP="00462E14">
      <w:pPr>
        <w:pStyle w:val="aff2"/>
      </w:pPr>
    </w:p>
    <w:p w14:paraId="7E398B53" w14:textId="77777777" w:rsidR="00462E14" w:rsidRDefault="00462E14" w:rsidP="00462E14">
      <w:pPr>
        <w:pStyle w:val="aff2"/>
      </w:pPr>
    </w:p>
    <w:p w14:paraId="00A2E0F9" w14:textId="77777777" w:rsidR="00462E14" w:rsidRDefault="00462E14" w:rsidP="00462E14">
      <w:pPr>
        <w:pStyle w:val="aff2"/>
      </w:pPr>
    </w:p>
    <w:p w14:paraId="039D60A4" w14:textId="77777777" w:rsidR="00462E14" w:rsidRDefault="00462E14" w:rsidP="00462E14">
      <w:pPr>
        <w:pStyle w:val="aff2"/>
      </w:pPr>
    </w:p>
    <w:p w14:paraId="47911F30" w14:textId="77777777" w:rsidR="00462E14" w:rsidRDefault="00462E14" w:rsidP="00462E14">
      <w:pPr>
        <w:pStyle w:val="aff2"/>
      </w:pPr>
    </w:p>
    <w:p w14:paraId="25664ED6" w14:textId="77777777" w:rsidR="00462E14" w:rsidRDefault="00462E14" w:rsidP="00462E14">
      <w:pPr>
        <w:pStyle w:val="aff2"/>
      </w:pPr>
    </w:p>
    <w:p w14:paraId="60EB2C86" w14:textId="77777777" w:rsidR="00462E14" w:rsidRDefault="00462E14" w:rsidP="00462E14">
      <w:pPr>
        <w:pStyle w:val="aff2"/>
      </w:pPr>
    </w:p>
    <w:p w14:paraId="39180724" w14:textId="77777777" w:rsidR="00462E14" w:rsidRDefault="00462E14" w:rsidP="00462E14">
      <w:pPr>
        <w:pStyle w:val="aff2"/>
      </w:pPr>
    </w:p>
    <w:p w14:paraId="69D6D095" w14:textId="77777777" w:rsidR="00462E14" w:rsidRDefault="00462E14" w:rsidP="00462E14">
      <w:pPr>
        <w:pStyle w:val="aff2"/>
      </w:pPr>
    </w:p>
    <w:p w14:paraId="710CE288" w14:textId="77777777" w:rsidR="00462E14" w:rsidRDefault="00462E14" w:rsidP="00462E14">
      <w:pPr>
        <w:pStyle w:val="aff2"/>
      </w:pPr>
    </w:p>
    <w:p w14:paraId="165B65A8" w14:textId="77777777" w:rsidR="00462E14" w:rsidRDefault="00462E14" w:rsidP="00462E14">
      <w:pPr>
        <w:pStyle w:val="aff2"/>
      </w:pPr>
    </w:p>
    <w:p w14:paraId="4B57A763" w14:textId="77777777" w:rsidR="00462E14" w:rsidRDefault="00462E14" w:rsidP="00462E14">
      <w:pPr>
        <w:pStyle w:val="aff2"/>
      </w:pPr>
    </w:p>
    <w:p w14:paraId="7CBD5422" w14:textId="77777777" w:rsidR="00462E14" w:rsidRDefault="00462E14" w:rsidP="00462E14">
      <w:pPr>
        <w:pStyle w:val="aff2"/>
      </w:pPr>
    </w:p>
    <w:p w14:paraId="06518E06" w14:textId="77777777" w:rsidR="00462E14" w:rsidRDefault="00462E14" w:rsidP="00462E14">
      <w:pPr>
        <w:pStyle w:val="aff2"/>
      </w:pPr>
    </w:p>
    <w:p w14:paraId="01C21E6D" w14:textId="77777777" w:rsidR="00462E14" w:rsidRDefault="00462E14" w:rsidP="00462E14">
      <w:pPr>
        <w:pStyle w:val="aff2"/>
      </w:pPr>
    </w:p>
    <w:p w14:paraId="0F15EF74" w14:textId="77777777" w:rsidR="00462E14" w:rsidRDefault="00462E14" w:rsidP="00462E14">
      <w:pPr>
        <w:pStyle w:val="aff2"/>
      </w:pPr>
    </w:p>
    <w:p w14:paraId="578FDCEE" w14:textId="77777777" w:rsidR="00462E14" w:rsidRDefault="00462E14" w:rsidP="00462E14">
      <w:pPr>
        <w:pStyle w:val="aff2"/>
      </w:pPr>
    </w:p>
    <w:p w14:paraId="451B7240" w14:textId="77777777" w:rsidR="00462E14" w:rsidRDefault="00462E14" w:rsidP="00462E14">
      <w:pPr>
        <w:pStyle w:val="aff2"/>
      </w:pPr>
    </w:p>
    <w:p w14:paraId="48FAC848" w14:textId="77777777" w:rsidR="00462E14" w:rsidRDefault="00462E14" w:rsidP="00462E14">
      <w:pPr>
        <w:pStyle w:val="aff2"/>
      </w:pPr>
    </w:p>
    <w:p w14:paraId="57E2537D" w14:textId="77777777" w:rsidR="00462E14" w:rsidRDefault="00462E14" w:rsidP="00462E14">
      <w:pPr>
        <w:pStyle w:val="aff2"/>
      </w:pPr>
    </w:p>
    <w:p w14:paraId="20A9BA61" w14:textId="77777777" w:rsidR="00462E14" w:rsidRDefault="00462E14" w:rsidP="00462E14">
      <w:pPr>
        <w:pStyle w:val="aff2"/>
      </w:pPr>
    </w:p>
    <w:p w14:paraId="2A5FD828" w14:textId="77777777" w:rsidR="00462E14" w:rsidRDefault="00462E14" w:rsidP="00462E14">
      <w:pPr>
        <w:pStyle w:val="aff2"/>
      </w:pPr>
    </w:p>
    <w:p w14:paraId="39F443DC" w14:textId="77777777" w:rsidR="00462E14" w:rsidRDefault="00462E14" w:rsidP="00462E14">
      <w:pPr>
        <w:pStyle w:val="aff2"/>
      </w:pPr>
    </w:p>
    <w:p w14:paraId="6ADC13C7" w14:textId="6F7F0C92" w:rsidR="00462E14" w:rsidRDefault="00462E14" w:rsidP="00462E14">
      <w:pPr>
        <w:pStyle w:val="1"/>
      </w:pPr>
      <w:bookmarkStart w:id="1" w:name="_Toc466356959"/>
      <w:r>
        <w:rPr>
          <w:rFonts w:hint="eastAsia"/>
        </w:rPr>
        <w:lastRenderedPageBreak/>
        <w:t>1.</w:t>
      </w:r>
      <w:r w:rsidR="00051279">
        <w:rPr>
          <w:rFonts w:hint="eastAsia"/>
        </w:rPr>
        <w:t>引言</w:t>
      </w:r>
      <w:bookmarkEnd w:id="1"/>
    </w:p>
    <w:p w14:paraId="6241B3BE" w14:textId="7B7938E0" w:rsidR="00462E14" w:rsidRDefault="00462E14" w:rsidP="00462E14">
      <w:pPr>
        <w:pStyle w:val="2"/>
      </w:pPr>
      <w:bookmarkStart w:id="2" w:name="_Toc466356960"/>
      <w:r>
        <w:rPr>
          <w:rFonts w:hint="eastAsia"/>
        </w:rPr>
        <w:t>1.1</w:t>
      </w:r>
      <w:r w:rsidR="00051279">
        <w:rPr>
          <w:rFonts w:hint="eastAsia"/>
        </w:rPr>
        <w:t>编制</w:t>
      </w:r>
      <w:r w:rsidR="00051279">
        <w:t>目的</w:t>
      </w:r>
      <w:bookmarkEnd w:id="2"/>
    </w:p>
    <w:p w14:paraId="48A8CF54" w14:textId="77777777" w:rsidR="00BA0E0E" w:rsidRPr="00DC36D1" w:rsidRDefault="00BA0E0E" w:rsidP="00BA0E0E">
      <w:pPr>
        <w:ind w:firstLine="420"/>
        <w:rPr>
          <w:rFonts w:ascii="SimSun" w:eastAsia="SimSun" w:hAnsi="SimSun" w:cs="Times New Roman"/>
          <w:sz w:val="21"/>
          <w:szCs w:val="21"/>
        </w:rPr>
      </w:pPr>
      <w:r w:rsidRPr="00DC36D1">
        <w:rPr>
          <w:rFonts w:ascii="SimSun" w:eastAsia="SimSun" w:hAnsi="SimSun" w:cs="Times New Roman" w:hint="eastAsia"/>
          <w:sz w:val="21"/>
          <w:szCs w:val="21"/>
        </w:rPr>
        <w:t>本文档是需求开发过程当中由问题域到解系统之间转换的产物，用例文档是适合于用户参与和需求获取人员工作的，但是不利于后续的系统设计和开发人员，所以需求开发阶段最终需要形成规格说明，本文档是规格说明的预备工作，将为下一阶段的需求分析和规格说明提供支持与指导。</w:t>
      </w:r>
    </w:p>
    <w:p w14:paraId="50F94F5C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</w:p>
    <w:p w14:paraId="7C4FF6C6" w14:textId="5208F3EA" w:rsidR="00462E14" w:rsidRPr="00051279" w:rsidRDefault="00462E14" w:rsidP="00051279">
      <w:pPr>
        <w:pStyle w:val="2"/>
      </w:pPr>
      <w:bookmarkStart w:id="3" w:name="_Toc466356961"/>
      <w:r>
        <w:rPr>
          <w:rFonts w:hint="eastAsia"/>
        </w:rPr>
        <w:t>1.2</w:t>
      </w:r>
      <w:r w:rsidR="00051279">
        <w:rPr>
          <w:rFonts w:hint="eastAsia"/>
        </w:rPr>
        <w:t>词汇表</w:t>
      </w:r>
      <w:bookmarkEnd w:id="3"/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2746"/>
        <w:gridCol w:w="5494"/>
      </w:tblGrid>
      <w:tr w:rsidR="00DC36D1" w:rsidRPr="00DC36D1" w14:paraId="7F81C97B" w14:textId="77777777" w:rsidTr="00C41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</w:tcPr>
          <w:p w14:paraId="479117F8" w14:textId="1DCDA4BA" w:rsidR="00DC36D1" w:rsidRPr="00DC36D1" w:rsidRDefault="00DC36D1" w:rsidP="00DC36D1">
            <w:pPr>
              <w:spacing w:line="400" w:lineRule="exact"/>
              <w:jc w:val="center"/>
              <w:rPr>
                <w:sz w:val="21"/>
                <w:szCs w:val="21"/>
              </w:rPr>
            </w:pPr>
            <w:r w:rsidRPr="00DC36D1">
              <w:rPr>
                <w:sz w:val="21"/>
                <w:szCs w:val="21"/>
              </w:rPr>
              <w:t>缩写或用语</w:t>
            </w:r>
          </w:p>
        </w:tc>
        <w:tc>
          <w:tcPr>
            <w:tcW w:w="5494" w:type="dxa"/>
          </w:tcPr>
          <w:p w14:paraId="628E1328" w14:textId="3FE40A3B" w:rsidR="00DC36D1" w:rsidRPr="00DC36D1" w:rsidRDefault="00DC36D1" w:rsidP="00DC36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C36D1">
              <w:rPr>
                <w:sz w:val="21"/>
                <w:szCs w:val="21"/>
              </w:rPr>
              <w:t>全意</w:t>
            </w:r>
          </w:p>
        </w:tc>
      </w:tr>
      <w:tr w:rsidR="00DC36D1" w:rsidRPr="00DC36D1" w14:paraId="5DB8C0F6" w14:textId="77777777" w:rsidTr="00C4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</w:tcPr>
          <w:p w14:paraId="311B7FBA" w14:textId="2A69506D" w:rsidR="00DC36D1" w:rsidRPr="00DC36D1" w:rsidRDefault="00DC36D1" w:rsidP="00462E14">
            <w:pPr>
              <w:spacing w:line="400" w:lineRule="exact"/>
              <w:rPr>
                <w:sz w:val="21"/>
                <w:szCs w:val="21"/>
              </w:rPr>
            </w:pPr>
            <w:r w:rsidRPr="00DC36D1">
              <w:rPr>
                <w:sz w:val="21"/>
                <w:szCs w:val="21"/>
              </w:rPr>
              <w:t>FR</w:t>
            </w:r>
          </w:p>
        </w:tc>
        <w:tc>
          <w:tcPr>
            <w:tcW w:w="5494" w:type="dxa"/>
          </w:tcPr>
          <w:p w14:paraId="1DC65BB4" w14:textId="38DF33CA" w:rsidR="00DC36D1" w:rsidRPr="00DC36D1" w:rsidRDefault="00DC36D1" w:rsidP="00462E1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DC36D1">
              <w:rPr>
                <w:sz w:val="21"/>
                <w:szCs w:val="21"/>
              </w:rPr>
              <w:t>Function Requirement</w:t>
            </w:r>
            <w:r w:rsidRPr="00DC36D1">
              <w:rPr>
                <w:sz w:val="21"/>
                <w:szCs w:val="21"/>
              </w:rPr>
              <w:t>功能需求</w:t>
            </w:r>
          </w:p>
        </w:tc>
      </w:tr>
      <w:tr w:rsidR="00DC36D1" w:rsidRPr="00DC36D1" w14:paraId="09A9CE17" w14:textId="77777777" w:rsidTr="00C41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</w:tcPr>
          <w:p w14:paraId="742CD0D1" w14:textId="5253EDBE" w:rsidR="00DC36D1" w:rsidRPr="00DC36D1" w:rsidRDefault="00DC36D1" w:rsidP="00462E14">
            <w:pPr>
              <w:spacing w:line="400" w:lineRule="exact"/>
              <w:rPr>
                <w:sz w:val="21"/>
                <w:szCs w:val="21"/>
              </w:rPr>
            </w:pPr>
            <w:r w:rsidRPr="00DC36D1">
              <w:rPr>
                <w:sz w:val="21"/>
                <w:szCs w:val="21"/>
              </w:rPr>
              <w:t>NFR</w:t>
            </w:r>
          </w:p>
        </w:tc>
        <w:tc>
          <w:tcPr>
            <w:tcW w:w="5494" w:type="dxa"/>
          </w:tcPr>
          <w:p w14:paraId="7653D89C" w14:textId="2F13A8B7" w:rsidR="00DC36D1" w:rsidRPr="00DC36D1" w:rsidRDefault="00DC36D1" w:rsidP="00462E1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DC36D1">
              <w:rPr>
                <w:sz w:val="21"/>
                <w:szCs w:val="21"/>
                <w:lang w:val="en-US"/>
              </w:rPr>
              <w:t>Non Function Requirement</w:t>
            </w:r>
            <w:r w:rsidRPr="00DC36D1">
              <w:rPr>
                <w:sz w:val="21"/>
                <w:szCs w:val="21"/>
                <w:lang w:val="en-US"/>
              </w:rPr>
              <w:t>非功能性需求</w:t>
            </w:r>
          </w:p>
        </w:tc>
      </w:tr>
    </w:tbl>
    <w:p w14:paraId="22BB15BF" w14:textId="77777777" w:rsidR="00462E14" w:rsidRPr="00E27234" w:rsidRDefault="00462E14" w:rsidP="00462E14">
      <w:pPr>
        <w:spacing w:line="400" w:lineRule="exact"/>
        <w:ind w:firstLine="420"/>
        <w:rPr>
          <w:sz w:val="28"/>
          <w:szCs w:val="28"/>
        </w:rPr>
      </w:pPr>
    </w:p>
    <w:p w14:paraId="7E3E1820" w14:textId="06551525" w:rsidR="00462E14" w:rsidRDefault="00462E14" w:rsidP="00462E14">
      <w:pPr>
        <w:pStyle w:val="2"/>
      </w:pPr>
      <w:bookmarkStart w:id="4" w:name="_Toc466356962"/>
      <w:r>
        <w:rPr>
          <w:rFonts w:hint="eastAsia"/>
        </w:rPr>
        <w:t>1.3</w:t>
      </w:r>
      <w:r w:rsidR="00051279">
        <w:rPr>
          <w:rFonts w:hint="eastAsia"/>
        </w:rPr>
        <w:t>参考</w:t>
      </w:r>
      <w:r w:rsidR="00051279">
        <w:t>文献</w:t>
      </w:r>
      <w:bookmarkEnd w:id="4"/>
    </w:p>
    <w:p w14:paraId="52C79987" w14:textId="77777777" w:rsidR="00E37EC0" w:rsidRDefault="00DC36D1" w:rsidP="00DC36D1">
      <w:pPr>
        <w:rPr>
          <w:rFonts w:ascii="SimSun" w:eastAsia="SimSun" w:hAnsi="SimSun" w:cs="Times New Roman"/>
          <w:sz w:val="21"/>
          <w:szCs w:val="21"/>
        </w:rPr>
      </w:pPr>
      <w:r w:rsidRPr="00E37EC0">
        <w:rPr>
          <w:rFonts w:ascii="SimSun" w:eastAsia="SimSun" w:hAnsi="SimSun" w:cs="Times New Roman"/>
          <w:sz w:val="21"/>
          <w:szCs w:val="21"/>
        </w:rPr>
        <w:t>1.骆斌，丁二玉.需求工程------软件建模与分析[M].</w:t>
      </w:r>
    </w:p>
    <w:p w14:paraId="5B441A21" w14:textId="622485C5" w:rsidR="00DC36D1" w:rsidRPr="00E37EC0" w:rsidRDefault="00E37EC0" w:rsidP="00DC36D1">
      <w:pPr>
        <w:rPr>
          <w:rFonts w:ascii="SimSun" w:eastAsia="SimSun" w:hAnsi="SimSun" w:cs="Times New Roman"/>
          <w:sz w:val="21"/>
          <w:szCs w:val="21"/>
        </w:rPr>
      </w:pPr>
      <w:r>
        <w:rPr>
          <w:rFonts w:ascii="SimSun" w:eastAsia="SimSun" w:hAnsi="SimSun" w:cs="Times New Roman" w:hint="eastAsia"/>
          <w:sz w:val="21"/>
          <w:szCs w:val="21"/>
        </w:rPr>
        <w:t xml:space="preserve">  </w:t>
      </w:r>
      <w:r w:rsidR="00DC36D1" w:rsidRPr="00E37EC0">
        <w:rPr>
          <w:rFonts w:ascii="SimSun" w:eastAsia="SimSun" w:hAnsi="SimSun" w:cs="Times New Roman"/>
          <w:sz w:val="21"/>
          <w:szCs w:val="21"/>
        </w:rPr>
        <w:t>北京：高等教育出版社，2009:1-112</w:t>
      </w:r>
    </w:p>
    <w:p w14:paraId="5EAB4A30" w14:textId="3168CA38" w:rsidR="00DC36D1" w:rsidRPr="00E37EC0" w:rsidRDefault="00DC36D1" w:rsidP="00DC36D1">
      <w:pPr>
        <w:rPr>
          <w:rFonts w:ascii="SimSun" w:eastAsia="SimSun" w:hAnsi="SimSun" w:cs="Times New Roman"/>
          <w:sz w:val="21"/>
          <w:szCs w:val="21"/>
        </w:rPr>
      </w:pPr>
      <w:r w:rsidRPr="00E37EC0">
        <w:rPr>
          <w:rFonts w:ascii="SimSun" w:eastAsia="SimSun" w:hAnsi="SimSun" w:cs="Times New Roman"/>
          <w:sz w:val="21"/>
          <w:szCs w:val="21"/>
        </w:rPr>
        <w:t>2.</w:t>
      </w:r>
      <w:r w:rsidRPr="00E37EC0">
        <w:rPr>
          <w:rFonts w:ascii="SimSun" w:eastAsia="SimSun" w:hAnsi="SimSun" w:cs="Times New Roman" w:hint="eastAsia"/>
          <w:sz w:val="21"/>
          <w:szCs w:val="21"/>
        </w:rPr>
        <w:t>超人</w:t>
      </w:r>
      <w:r w:rsidRPr="00E37EC0">
        <w:rPr>
          <w:rFonts w:ascii="SimSun" w:eastAsia="SimSun" w:hAnsi="SimSun" w:cs="Times New Roman"/>
          <w:sz w:val="21"/>
          <w:szCs w:val="21"/>
        </w:rPr>
        <w:t>不用</w:t>
      </w:r>
      <w:r w:rsidRPr="00E37EC0">
        <w:rPr>
          <w:rFonts w:ascii="SimSun" w:eastAsia="SimSun" w:hAnsi="SimSun" w:cs="Times New Roman" w:hint="eastAsia"/>
          <w:sz w:val="21"/>
          <w:szCs w:val="21"/>
        </w:rPr>
        <w:t>飞</w:t>
      </w:r>
      <w:r w:rsidRPr="00E37EC0">
        <w:rPr>
          <w:rFonts w:ascii="SimSun" w:eastAsia="SimSun" w:hAnsi="SimSun" w:cs="Times New Roman"/>
          <w:sz w:val="21"/>
          <w:szCs w:val="21"/>
        </w:rPr>
        <w:t>目标模型描述文档</w:t>
      </w:r>
    </w:p>
    <w:p w14:paraId="6C4A0A59" w14:textId="228AC847" w:rsidR="00DC36D1" w:rsidRPr="00E37EC0" w:rsidRDefault="00DC36D1" w:rsidP="00DC36D1">
      <w:pPr>
        <w:rPr>
          <w:rFonts w:ascii="SimSun" w:eastAsia="SimSun" w:hAnsi="SimSun" w:cs="Times New Roman"/>
          <w:sz w:val="21"/>
          <w:szCs w:val="21"/>
        </w:rPr>
      </w:pPr>
      <w:r w:rsidRPr="00E37EC0">
        <w:rPr>
          <w:rFonts w:ascii="SimSun" w:eastAsia="SimSun" w:hAnsi="SimSun" w:cs="Times New Roman"/>
          <w:sz w:val="21"/>
          <w:szCs w:val="21"/>
        </w:rPr>
        <w:t>3.</w:t>
      </w:r>
      <w:r w:rsidRPr="00E37EC0">
        <w:rPr>
          <w:rFonts w:ascii="SimSun" w:eastAsia="SimSun" w:hAnsi="SimSun" w:cs="Times New Roman" w:hint="eastAsia"/>
          <w:sz w:val="21"/>
          <w:szCs w:val="21"/>
        </w:rPr>
        <w:t>超人</w:t>
      </w:r>
      <w:r w:rsidRPr="00E37EC0">
        <w:rPr>
          <w:rFonts w:ascii="SimSun" w:eastAsia="SimSun" w:hAnsi="SimSun" w:cs="Times New Roman"/>
          <w:sz w:val="21"/>
          <w:szCs w:val="21"/>
        </w:rPr>
        <w:t>不用飞项目前景和范围文档</w:t>
      </w:r>
    </w:p>
    <w:p w14:paraId="6F7BDC49" w14:textId="077CD168" w:rsidR="00DC36D1" w:rsidRPr="00E37EC0" w:rsidRDefault="00DC36D1" w:rsidP="00DC36D1">
      <w:pPr>
        <w:rPr>
          <w:rFonts w:ascii="SimSun" w:eastAsia="SimSun" w:hAnsi="SimSun" w:cs="Times New Roman"/>
          <w:sz w:val="21"/>
          <w:szCs w:val="21"/>
        </w:rPr>
      </w:pPr>
      <w:r w:rsidRPr="00E37EC0">
        <w:rPr>
          <w:rFonts w:ascii="SimSun" w:eastAsia="SimSun" w:hAnsi="SimSun" w:cs="Times New Roman"/>
          <w:sz w:val="21"/>
          <w:szCs w:val="21"/>
        </w:rPr>
        <w:t>4.</w:t>
      </w:r>
      <w:r w:rsidRPr="00E37EC0">
        <w:rPr>
          <w:rFonts w:ascii="SimSun" w:eastAsia="SimSun" w:hAnsi="SimSun" w:cs="Times New Roman" w:hint="eastAsia"/>
          <w:sz w:val="21"/>
          <w:szCs w:val="21"/>
        </w:rPr>
        <w:t>超人</w:t>
      </w:r>
      <w:r w:rsidRPr="00E37EC0">
        <w:rPr>
          <w:rFonts w:ascii="SimSun" w:eastAsia="SimSun" w:hAnsi="SimSun" w:cs="Times New Roman"/>
          <w:sz w:val="21"/>
          <w:szCs w:val="21"/>
        </w:rPr>
        <w:t>不用飞面谈报告</w:t>
      </w:r>
    </w:p>
    <w:p w14:paraId="7DBEC258" w14:textId="7519B35B" w:rsidR="00DC36D1" w:rsidRPr="00E37EC0" w:rsidRDefault="00DC36D1" w:rsidP="00DC36D1">
      <w:pPr>
        <w:rPr>
          <w:rFonts w:ascii="SimSun" w:eastAsia="SimSun" w:hAnsi="SimSun" w:cs="Times New Roman"/>
          <w:sz w:val="21"/>
          <w:szCs w:val="21"/>
        </w:rPr>
      </w:pPr>
      <w:r w:rsidRPr="00E37EC0">
        <w:rPr>
          <w:rFonts w:ascii="SimSun" w:eastAsia="SimSun" w:hAnsi="SimSun" w:cs="Times New Roman" w:hint="eastAsia"/>
          <w:sz w:val="21"/>
          <w:szCs w:val="21"/>
        </w:rPr>
        <w:t>5.超人</w:t>
      </w:r>
      <w:r w:rsidRPr="00E37EC0">
        <w:rPr>
          <w:rFonts w:ascii="SimSun" w:eastAsia="SimSun" w:hAnsi="SimSun" w:cs="Times New Roman"/>
          <w:sz w:val="21"/>
          <w:szCs w:val="21"/>
        </w:rPr>
        <w:t>不用</w:t>
      </w:r>
      <w:r w:rsidRPr="00E37EC0">
        <w:rPr>
          <w:rFonts w:ascii="SimSun" w:eastAsia="SimSun" w:hAnsi="SimSun" w:cs="Times New Roman" w:hint="eastAsia"/>
          <w:sz w:val="21"/>
          <w:szCs w:val="21"/>
        </w:rPr>
        <w:t>飞用例文档</w:t>
      </w:r>
    </w:p>
    <w:p w14:paraId="2C35A149" w14:textId="77777777" w:rsidR="003F2543" w:rsidRPr="000412DB" w:rsidRDefault="003F2543" w:rsidP="00462E14"/>
    <w:p w14:paraId="5A306549" w14:textId="309412ED" w:rsidR="00462E14" w:rsidRPr="00FA047E" w:rsidRDefault="00462E14" w:rsidP="00462E14">
      <w:pPr>
        <w:pStyle w:val="1"/>
      </w:pPr>
      <w:bookmarkStart w:id="5" w:name="_Toc466356963"/>
      <w:r>
        <w:rPr>
          <w:rFonts w:hint="eastAsia"/>
        </w:rPr>
        <w:t>2.</w:t>
      </w:r>
      <w:r w:rsidR="00051279">
        <w:rPr>
          <w:rFonts w:hint="eastAsia"/>
        </w:rPr>
        <w:t>需求</w:t>
      </w:r>
      <w:r w:rsidR="00051279">
        <w:t>列表</w:t>
      </w:r>
      <w:bookmarkEnd w:id="5"/>
    </w:p>
    <w:p w14:paraId="0DAA7990" w14:textId="7FCDC379" w:rsidR="00462E14" w:rsidRPr="003F56F3" w:rsidRDefault="00462E14" w:rsidP="00462E14">
      <w:pPr>
        <w:pStyle w:val="2"/>
        <w:rPr>
          <w:b w:val="0"/>
        </w:rPr>
      </w:pPr>
      <w:bookmarkStart w:id="6" w:name="_Toc466356964"/>
      <w:r>
        <w:rPr>
          <w:rFonts w:hint="eastAsia"/>
        </w:rPr>
        <w:t>2.1</w:t>
      </w:r>
      <w:r w:rsidR="00051279">
        <w:rPr>
          <w:rFonts w:hint="eastAsia"/>
        </w:rPr>
        <w:t>功能性</w:t>
      </w:r>
      <w:r w:rsidR="00051279">
        <w:t>需求</w:t>
      </w:r>
      <w:bookmarkEnd w:id="6"/>
      <w:r w:rsidR="00BA55C4">
        <w:rPr>
          <w:rFonts w:hint="eastAsia"/>
        </w:rPr>
        <w:t>列表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1163"/>
        <w:gridCol w:w="1843"/>
        <w:gridCol w:w="2659"/>
        <w:gridCol w:w="1593"/>
        <w:gridCol w:w="982"/>
      </w:tblGrid>
      <w:tr w:rsidR="00534B46" w:rsidRPr="003F56F3" w14:paraId="1E976F49" w14:textId="77777777" w:rsidTr="00534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6289ECE3" w14:textId="178745EC" w:rsidR="00BA55C4" w:rsidRPr="003F56F3" w:rsidRDefault="00BA55C4" w:rsidP="00BA55C4">
            <w:pPr>
              <w:jc w:val="center"/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</w:pPr>
            <w:r w:rsidRPr="003F56F3"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  <w:t>需求ID</w:t>
            </w:r>
          </w:p>
        </w:tc>
        <w:tc>
          <w:tcPr>
            <w:tcW w:w="1843" w:type="dxa"/>
          </w:tcPr>
          <w:p w14:paraId="6051BDD1" w14:textId="7253AAF9" w:rsidR="00BA55C4" w:rsidRPr="003F56F3" w:rsidRDefault="00BA55C4" w:rsidP="00BA55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</w:pPr>
            <w:r w:rsidRPr="003F56F3"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  <w:t>需求名称</w:t>
            </w:r>
          </w:p>
        </w:tc>
        <w:tc>
          <w:tcPr>
            <w:tcW w:w="2659" w:type="dxa"/>
          </w:tcPr>
          <w:p w14:paraId="3AEBF6B5" w14:textId="514EFCD9" w:rsidR="00BA55C4" w:rsidRPr="003F56F3" w:rsidRDefault="00BA55C4" w:rsidP="00BA55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</w:pPr>
            <w:r w:rsidRPr="003F56F3"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  <w:t>需求描述</w:t>
            </w:r>
          </w:p>
        </w:tc>
        <w:tc>
          <w:tcPr>
            <w:tcW w:w="1593" w:type="dxa"/>
          </w:tcPr>
          <w:p w14:paraId="09645A4B" w14:textId="5E470006" w:rsidR="00BA55C4" w:rsidRPr="003F56F3" w:rsidRDefault="00BA55C4" w:rsidP="00BA55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</w:pPr>
            <w:r w:rsidRPr="003F56F3"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  <w:t>需求来源</w:t>
            </w:r>
          </w:p>
        </w:tc>
        <w:tc>
          <w:tcPr>
            <w:tcW w:w="982" w:type="dxa"/>
          </w:tcPr>
          <w:p w14:paraId="69E8AF3C" w14:textId="64D8D54C" w:rsidR="00BA55C4" w:rsidRPr="003F56F3" w:rsidRDefault="00BA55C4" w:rsidP="00BA55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</w:pPr>
            <w:r w:rsidRPr="003F56F3"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  <w:t>优先级</w:t>
            </w:r>
          </w:p>
        </w:tc>
      </w:tr>
      <w:tr w:rsidR="00534B46" w:rsidRPr="00BA55C4" w14:paraId="48F66BBD" w14:textId="77777777" w:rsidTr="0053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3294F8DF" w14:textId="3C9F7AC0" w:rsidR="00BA55C4" w:rsidRP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FR1</w:t>
            </w:r>
          </w:p>
        </w:tc>
        <w:tc>
          <w:tcPr>
            <w:tcW w:w="1843" w:type="dxa"/>
          </w:tcPr>
          <w:p w14:paraId="181C4314" w14:textId="7D952153" w:rsidR="00BA55C4" w:rsidRPr="00BA55C4" w:rsidRDefault="00816E67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实名</w:t>
            </w:r>
            <w:r>
              <w:rPr>
                <w:rFonts w:ascii="SimSun" w:eastAsia="SimSun" w:hAnsi="SimSun"/>
                <w:sz w:val="21"/>
                <w:szCs w:val="21"/>
              </w:rPr>
              <w:t>认证</w:t>
            </w:r>
          </w:p>
        </w:tc>
        <w:tc>
          <w:tcPr>
            <w:tcW w:w="2659" w:type="dxa"/>
          </w:tcPr>
          <w:p w14:paraId="0F46155C" w14:textId="1C1B5F07" w:rsidR="00BA55C4" w:rsidRPr="00BA55C4" w:rsidRDefault="00EA2BDC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系统要求所有用户进行实名认证，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以保证</w:t>
            </w:r>
            <w:r>
              <w:rPr>
                <w:rFonts w:ascii="SimSun" w:eastAsia="SimSun" w:hAnsi="SimSun"/>
                <w:sz w:val="21"/>
                <w:szCs w:val="21"/>
              </w:rPr>
              <w:t>安全性</w:t>
            </w:r>
          </w:p>
        </w:tc>
        <w:tc>
          <w:tcPr>
            <w:tcW w:w="1593" w:type="dxa"/>
          </w:tcPr>
          <w:p w14:paraId="0EAE1BA7" w14:textId="1F3C096C" w:rsidR="00BA55C4" w:rsidRPr="00BA55C4" w:rsidRDefault="00534B46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系统</w:t>
            </w:r>
          </w:p>
        </w:tc>
        <w:tc>
          <w:tcPr>
            <w:tcW w:w="982" w:type="dxa"/>
          </w:tcPr>
          <w:p w14:paraId="4867961B" w14:textId="5202345C" w:rsidR="00BA55C4" w:rsidRPr="00BA55C4" w:rsidRDefault="00534B46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中</w:t>
            </w:r>
          </w:p>
        </w:tc>
      </w:tr>
      <w:tr w:rsidR="00534B46" w:rsidRPr="00BA55C4" w14:paraId="76D8B449" w14:textId="77777777" w:rsidTr="00534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30901B03" w14:textId="6DEC54CD" w:rsidR="00BA55C4" w:rsidRP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lastRenderedPageBreak/>
              <w:t>FR2</w:t>
            </w:r>
          </w:p>
        </w:tc>
        <w:tc>
          <w:tcPr>
            <w:tcW w:w="1843" w:type="dxa"/>
          </w:tcPr>
          <w:p w14:paraId="23690467" w14:textId="2C8F0B2A" w:rsidR="00BA55C4" w:rsidRPr="00BA55C4" w:rsidRDefault="00816E67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在线</w:t>
            </w:r>
            <w:r>
              <w:rPr>
                <w:rFonts w:ascii="SimSun" w:eastAsia="SimSun" w:hAnsi="SimSun"/>
                <w:sz w:val="21"/>
                <w:szCs w:val="21"/>
              </w:rPr>
              <w:t>发布求助</w:t>
            </w:r>
          </w:p>
        </w:tc>
        <w:tc>
          <w:tcPr>
            <w:tcW w:w="2659" w:type="dxa"/>
          </w:tcPr>
          <w:p w14:paraId="0EDAB3BF" w14:textId="03E033EA" w:rsidR="00BA55C4" w:rsidRPr="00534B46" w:rsidRDefault="00534B46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534B46">
              <w:rPr>
                <w:rFonts w:ascii="SimSun" w:eastAsia="SimSun" w:hAnsi="SimSun" w:cs="微软雅黑" w:hint="eastAsia"/>
                <w:sz w:val="21"/>
                <w:szCs w:val="21"/>
              </w:rPr>
              <w:t>系统允许用户在线发布求助消息，让其他用户了解并提供帮助</w:t>
            </w:r>
          </w:p>
        </w:tc>
        <w:tc>
          <w:tcPr>
            <w:tcW w:w="1593" w:type="dxa"/>
          </w:tcPr>
          <w:p w14:paraId="772E4F12" w14:textId="00C87C53" w:rsidR="00BA55C4" w:rsidRPr="00BA55C4" w:rsidRDefault="009751F2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求助者</w:t>
            </w:r>
          </w:p>
        </w:tc>
        <w:tc>
          <w:tcPr>
            <w:tcW w:w="982" w:type="dxa"/>
          </w:tcPr>
          <w:p w14:paraId="469C5794" w14:textId="60269BEE" w:rsidR="00BA55C4" w:rsidRPr="00BA55C4" w:rsidRDefault="00C40C72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高</w:t>
            </w:r>
          </w:p>
        </w:tc>
      </w:tr>
      <w:tr w:rsidR="00534B46" w:rsidRPr="00BA55C4" w14:paraId="476816C6" w14:textId="77777777" w:rsidTr="0053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03AB3053" w14:textId="1ACDDFB3" w:rsid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FR3</w:t>
            </w:r>
          </w:p>
        </w:tc>
        <w:tc>
          <w:tcPr>
            <w:tcW w:w="1843" w:type="dxa"/>
          </w:tcPr>
          <w:p w14:paraId="5969A190" w14:textId="11C7093A" w:rsidR="00BA55C4" w:rsidRPr="00BA55C4" w:rsidRDefault="00816E67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离线求助</w:t>
            </w:r>
          </w:p>
        </w:tc>
        <w:tc>
          <w:tcPr>
            <w:tcW w:w="2659" w:type="dxa"/>
          </w:tcPr>
          <w:p w14:paraId="4468011B" w14:textId="5BC4D0A6" w:rsidR="00BA55C4" w:rsidRPr="00534B46" w:rsidRDefault="00534B46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534B46">
              <w:rPr>
                <w:rFonts w:ascii="SimSun" w:eastAsia="SimSun" w:hAnsi="SimSun" w:cs="微软雅黑" w:hint="eastAsia"/>
                <w:sz w:val="21"/>
                <w:szCs w:val="21"/>
              </w:rPr>
              <w:t>系统允许用户进行离线求助，对一些普遍性的求助信做出应答</w:t>
            </w:r>
          </w:p>
        </w:tc>
        <w:tc>
          <w:tcPr>
            <w:tcW w:w="1593" w:type="dxa"/>
          </w:tcPr>
          <w:p w14:paraId="64FF42F2" w14:textId="19068ABC" w:rsidR="00BA55C4" w:rsidRPr="00BA55C4" w:rsidRDefault="009751F2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求助者</w:t>
            </w:r>
          </w:p>
        </w:tc>
        <w:tc>
          <w:tcPr>
            <w:tcW w:w="982" w:type="dxa"/>
          </w:tcPr>
          <w:p w14:paraId="2FB82B76" w14:textId="4FFB3753" w:rsidR="00BA55C4" w:rsidRPr="00BA55C4" w:rsidRDefault="00534B46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中</w:t>
            </w:r>
          </w:p>
        </w:tc>
      </w:tr>
      <w:tr w:rsidR="00534B46" w:rsidRPr="00BA55C4" w14:paraId="57360ACA" w14:textId="77777777" w:rsidTr="00534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375CD9EE" w14:textId="3700E42C" w:rsid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FR4</w:t>
            </w:r>
          </w:p>
        </w:tc>
        <w:tc>
          <w:tcPr>
            <w:tcW w:w="1843" w:type="dxa"/>
          </w:tcPr>
          <w:p w14:paraId="00214CB7" w14:textId="6FD6980C" w:rsidR="00BA55C4" w:rsidRPr="00BA55C4" w:rsidRDefault="00816E67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确认接受援助</w:t>
            </w:r>
          </w:p>
        </w:tc>
        <w:tc>
          <w:tcPr>
            <w:tcW w:w="2659" w:type="dxa"/>
          </w:tcPr>
          <w:p w14:paraId="1888C660" w14:textId="0BE9BEA3" w:rsidR="00BA55C4" w:rsidRPr="00534B46" w:rsidRDefault="00534B46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534B46">
              <w:rPr>
                <w:rFonts w:ascii="SimSun" w:eastAsia="SimSun" w:hAnsi="SimSun" w:cs="微软雅黑" w:hint="eastAsia"/>
                <w:sz w:val="21"/>
                <w:szCs w:val="21"/>
              </w:rPr>
              <w:t>系统允许求助者确认一名帮助者提供帮助</w:t>
            </w:r>
          </w:p>
        </w:tc>
        <w:tc>
          <w:tcPr>
            <w:tcW w:w="1593" w:type="dxa"/>
          </w:tcPr>
          <w:p w14:paraId="522F05B3" w14:textId="2B0511E3" w:rsidR="00BA55C4" w:rsidRPr="00BA55C4" w:rsidRDefault="009751F2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求助者</w:t>
            </w:r>
          </w:p>
        </w:tc>
        <w:tc>
          <w:tcPr>
            <w:tcW w:w="982" w:type="dxa"/>
          </w:tcPr>
          <w:p w14:paraId="70FA8E67" w14:textId="17DFEBEE" w:rsidR="00BA55C4" w:rsidRPr="00BA55C4" w:rsidRDefault="000B3392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高</w:t>
            </w:r>
          </w:p>
        </w:tc>
      </w:tr>
      <w:tr w:rsidR="00534B46" w:rsidRPr="00BA55C4" w14:paraId="3D1C31C6" w14:textId="77777777" w:rsidTr="0053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185671C3" w14:textId="2103BFC3" w:rsidR="009751F2" w:rsidRDefault="009751F2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FR5</w:t>
            </w:r>
          </w:p>
        </w:tc>
        <w:tc>
          <w:tcPr>
            <w:tcW w:w="1843" w:type="dxa"/>
          </w:tcPr>
          <w:p w14:paraId="47571796" w14:textId="6653E15A" w:rsidR="009751F2" w:rsidRDefault="00DF4853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评价</w:t>
            </w:r>
            <w:r>
              <w:rPr>
                <w:rFonts w:ascii="SimSun" w:eastAsia="SimSun" w:hAnsi="SimSun"/>
                <w:sz w:val="21"/>
                <w:szCs w:val="21"/>
              </w:rPr>
              <w:t>援助者</w:t>
            </w:r>
          </w:p>
        </w:tc>
        <w:tc>
          <w:tcPr>
            <w:tcW w:w="2659" w:type="dxa"/>
          </w:tcPr>
          <w:p w14:paraId="7330B5D9" w14:textId="64F7C246" w:rsidR="009751F2" w:rsidRPr="00534B46" w:rsidRDefault="00534B46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534B46">
              <w:rPr>
                <w:rFonts w:ascii="SimSun" w:eastAsia="SimSun" w:hAnsi="SimSun" w:cs="微软雅黑" w:hint="eastAsia"/>
                <w:sz w:val="21"/>
                <w:szCs w:val="21"/>
              </w:rPr>
              <w:t>系统允许求助者对援助者的行为进行评价</w:t>
            </w:r>
          </w:p>
        </w:tc>
        <w:tc>
          <w:tcPr>
            <w:tcW w:w="1593" w:type="dxa"/>
          </w:tcPr>
          <w:p w14:paraId="2EBD364D" w14:textId="79E081A0" w:rsidR="009751F2" w:rsidRDefault="00DF4853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求助者</w:t>
            </w:r>
          </w:p>
        </w:tc>
        <w:tc>
          <w:tcPr>
            <w:tcW w:w="982" w:type="dxa"/>
          </w:tcPr>
          <w:p w14:paraId="2BD8F42D" w14:textId="1ABDFF45" w:rsidR="009751F2" w:rsidRPr="00BA55C4" w:rsidRDefault="00C40C72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高</w:t>
            </w:r>
          </w:p>
        </w:tc>
      </w:tr>
      <w:tr w:rsidR="00534B46" w:rsidRPr="00BA55C4" w14:paraId="28DA5927" w14:textId="77777777" w:rsidTr="00534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7FF923E1" w14:textId="52EA30A2" w:rsid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</w:t>
            </w:r>
            <w:r w:rsidR="00DF4853">
              <w:rPr>
                <w:rFonts w:ascii="SimSun" w:eastAsia="SimSun" w:hAnsi="SimSun"/>
                <w:sz w:val="21"/>
                <w:szCs w:val="21"/>
              </w:rPr>
              <w:t>6</w:t>
            </w:r>
          </w:p>
        </w:tc>
        <w:tc>
          <w:tcPr>
            <w:tcW w:w="1843" w:type="dxa"/>
          </w:tcPr>
          <w:p w14:paraId="13E259F7" w14:textId="01103934" w:rsidR="00BA55C4" w:rsidRPr="00BA55C4" w:rsidRDefault="00DF4853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支付报酬</w:t>
            </w:r>
          </w:p>
        </w:tc>
        <w:tc>
          <w:tcPr>
            <w:tcW w:w="2659" w:type="dxa"/>
          </w:tcPr>
          <w:p w14:paraId="6DA20982" w14:textId="1CE0FE60" w:rsidR="00BA55C4" w:rsidRPr="00B6490F" w:rsidRDefault="00B6490F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B6490F">
              <w:rPr>
                <w:rFonts w:ascii="SimSun" w:eastAsia="SimSun" w:hAnsi="SimSun" w:hint="eastAsia"/>
                <w:sz w:val="21"/>
                <w:szCs w:val="21"/>
              </w:rPr>
              <w:t>系统允许求助者进行</w:t>
            </w:r>
            <w:r w:rsidRPr="00B6490F">
              <w:rPr>
                <w:rFonts w:ascii="SimSun" w:eastAsia="SimSun" w:hAnsi="SimSun"/>
                <w:sz w:val="21"/>
                <w:szCs w:val="21"/>
              </w:rPr>
              <w:t>“</w:t>
            </w:r>
            <w:r w:rsidRPr="00B6490F">
              <w:rPr>
                <w:rFonts w:ascii="SimSun" w:eastAsia="SimSun" w:hAnsi="SimSun" w:hint="eastAsia"/>
                <w:sz w:val="21"/>
                <w:szCs w:val="21"/>
              </w:rPr>
              <w:t>悬赏</w:t>
            </w:r>
            <w:r w:rsidRPr="00B6490F">
              <w:rPr>
                <w:rFonts w:ascii="SimSun" w:eastAsia="SimSun" w:hAnsi="SimSun"/>
                <w:sz w:val="21"/>
                <w:szCs w:val="21"/>
              </w:rPr>
              <w:t>”</w:t>
            </w:r>
            <w:r w:rsidRPr="00B6490F">
              <w:rPr>
                <w:rFonts w:ascii="SimSun" w:eastAsia="SimSun" w:hAnsi="SimSun" w:hint="eastAsia"/>
                <w:sz w:val="21"/>
                <w:szCs w:val="21"/>
              </w:rPr>
              <w:t>求助，并允许求助者对援助者支付报酬</w:t>
            </w:r>
          </w:p>
        </w:tc>
        <w:tc>
          <w:tcPr>
            <w:tcW w:w="1593" w:type="dxa"/>
          </w:tcPr>
          <w:p w14:paraId="7C53A394" w14:textId="7C8BF5CC" w:rsidR="00BA55C4" w:rsidRPr="00BA55C4" w:rsidRDefault="009751F2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求助者</w:t>
            </w:r>
          </w:p>
        </w:tc>
        <w:tc>
          <w:tcPr>
            <w:tcW w:w="982" w:type="dxa"/>
          </w:tcPr>
          <w:p w14:paraId="2FB75F93" w14:textId="05F6C5D3" w:rsidR="00BA55C4" w:rsidRPr="00BA55C4" w:rsidRDefault="00C40C72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高</w:t>
            </w:r>
          </w:p>
        </w:tc>
      </w:tr>
      <w:tr w:rsidR="00534B46" w:rsidRPr="00BA55C4" w14:paraId="6ED01B97" w14:textId="77777777" w:rsidTr="0053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5B9B0356" w14:textId="488015CF" w:rsid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</w:t>
            </w:r>
            <w:r w:rsidR="00DF4853">
              <w:rPr>
                <w:rFonts w:ascii="SimSun" w:eastAsia="SimSun" w:hAnsi="SimSun"/>
                <w:sz w:val="21"/>
                <w:szCs w:val="21"/>
              </w:rPr>
              <w:t>7</w:t>
            </w:r>
          </w:p>
        </w:tc>
        <w:tc>
          <w:tcPr>
            <w:tcW w:w="1843" w:type="dxa"/>
          </w:tcPr>
          <w:p w14:paraId="64DBCFBC" w14:textId="1EC9C85C" w:rsidR="00BA55C4" w:rsidRPr="00BA55C4" w:rsidRDefault="00816E67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按照条件筛选求助信息</w:t>
            </w:r>
          </w:p>
        </w:tc>
        <w:tc>
          <w:tcPr>
            <w:tcW w:w="2659" w:type="dxa"/>
          </w:tcPr>
          <w:p w14:paraId="5FBD42CD" w14:textId="73C1F844" w:rsidR="00BA55C4" w:rsidRPr="00B6490F" w:rsidRDefault="00B6490F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B6490F">
              <w:rPr>
                <w:rFonts w:ascii="SimSun" w:eastAsia="SimSun" w:hAnsi="SimSun" w:hint="eastAsia"/>
                <w:sz w:val="21"/>
                <w:szCs w:val="21"/>
              </w:rPr>
              <w:t>系统允许援助者设定某些条件来筛选求助信息</w:t>
            </w:r>
          </w:p>
        </w:tc>
        <w:tc>
          <w:tcPr>
            <w:tcW w:w="1593" w:type="dxa"/>
          </w:tcPr>
          <w:p w14:paraId="7AB894B3" w14:textId="20618620" w:rsidR="00BA55C4" w:rsidRPr="00BA55C4" w:rsidRDefault="009751F2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援助者</w:t>
            </w:r>
          </w:p>
        </w:tc>
        <w:tc>
          <w:tcPr>
            <w:tcW w:w="982" w:type="dxa"/>
          </w:tcPr>
          <w:p w14:paraId="162D9C41" w14:textId="780BD13B" w:rsidR="00BA55C4" w:rsidRPr="00BA55C4" w:rsidRDefault="00966997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中</w:t>
            </w:r>
          </w:p>
        </w:tc>
      </w:tr>
      <w:tr w:rsidR="00534B46" w:rsidRPr="00BA55C4" w14:paraId="765E3B24" w14:textId="77777777" w:rsidTr="00534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40BF4F9D" w14:textId="26F2B13C" w:rsid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</w:t>
            </w:r>
            <w:r w:rsidR="00DF4853">
              <w:rPr>
                <w:rFonts w:ascii="SimSun" w:eastAsia="SimSun" w:hAnsi="SimSun"/>
                <w:sz w:val="21"/>
                <w:szCs w:val="21"/>
              </w:rPr>
              <w:t>8</w:t>
            </w:r>
          </w:p>
        </w:tc>
        <w:tc>
          <w:tcPr>
            <w:tcW w:w="1843" w:type="dxa"/>
          </w:tcPr>
          <w:p w14:paraId="065E1946" w14:textId="31CB6430" w:rsidR="00BA55C4" w:rsidRPr="00BA55C4" w:rsidRDefault="00816E67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选择求助者进行帮助</w:t>
            </w:r>
          </w:p>
        </w:tc>
        <w:tc>
          <w:tcPr>
            <w:tcW w:w="2659" w:type="dxa"/>
          </w:tcPr>
          <w:p w14:paraId="62FC40BC" w14:textId="7D4A5D67" w:rsidR="00BA55C4" w:rsidRPr="00B6490F" w:rsidRDefault="00B6490F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B6490F">
              <w:rPr>
                <w:rFonts w:ascii="SimSun" w:eastAsia="SimSun" w:hAnsi="SimSun" w:hint="eastAsia"/>
                <w:sz w:val="21"/>
                <w:szCs w:val="21"/>
              </w:rPr>
              <w:t>系统允许用户对发布求助信息的求助者有选择的进行援助</w:t>
            </w:r>
          </w:p>
        </w:tc>
        <w:tc>
          <w:tcPr>
            <w:tcW w:w="1593" w:type="dxa"/>
          </w:tcPr>
          <w:p w14:paraId="024C4FE1" w14:textId="58634C92" w:rsidR="00BA55C4" w:rsidRPr="00BA55C4" w:rsidRDefault="009751F2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援助者</w:t>
            </w:r>
          </w:p>
        </w:tc>
        <w:tc>
          <w:tcPr>
            <w:tcW w:w="982" w:type="dxa"/>
          </w:tcPr>
          <w:p w14:paraId="44A12D93" w14:textId="65757295" w:rsidR="00BA55C4" w:rsidRPr="00BA55C4" w:rsidRDefault="00C40C72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高</w:t>
            </w:r>
          </w:p>
        </w:tc>
      </w:tr>
      <w:tr w:rsidR="00534B46" w:rsidRPr="00BA55C4" w14:paraId="12CB2DCE" w14:textId="77777777" w:rsidTr="0053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180FC3A6" w14:textId="7C7DFDD2" w:rsid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</w:t>
            </w:r>
            <w:r w:rsidR="00DF4853">
              <w:rPr>
                <w:rFonts w:ascii="SimSun" w:eastAsia="SimSun" w:hAnsi="SimSun"/>
                <w:sz w:val="21"/>
                <w:szCs w:val="21"/>
              </w:rPr>
              <w:t>9</w:t>
            </w:r>
          </w:p>
        </w:tc>
        <w:tc>
          <w:tcPr>
            <w:tcW w:w="1843" w:type="dxa"/>
          </w:tcPr>
          <w:p w14:paraId="2FD17C9D" w14:textId="44EC41FA" w:rsidR="00BA55C4" w:rsidRPr="00BA55C4" w:rsidRDefault="00816E67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评价求助者</w:t>
            </w:r>
          </w:p>
        </w:tc>
        <w:tc>
          <w:tcPr>
            <w:tcW w:w="2659" w:type="dxa"/>
          </w:tcPr>
          <w:p w14:paraId="12A66D8D" w14:textId="6149066C" w:rsidR="00BA55C4" w:rsidRPr="00B6490F" w:rsidRDefault="00B6490F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 w:rsidRPr="00B6490F">
              <w:rPr>
                <w:rFonts w:ascii="SimSun" w:eastAsia="SimSun" w:hAnsi="SimSun" w:hint="eastAsia"/>
                <w:sz w:val="21"/>
                <w:szCs w:val="21"/>
              </w:rPr>
              <w:t>系统提示援助者在提供帮助后对求助者做出评价，并根据评价累积到求助者的信誉评分</w:t>
            </w:r>
          </w:p>
        </w:tc>
        <w:tc>
          <w:tcPr>
            <w:tcW w:w="1593" w:type="dxa"/>
          </w:tcPr>
          <w:p w14:paraId="15C57DE3" w14:textId="747D59CC" w:rsidR="00BA55C4" w:rsidRPr="00BA55C4" w:rsidRDefault="009751F2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援助者</w:t>
            </w:r>
          </w:p>
        </w:tc>
        <w:tc>
          <w:tcPr>
            <w:tcW w:w="982" w:type="dxa"/>
          </w:tcPr>
          <w:p w14:paraId="547B21C4" w14:textId="41B61845" w:rsidR="00BA55C4" w:rsidRPr="00BA55C4" w:rsidRDefault="00B54329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高</w:t>
            </w:r>
          </w:p>
        </w:tc>
      </w:tr>
      <w:tr w:rsidR="00534B46" w:rsidRPr="00BA55C4" w14:paraId="1260AE55" w14:textId="77777777" w:rsidTr="00534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17A8E3E6" w14:textId="17CC478B" w:rsid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</w:t>
            </w:r>
            <w:r w:rsidR="00DF4853">
              <w:rPr>
                <w:rFonts w:ascii="SimSun" w:eastAsia="SimSun" w:hAnsi="SimSun"/>
                <w:sz w:val="21"/>
                <w:szCs w:val="21"/>
              </w:rPr>
              <w:t>10</w:t>
            </w:r>
          </w:p>
        </w:tc>
        <w:tc>
          <w:tcPr>
            <w:tcW w:w="1843" w:type="dxa"/>
          </w:tcPr>
          <w:p w14:paraId="453B9A8A" w14:textId="467B3646" w:rsidR="00BA55C4" w:rsidRPr="00BA55C4" w:rsidRDefault="00F478F6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机构入驻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申请认证</w:t>
            </w:r>
          </w:p>
        </w:tc>
        <w:tc>
          <w:tcPr>
            <w:tcW w:w="2659" w:type="dxa"/>
          </w:tcPr>
          <w:p w14:paraId="1AA46B83" w14:textId="1ABECF88" w:rsidR="00BA55C4" w:rsidRPr="00BA55C4" w:rsidRDefault="00F478F6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系统允许机构申请入驻</w:t>
            </w:r>
            <w:r w:rsidR="004F5291">
              <w:rPr>
                <w:rFonts w:ascii="SimSun" w:eastAsia="SimSun" w:hAnsi="SimSun"/>
                <w:sz w:val="21"/>
                <w:szCs w:val="21"/>
              </w:rPr>
              <w:t>该平台</w:t>
            </w:r>
          </w:p>
        </w:tc>
        <w:tc>
          <w:tcPr>
            <w:tcW w:w="1593" w:type="dxa"/>
          </w:tcPr>
          <w:p w14:paraId="30BD5017" w14:textId="25367554" w:rsidR="00BA55C4" w:rsidRPr="00BA55C4" w:rsidRDefault="00F478F6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专业机构</w:t>
            </w:r>
          </w:p>
        </w:tc>
        <w:tc>
          <w:tcPr>
            <w:tcW w:w="982" w:type="dxa"/>
          </w:tcPr>
          <w:p w14:paraId="69B6517A" w14:textId="3C8D7E58" w:rsidR="00BA55C4" w:rsidRPr="00BA55C4" w:rsidRDefault="00F478F6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中</w:t>
            </w:r>
          </w:p>
        </w:tc>
      </w:tr>
      <w:tr w:rsidR="00534B46" w:rsidRPr="00BA55C4" w14:paraId="79979380" w14:textId="77777777" w:rsidTr="0053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220CB3C5" w14:textId="6AE538DB" w:rsid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FR1</w:t>
            </w:r>
            <w:r w:rsidR="00DF4853">
              <w:rPr>
                <w:rFonts w:ascii="SimSun" w:eastAsia="SimSun" w:hAnsi="SimSun"/>
                <w:sz w:val="21"/>
                <w:szCs w:val="21"/>
              </w:rPr>
              <w:t>1</w:t>
            </w:r>
          </w:p>
        </w:tc>
        <w:tc>
          <w:tcPr>
            <w:tcW w:w="1843" w:type="dxa"/>
          </w:tcPr>
          <w:p w14:paraId="5C594B94" w14:textId="41CC8C73" w:rsidR="00BA55C4" w:rsidRPr="00BA55C4" w:rsidRDefault="00F478F6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系统给予奖励</w:t>
            </w:r>
          </w:p>
        </w:tc>
        <w:tc>
          <w:tcPr>
            <w:tcW w:w="2659" w:type="dxa"/>
          </w:tcPr>
          <w:p w14:paraId="68B563C0" w14:textId="126D2DA9" w:rsidR="00BA55C4" w:rsidRPr="00BA55C4" w:rsidRDefault="004F5291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当</w:t>
            </w:r>
            <w:r>
              <w:rPr>
                <w:rFonts w:ascii="SimSun" w:eastAsia="SimSun" w:hAnsi="SimSun"/>
                <w:sz w:val="21"/>
                <w:szCs w:val="21"/>
              </w:rPr>
              <w:t>援助者完成一次帮助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之后</w:t>
            </w:r>
            <w:r>
              <w:rPr>
                <w:rFonts w:ascii="SimSun" w:eastAsia="SimSun" w:hAnsi="SimSun"/>
                <w:sz w:val="21"/>
                <w:szCs w:val="21"/>
              </w:rPr>
              <w:t>系统给予援助者奖励</w:t>
            </w:r>
          </w:p>
        </w:tc>
        <w:tc>
          <w:tcPr>
            <w:tcW w:w="1593" w:type="dxa"/>
          </w:tcPr>
          <w:p w14:paraId="11C0A7AD" w14:textId="353FE6F1" w:rsidR="00BA55C4" w:rsidRPr="00BA55C4" w:rsidRDefault="00F478F6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系统</w:t>
            </w:r>
          </w:p>
        </w:tc>
        <w:tc>
          <w:tcPr>
            <w:tcW w:w="982" w:type="dxa"/>
          </w:tcPr>
          <w:p w14:paraId="26ED530B" w14:textId="1B34C672" w:rsidR="00BA55C4" w:rsidRPr="00BA55C4" w:rsidRDefault="00F478F6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高</w:t>
            </w:r>
          </w:p>
        </w:tc>
      </w:tr>
      <w:tr w:rsidR="00534B46" w:rsidRPr="00BA55C4" w14:paraId="6D748B4B" w14:textId="77777777" w:rsidTr="00534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470292C8" w14:textId="380C10D4" w:rsid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FR1</w:t>
            </w:r>
            <w:r w:rsidR="00DF4853">
              <w:rPr>
                <w:rFonts w:ascii="SimSun" w:eastAsia="SimSun" w:hAnsi="SimSun"/>
                <w:sz w:val="21"/>
                <w:szCs w:val="21"/>
              </w:rPr>
              <w:t>2</w:t>
            </w:r>
          </w:p>
        </w:tc>
        <w:tc>
          <w:tcPr>
            <w:tcW w:w="1843" w:type="dxa"/>
          </w:tcPr>
          <w:p w14:paraId="48C5D11B" w14:textId="0894BB23" w:rsidR="00BA55C4" w:rsidRPr="00BA55C4" w:rsidRDefault="00F478F6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系统计算信誉评分</w:t>
            </w:r>
          </w:p>
        </w:tc>
        <w:tc>
          <w:tcPr>
            <w:tcW w:w="2659" w:type="dxa"/>
          </w:tcPr>
          <w:p w14:paraId="67F3D977" w14:textId="4E995A3E" w:rsidR="00BA55C4" w:rsidRPr="00BA55C4" w:rsidRDefault="004F5291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当完成一次互帮互助之后，系统根据帮助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结果</w:t>
            </w:r>
            <w:r>
              <w:rPr>
                <w:rFonts w:ascii="SimSun" w:eastAsia="SimSun" w:hAnsi="SimSun"/>
                <w:sz w:val="21"/>
                <w:szCs w:val="21"/>
              </w:rPr>
              <w:t>分别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为</w:t>
            </w:r>
            <w:r>
              <w:rPr>
                <w:rFonts w:ascii="SimSun" w:eastAsia="SimSun" w:hAnsi="SimSun"/>
                <w:sz w:val="21"/>
                <w:szCs w:val="21"/>
              </w:rPr>
              <w:t>援助者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和</w:t>
            </w:r>
            <w:r>
              <w:rPr>
                <w:rFonts w:ascii="SimSun" w:eastAsia="SimSun" w:hAnsi="SimSun"/>
                <w:sz w:val="21"/>
                <w:szCs w:val="21"/>
              </w:rPr>
              <w:t>帮助者计算信誉评分</w:t>
            </w:r>
          </w:p>
        </w:tc>
        <w:tc>
          <w:tcPr>
            <w:tcW w:w="1593" w:type="dxa"/>
          </w:tcPr>
          <w:p w14:paraId="10EA9036" w14:textId="6F8B73B4" w:rsidR="00BA55C4" w:rsidRPr="00BA55C4" w:rsidRDefault="00F478F6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系统</w:t>
            </w:r>
          </w:p>
        </w:tc>
        <w:tc>
          <w:tcPr>
            <w:tcW w:w="982" w:type="dxa"/>
          </w:tcPr>
          <w:p w14:paraId="11AB2343" w14:textId="52ADBA09" w:rsidR="00BA55C4" w:rsidRPr="00BA55C4" w:rsidRDefault="00F478F6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高</w:t>
            </w:r>
          </w:p>
        </w:tc>
      </w:tr>
      <w:tr w:rsidR="00534B46" w:rsidRPr="00BA55C4" w14:paraId="01441DBC" w14:textId="77777777" w:rsidTr="0053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2B10A0CD" w14:textId="6F37463C" w:rsid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FR1</w:t>
            </w:r>
            <w:r w:rsidR="00DF4853">
              <w:rPr>
                <w:rFonts w:ascii="SimSun" w:eastAsia="SimSun" w:hAnsi="SimSun"/>
                <w:sz w:val="21"/>
                <w:szCs w:val="21"/>
              </w:rPr>
              <w:t>3</w:t>
            </w:r>
          </w:p>
        </w:tc>
        <w:tc>
          <w:tcPr>
            <w:tcW w:w="1843" w:type="dxa"/>
          </w:tcPr>
          <w:p w14:paraId="37F5A952" w14:textId="7268B548" w:rsidR="00BA55C4" w:rsidRPr="00BA55C4" w:rsidRDefault="00F478F6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审批机构入驻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申请</w:t>
            </w:r>
          </w:p>
        </w:tc>
        <w:tc>
          <w:tcPr>
            <w:tcW w:w="2659" w:type="dxa"/>
          </w:tcPr>
          <w:p w14:paraId="666D8840" w14:textId="09B7EF8B" w:rsidR="00BA55C4" w:rsidRPr="00BA55C4" w:rsidRDefault="004F5291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系统需要审批机构的入驻申请</w:t>
            </w:r>
          </w:p>
        </w:tc>
        <w:tc>
          <w:tcPr>
            <w:tcW w:w="1593" w:type="dxa"/>
          </w:tcPr>
          <w:p w14:paraId="1310FACF" w14:textId="53E2BD85" w:rsidR="00BA55C4" w:rsidRPr="00BA55C4" w:rsidRDefault="00F478F6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系统</w:t>
            </w:r>
          </w:p>
        </w:tc>
        <w:tc>
          <w:tcPr>
            <w:tcW w:w="982" w:type="dxa"/>
          </w:tcPr>
          <w:p w14:paraId="0D729ED6" w14:textId="6DC6D511" w:rsidR="00BA55C4" w:rsidRPr="00BA55C4" w:rsidRDefault="00F478F6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中</w:t>
            </w:r>
          </w:p>
        </w:tc>
      </w:tr>
      <w:tr w:rsidR="00534B46" w:rsidRPr="00BA55C4" w14:paraId="297EF0FC" w14:textId="77777777" w:rsidTr="00534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2D356C4C" w14:textId="0D347765" w:rsid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FR1</w:t>
            </w:r>
            <w:r w:rsidR="00DF4853">
              <w:rPr>
                <w:rFonts w:ascii="SimSun" w:eastAsia="SimSun" w:hAnsi="SimSun"/>
                <w:sz w:val="21"/>
                <w:szCs w:val="21"/>
              </w:rPr>
              <w:t>4</w:t>
            </w:r>
          </w:p>
        </w:tc>
        <w:tc>
          <w:tcPr>
            <w:tcW w:w="1843" w:type="dxa"/>
          </w:tcPr>
          <w:p w14:paraId="75885F85" w14:textId="6B6A2EDD" w:rsidR="00BA55C4" w:rsidRPr="00BA55C4" w:rsidRDefault="00D819C0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求助信息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分类</w:t>
            </w:r>
          </w:p>
        </w:tc>
        <w:tc>
          <w:tcPr>
            <w:tcW w:w="2659" w:type="dxa"/>
          </w:tcPr>
          <w:p w14:paraId="0BC57AB3" w14:textId="60773137" w:rsidR="00BA55C4" w:rsidRPr="00BA55C4" w:rsidRDefault="00D819C0" w:rsidP="00B6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系统允许求助者选择求助信息的分类</w:t>
            </w:r>
          </w:p>
        </w:tc>
        <w:tc>
          <w:tcPr>
            <w:tcW w:w="1593" w:type="dxa"/>
          </w:tcPr>
          <w:p w14:paraId="3200ED2F" w14:textId="6BAC73C3" w:rsidR="00BA55C4" w:rsidRPr="00BA55C4" w:rsidRDefault="00D819C0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求助者</w:t>
            </w:r>
          </w:p>
        </w:tc>
        <w:tc>
          <w:tcPr>
            <w:tcW w:w="982" w:type="dxa"/>
          </w:tcPr>
          <w:p w14:paraId="6897FAD7" w14:textId="0A2D9B5B" w:rsidR="00BA55C4" w:rsidRPr="00BA55C4" w:rsidRDefault="00D819C0" w:rsidP="003F5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中</w:t>
            </w:r>
          </w:p>
        </w:tc>
      </w:tr>
      <w:tr w:rsidR="00534B46" w:rsidRPr="00BA55C4" w14:paraId="3F4085C1" w14:textId="77777777" w:rsidTr="0053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05EFB616" w14:textId="779EE032" w:rsidR="00BA55C4" w:rsidRDefault="00BA55C4" w:rsidP="003F56F3">
            <w:pPr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FR1</w:t>
            </w:r>
            <w:r w:rsidR="00DF4853">
              <w:rPr>
                <w:rFonts w:ascii="SimSun" w:eastAsia="SimSun" w:hAnsi="SimSun"/>
                <w:sz w:val="21"/>
                <w:szCs w:val="21"/>
              </w:rPr>
              <w:t>5</w:t>
            </w:r>
          </w:p>
        </w:tc>
        <w:tc>
          <w:tcPr>
            <w:tcW w:w="1843" w:type="dxa"/>
          </w:tcPr>
          <w:p w14:paraId="582928DB" w14:textId="517C6E66" w:rsidR="00BA55C4" w:rsidRPr="00BA55C4" w:rsidRDefault="00D819C0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用户位置定位</w:t>
            </w:r>
          </w:p>
        </w:tc>
        <w:tc>
          <w:tcPr>
            <w:tcW w:w="2659" w:type="dxa"/>
          </w:tcPr>
          <w:p w14:paraId="3E11429C" w14:textId="5B51C982" w:rsidR="00BA55C4" w:rsidRPr="00BA55C4" w:rsidRDefault="00D819C0" w:rsidP="00B64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系统允许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所有</w:t>
            </w:r>
            <w:r>
              <w:rPr>
                <w:rFonts w:ascii="SimSun" w:eastAsia="SimSun" w:hAnsi="SimSun"/>
                <w:sz w:val="21"/>
                <w:szCs w:val="21"/>
              </w:rPr>
              <w:t>用户开启位置定位</w:t>
            </w:r>
          </w:p>
        </w:tc>
        <w:tc>
          <w:tcPr>
            <w:tcW w:w="1593" w:type="dxa"/>
          </w:tcPr>
          <w:p w14:paraId="37352779" w14:textId="66ACB1CB" w:rsidR="00BA55C4" w:rsidRPr="00BA55C4" w:rsidRDefault="00D819C0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所有用户</w:t>
            </w:r>
          </w:p>
        </w:tc>
        <w:tc>
          <w:tcPr>
            <w:tcW w:w="982" w:type="dxa"/>
          </w:tcPr>
          <w:p w14:paraId="0D382DC5" w14:textId="12ADA709" w:rsidR="00BA55C4" w:rsidRPr="00BA55C4" w:rsidRDefault="00D819C0" w:rsidP="003F5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高</w:t>
            </w:r>
            <w:bookmarkStart w:id="7" w:name="_GoBack"/>
            <w:bookmarkEnd w:id="7"/>
          </w:p>
        </w:tc>
      </w:tr>
    </w:tbl>
    <w:p w14:paraId="13D1024E" w14:textId="77777777" w:rsidR="00BA55C4" w:rsidRPr="00BA55C4" w:rsidRDefault="00BA55C4" w:rsidP="00BA55C4"/>
    <w:p w14:paraId="7C1DF1E4" w14:textId="000140A0" w:rsidR="00462E14" w:rsidRDefault="00051279" w:rsidP="00462E14">
      <w:pPr>
        <w:pStyle w:val="2"/>
      </w:pPr>
      <w:bookmarkStart w:id="8" w:name="_Toc466356965"/>
      <w:r>
        <w:rPr>
          <w:rFonts w:hint="eastAsia"/>
        </w:rPr>
        <w:t>2.2</w:t>
      </w:r>
      <w:r>
        <w:rPr>
          <w:rFonts w:hint="eastAsia"/>
        </w:rPr>
        <w:t>非功能性</w:t>
      </w:r>
      <w:r>
        <w:t>需求</w:t>
      </w:r>
      <w:bookmarkEnd w:id="8"/>
    </w:p>
    <w:p w14:paraId="564D1BE5" w14:textId="01EDD87D" w:rsidR="00462E14" w:rsidRPr="00051279" w:rsidRDefault="00051279" w:rsidP="00051279">
      <w:pPr>
        <w:pStyle w:val="3"/>
      </w:pPr>
      <w:bookmarkStart w:id="9" w:name="_Toc466356966"/>
      <w:r>
        <w:rPr>
          <w:rFonts w:hint="eastAsia"/>
        </w:rPr>
        <w:t>2.2</w:t>
      </w:r>
      <w:r w:rsidR="00462E14">
        <w:rPr>
          <w:rFonts w:hint="eastAsia"/>
        </w:rPr>
        <w:t xml:space="preserve">.1 </w:t>
      </w:r>
      <w:r>
        <w:rPr>
          <w:rFonts w:hint="eastAsia"/>
        </w:rPr>
        <w:t>性能</w:t>
      </w:r>
      <w:r>
        <w:t>需求列表</w:t>
      </w:r>
      <w:bookmarkEnd w:id="9"/>
    </w:p>
    <w:tbl>
      <w:tblPr>
        <w:tblStyle w:val="61"/>
        <w:tblW w:w="0" w:type="auto"/>
        <w:jc w:val="center"/>
        <w:tblLook w:val="04A0" w:firstRow="1" w:lastRow="0" w:firstColumn="1" w:lastColumn="0" w:noHBand="0" w:noVBand="1"/>
      </w:tblPr>
      <w:tblGrid>
        <w:gridCol w:w="4120"/>
        <w:gridCol w:w="4120"/>
      </w:tblGrid>
      <w:tr w:rsidR="00A073FE" w14:paraId="24532631" w14:textId="77777777" w:rsidTr="003F5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14:paraId="3A1FF3D5" w14:textId="2D0E6B46" w:rsidR="00A073FE" w:rsidRPr="003F56F3" w:rsidRDefault="003F56F3" w:rsidP="003F56F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3F56F3">
              <w:rPr>
                <w:rFonts w:ascii="微软雅黑" w:eastAsia="微软雅黑" w:hAnsi="微软雅黑"/>
                <w:b w:val="0"/>
                <w:sz w:val="24"/>
                <w:szCs w:val="24"/>
              </w:rPr>
              <w:t>需求ID</w:t>
            </w:r>
          </w:p>
        </w:tc>
        <w:tc>
          <w:tcPr>
            <w:tcW w:w="4120" w:type="dxa"/>
          </w:tcPr>
          <w:p w14:paraId="76DA0087" w14:textId="44793EFB" w:rsidR="00A073FE" w:rsidRPr="003F56F3" w:rsidRDefault="003F56F3" w:rsidP="003F56F3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3F56F3">
              <w:rPr>
                <w:rFonts w:ascii="微软雅黑" w:eastAsia="微软雅黑" w:hAnsi="微软雅黑"/>
                <w:b w:val="0"/>
                <w:sz w:val="24"/>
                <w:szCs w:val="24"/>
              </w:rPr>
              <w:t>需求内容</w:t>
            </w:r>
          </w:p>
        </w:tc>
      </w:tr>
      <w:tr w:rsidR="00A073FE" w14:paraId="18CC66A3" w14:textId="77777777" w:rsidTr="003F5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14:paraId="24ECF60D" w14:textId="7F63FF1C" w:rsidR="00A073FE" w:rsidRPr="003F56F3" w:rsidRDefault="003F56F3" w:rsidP="003F56F3">
            <w:pPr>
              <w:spacing w:line="400" w:lineRule="exact"/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NFR1</w:t>
            </w:r>
          </w:p>
        </w:tc>
        <w:tc>
          <w:tcPr>
            <w:tcW w:w="4120" w:type="dxa"/>
          </w:tcPr>
          <w:p w14:paraId="31A818CE" w14:textId="5F869025" w:rsidR="00A073FE" w:rsidRPr="003F56F3" w:rsidRDefault="00061D15" w:rsidP="00061D1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离线搜索帮助时应在1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s</w:t>
            </w:r>
            <w:r>
              <w:rPr>
                <w:rFonts w:ascii="SimSun" w:eastAsia="SimSun" w:hAnsi="SimSun"/>
                <w:sz w:val="21"/>
                <w:szCs w:val="21"/>
              </w:rPr>
              <w:t>内显示结果</w:t>
            </w:r>
          </w:p>
        </w:tc>
      </w:tr>
      <w:tr w:rsidR="003F56F3" w14:paraId="7CFC49E3" w14:textId="77777777" w:rsidTr="003F56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14:paraId="18EF4E20" w14:textId="76144D4E" w:rsidR="003F56F3" w:rsidRDefault="00061D15" w:rsidP="003F56F3">
            <w:pPr>
              <w:spacing w:line="400" w:lineRule="exact"/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NFR2</w:t>
            </w:r>
          </w:p>
        </w:tc>
        <w:tc>
          <w:tcPr>
            <w:tcW w:w="4120" w:type="dxa"/>
          </w:tcPr>
          <w:p w14:paraId="2F94DD58" w14:textId="77777777" w:rsidR="003F56F3" w:rsidRPr="003F56F3" w:rsidRDefault="003F56F3" w:rsidP="00061D1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</w:p>
        </w:tc>
      </w:tr>
    </w:tbl>
    <w:p w14:paraId="6734033F" w14:textId="77777777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</w:p>
    <w:p w14:paraId="516D66AC" w14:textId="2B5ABC2E" w:rsidR="00462E14" w:rsidRDefault="00051279" w:rsidP="00462E14">
      <w:pPr>
        <w:pStyle w:val="3"/>
      </w:pPr>
      <w:bookmarkStart w:id="10" w:name="_Toc466356967"/>
      <w:r>
        <w:rPr>
          <w:rFonts w:hint="eastAsia"/>
        </w:rPr>
        <w:lastRenderedPageBreak/>
        <w:t>2.2</w:t>
      </w:r>
      <w:r w:rsidR="00462E14">
        <w:rPr>
          <w:rFonts w:hint="eastAsia"/>
        </w:rPr>
        <w:t xml:space="preserve">.2 </w:t>
      </w:r>
      <w:r>
        <w:rPr>
          <w:rFonts w:hint="eastAsia"/>
        </w:rPr>
        <w:t>质量属性</w:t>
      </w:r>
      <w:r>
        <w:t>需求列表</w:t>
      </w:r>
      <w:bookmarkEnd w:id="10"/>
    </w:p>
    <w:tbl>
      <w:tblPr>
        <w:tblStyle w:val="61"/>
        <w:tblW w:w="0" w:type="auto"/>
        <w:jc w:val="center"/>
        <w:tblLook w:val="04A0" w:firstRow="1" w:lastRow="0" w:firstColumn="1" w:lastColumn="0" w:noHBand="0" w:noVBand="1"/>
      </w:tblPr>
      <w:tblGrid>
        <w:gridCol w:w="4120"/>
        <w:gridCol w:w="4120"/>
      </w:tblGrid>
      <w:tr w:rsidR="0040427B" w14:paraId="5E3AD5E6" w14:textId="77777777" w:rsidTr="00D60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14:paraId="5CC25A2F" w14:textId="77777777" w:rsidR="0040427B" w:rsidRPr="003F56F3" w:rsidRDefault="0040427B" w:rsidP="00D60268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3F56F3">
              <w:rPr>
                <w:rFonts w:ascii="微软雅黑" w:eastAsia="微软雅黑" w:hAnsi="微软雅黑"/>
                <w:b w:val="0"/>
                <w:sz w:val="24"/>
                <w:szCs w:val="24"/>
              </w:rPr>
              <w:t>需求ID</w:t>
            </w:r>
          </w:p>
        </w:tc>
        <w:tc>
          <w:tcPr>
            <w:tcW w:w="4120" w:type="dxa"/>
          </w:tcPr>
          <w:p w14:paraId="270AA3CE" w14:textId="77777777" w:rsidR="0040427B" w:rsidRPr="003F56F3" w:rsidRDefault="0040427B" w:rsidP="00D60268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3F56F3">
              <w:rPr>
                <w:rFonts w:ascii="微软雅黑" w:eastAsia="微软雅黑" w:hAnsi="微软雅黑"/>
                <w:b w:val="0"/>
                <w:sz w:val="24"/>
                <w:szCs w:val="24"/>
              </w:rPr>
              <w:t>需求内容</w:t>
            </w:r>
          </w:p>
        </w:tc>
      </w:tr>
      <w:tr w:rsidR="0040427B" w14:paraId="719E4C3A" w14:textId="77777777" w:rsidTr="00D60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14:paraId="122CBE03" w14:textId="77777777" w:rsidR="0040427B" w:rsidRPr="003F56F3" w:rsidRDefault="0040427B" w:rsidP="00D60268">
            <w:pPr>
              <w:spacing w:line="400" w:lineRule="exact"/>
              <w:jc w:val="center"/>
              <w:rPr>
                <w:rFonts w:ascii="SimSun" w:eastAsia="SimSun" w:hAnsi="SimSun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NFR1</w:t>
            </w:r>
          </w:p>
        </w:tc>
        <w:tc>
          <w:tcPr>
            <w:tcW w:w="4120" w:type="dxa"/>
          </w:tcPr>
          <w:p w14:paraId="59822A51" w14:textId="77777777" w:rsidR="0040427B" w:rsidRPr="003F56F3" w:rsidRDefault="0040427B" w:rsidP="00061D1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</w:p>
        </w:tc>
      </w:tr>
      <w:tr w:rsidR="0040427B" w14:paraId="3F52AAE1" w14:textId="77777777" w:rsidTr="00D602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14:paraId="60DF2F00" w14:textId="77777777" w:rsidR="0040427B" w:rsidRDefault="0040427B" w:rsidP="00D60268">
            <w:pPr>
              <w:spacing w:line="400" w:lineRule="exact"/>
              <w:jc w:val="center"/>
              <w:rPr>
                <w:rFonts w:ascii="SimSun" w:eastAsia="SimSun" w:hAnsi="SimSun"/>
                <w:sz w:val="21"/>
                <w:szCs w:val="21"/>
              </w:rPr>
            </w:pPr>
          </w:p>
        </w:tc>
        <w:tc>
          <w:tcPr>
            <w:tcW w:w="4120" w:type="dxa"/>
          </w:tcPr>
          <w:p w14:paraId="6D1AFC6C" w14:textId="77777777" w:rsidR="0040427B" w:rsidRPr="003F56F3" w:rsidRDefault="0040427B" w:rsidP="00D60268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1"/>
                <w:szCs w:val="21"/>
              </w:rPr>
            </w:pPr>
          </w:p>
        </w:tc>
      </w:tr>
    </w:tbl>
    <w:p w14:paraId="6D08A5B4" w14:textId="52F1E888" w:rsidR="00462E14" w:rsidRPr="00D03C53" w:rsidRDefault="00462E14" w:rsidP="00462E1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</w:p>
    <w:p w14:paraId="7FC9E6B1" w14:textId="1E597A7D" w:rsidR="00462E14" w:rsidRPr="00FA047E" w:rsidRDefault="00462E14" w:rsidP="00051279">
      <w:pPr>
        <w:pStyle w:val="1"/>
      </w:pPr>
      <w:bookmarkStart w:id="11" w:name="_Toc466356968"/>
      <w:r>
        <w:rPr>
          <w:rFonts w:hint="eastAsia"/>
        </w:rPr>
        <w:t>3.</w:t>
      </w:r>
      <w:r w:rsidR="00051279">
        <w:t>附录</w:t>
      </w:r>
      <w:bookmarkEnd w:id="11"/>
    </w:p>
    <w:sectPr w:rsidR="00462E14" w:rsidRPr="00FA047E">
      <w:footerReference w:type="default" r:id="rId9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A75CE" w14:textId="77777777" w:rsidR="00C95F15" w:rsidRDefault="00C95F15">
      <w:pPr>
        <w:spacing w:after="0" w:line="240" w:lineRule="auto"/>
      </w:pPr>
      <w:r>
        <w:separator/>
      </w:r>
    </w:p>
  </w:endnote>
  <w:endnote w:type="continuationSeparator" w:id="0">
    <w:p w14:paraId="55D6CFA8" w14:textId="77777777" w:rsidR="00C95F15" w:rsidRDefault="00C95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77777777" w:rsidR="00DD408B" w:rsidRDefault="00DD408B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9C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3F4FE" w14:textId="77777777" w:rsidR="00C95F15" w:rsidRDefault="00C95F15">
      <w:pPr>
        <w:spacing w:after="0" w:line="240" w:lineRule="auto"/>
      </w:pPr>
      <w:r>
        <w:separator/>
      </w:r>
    </w:p>
  </w:footnote>
  <w:footnote w:type="continuationSeparator" w:id="0">
    <w:p w14:paraId="7FA15172" w14:textId="77777777" w:rsidR="00C95F15" w:rsidRDefault="00C95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691F3C"/>
    <w:multiLevelType w:val="hybridMultilevel"/>
    <w:tmpl w:val="F0349914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9012D2A"/>
    <w:multiLevelType w:val="hybridMultilevel"/>
    <w:tmpl w:val="E7C2B706"/>
    <w:lvl w:ilvl="0" w:tplc="5E8A44E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2004A9A"/>
    <w:multiLevelType w:val="hybridMultilevel"/>
    <w:tmpl w:val="CE1C831A"/>
    <w:lvl w:ilvl="0" w:tplc="96CED36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3DD3738"/>
    <w:multiLevelType w:val="hybridMultilevel"/>
    <w:tmpl w:val="1730D286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C3F4E93"/>
    <w:multiLevelType w:val="hybridMultilevel"/>
    <w:tmpl w:val="68B21630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DE33E2D"/>
    <w:multiLevelType w:val="hybridMultilevel"/>
    <w:tmpl w:val="AD7AAD2E"/>
    <w:lvl w:ilvl="0" w:tplc="04090019">
      <w:start w:val="1"/>
      <w:numFmt w:val="lowerLetter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>
    <w:nsid w:val="1F652AFF"/>
    <w:multiLevelType w:val="hybridMultilevel"/>
    <w:tmpl w:val="89B8FBF6"/>
    <w:lvl w:ilvl="0" w:tplc="1BA4E954">
      <w:start w:val="1"/>
      <w:numFmt w:val="bullet"/>
      <w:lvlText w:val=""/>
      <w:lvlJc w:val="left"/>
      <w:pPr>
        <w:ind w:left="84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7">
    <w:nsid w:val="2C853620"/>
    <w:multiLevelType w:val="hybridMultilevel"/>
    <w:tmpl w:val="59241246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5C20C11"/>
    <w:multiLevelType w:val="hybridMultilevel"/>
    <w:tmpl w:val="2D80D160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14B22C4"/>
    <w:multiLevelType w:val="hybridMultilevel"/>
    <w:tmpl w:val="7FCAD4D2"/>
    <w:lvl w:ilvl="0" w:tplc="1C8A35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1522B17"/>
    <w:multiLevelType w:val="hybridMultilevel"/>
    <w:tmpl w:val="4A2CD954"/>
    <w:lvl w:ilvl="0" w:tplc="AFF2727A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BC34343"/>
    <w:multiLevelType w:val="hybridMultilevel"/>
    <w:tmpl w:val="30D249E4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B5C10C6"/>
    <w:multiLevelType w:val="hybridMultilevel"/>
    <w:tmpl w:val="4D3A0DB6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86E1F62"/>
    <w:multiLevelType w:val="hybridMultilevel"/>
    <w:tmpl w:val="6A1C4382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CA75DE6"/>
    <w:multiLevelType w:val="hybridMultilevel"/>
    <w:tmpl w:val="EA58DBBA"/>
    <w:lvl w:ilvl="0" w:tplc="60FE514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8"/>
  </w:num>
  <w:num w:numId="14">
    <w:abstractNumId w:val="21"/>
  </w:num>
  <w:num w:numId="15">
    <w:abstractNumId w:val="13"/>
  </w:num>
  <w:num w:numId="16">
    <w:abstractNumId w:val="17"/>
  </w:num>
  <w:num w:numId="17">
    <w:abstractNumId w:val="22"/>
  </w:num>
  <w:num w:numId="18">
    <w:abstractNumId w:val="23"/>
  </w:num>
  <w:num w:numId="19">
    <w:abstractNumId w:val="15"/>
  </w:num>
  <w:num w:numId="20">
    <w:abstractNumId w:val="16"/>
  </w:num>
  <w:num w:numId="21">
    <w:abstractNumId w:val="19"/>
  </w:num>
  <w:num w:numId="22">
    <w:abstractNumId w:val="11"/>
  </w:num>
  <w:num w:numId="23">
    <w:abstractNumId w:val="20"/>
  </w:num>
  <w:num w:numId="24">
    <w:abstractNumId w:val="1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051279"/>
    <w:rsid w:val="00061D15"/>
    <w:rsid w:val="00072D08"/>
    <w:rsid w:val="000B3392"/>
    <w:rsid w:val="00154ACB"/>
    <w:rsid w:val="00187366"/>
    <w:rsid w:val="0019739E"/>
    <w:rsid w:val="002A5B4D"/>
    <w:rsid w:val="003C0800"/>
    <w:rsid w:val="003F2543"/>
    <w:rsid w:val="003F56F3"/>
    <w:rsid w:val="0040427B"/>
    <w:rsid w:val="00406B35"/>
    <w:rsid w:val="00462E14"/>
    <w:rsid w:val="00490E30"/>
    <w:rsid w:val="004F5291"/>
    <w:rsid w:val="00534B46"/>
    <w:rsid w:val="005361E0"/>
    <w:rsid w:val="005A1759"/>
    <w:rsid w:val="00707DAE"/>
    <w:rsid w:val="00816E67"/>
    <w:rsid w:val="00871321"/>
    <w:rsid w:val="008948CA"/>
    <w:rsid w:val="00895B21"/>
    <w:rsid w:val="00957359"/>
    <w:rsid w:val="00966997"/>
    <w:rsid w:val="009751F2"/>
    <w:rsid w:val="009A6245"/>
    <w:rsid w:val="00A073FE"/>
    <w:rsid w:val="00A31A79"/>
    <w:rsid w:val="00A92AD8"/>
    <w:rsid w:val="00A97E7B"/>
    <w:rsid w:val="00B51601"/>
    <w:rsid w:val="00B54329"/>
    <w:rsid w:val="00B6490F"/>
    <w:rsid w:val="00BA0E0E"/>
    <w:rsid w:val="00BA55C4"/>
    <w:rsid w:val="00BD2008"/>
    <w:rsid w:val="00C043C8"/>
    <w:rsid w:val="00C40C72"/>
    <w:rsid w:val="00C4154E"/>
    <w:rsid w:val="00C95F15"/>
    <w:rsid w:val="00CD43EB"/>
    <w:rsid w:val="00CF39C4"/>
    <w:rsid w:val="00D04ED0"/>
    <w:rsid w:val="00D33213"/>
    <w:rsid w:val="00D55A69"/>
    <w:rsid w:val="00D819C0"/>
    <w:rsid w:val="00DC36D1"/>
    <w:rsid w:val="00DD408B"/>
    <w:rsid w:val="00DF07AD"/>
    <w:rsid w:val="00DF4853"/>
    <w:rsid w:val="00DF7D27"/>
    <w:rsid w:val="00E10E72"/>
    <w:rsid w:val="00E37EC0"/>
    <w:rsid w:val="00E41CA2"/>
    <w:rsid w:val="00E67BF8"/>
    <w:rsid w:val="00EA2BDC"/>
    <w:rsid w:val="00EB0909"/>
    <w:rsid w:val="00F12C41"/>
    <w:rsid w:val="00F478F6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7AD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afc">
    <w:name w:val="Document Map"/>
    <w:basedOn w:val="a"/>
    <w:link w:val="afd"/>
    <w:uiPriority w:val="99"/>
    <w:semiHidden/>
    <w:unhideWhenUsed/>
    <w:rsid w:val="00A92AD8"/>
    <w:rPr>
      <w:rFonts w:ascii="宋体" w:eastAsia="宋体"/>
      <w:sz w:val="24"/>
      <w:szCs w:val="24"/>
    </w:rPr>
  </w:style>
  <w:style w:type="character" w:customStyle="1" w:styleId="afd">
    <w:name w:val="文档结构图字符"/>
    <w:basedOn w:val="a0"/>
    <w:link w:val="afc"/>
    <w:uiPriority w:val="99"/>
    <w:semiHidden/>
    <w:rsid w:val="00A92AD8"/>
    <w:rPr>
      <w:rFonts w:ascii="宋体" w:eastAsia="宋体"/>
      <w:sz w:val="24"/>
      <w:szCs w:val="24"/>
      <w:lang w:val="en-GB" w:eastAsia="zh-CN"/>
    </w:rPr>
  </w:style>
  <w:style w:type="character" w:styleId="afe">
    <w:name w:val="Hyperlink"/>
    <w:basedOn w:val="a0"/>
    <w:uiPriority w:val="99"/>
    <w:unhideWhenUsed/>
    <w:rsid w:val="00462E14"/>
    <w:rPr>
      <w:color w:val="36A3B8" w:themeColor="hyperlink"/>
      <w:u w:val="single"/>
    </w:rPr>
  </w:style>
  <w:style w:type="paragraph" w:styleId="aff">
    <w:name w:val="List Paragraph"/>
    <w:basedOn w:val="a"/>
    <w:uiPriority w:val="34"/>
    <w:qFormat/>
    <w:rsid w:val="00462E14"/>
    <w:pPr>
      <w:widowControl w:val="0"/>
      <w:spacing w:after="0" w:line="240" w:lineRule="auto"/>
      <w:ind w:firstLineChars="200" w:firstLine="420"/>
      <w:jc w:val="both"/>
    </w:pPr>
    <w:rPr>
      <w:color w:val="auto"/>
      <w:kern w:val="2"/>
      <w:sz w:val="21"/>
      <w:szCs w:val="22"/>
      <w:lang w:val="en-US"/>
    </w:rPr>
  </w:style>
  <w:style w:type="paragraph" w:styleId="aff0">
    <w:name w:val="Balloon Text"/>
    <w:basedOn w:val="a"/>
    <w:link w:val="aff1"/>
    <w:uiPriority w:val="99"/>
    <w:semiHidden/>
    <w:unhideWhenUsed/>
    <w:rsid w:val="00462E14"/>
    <w:pPr>
      <w:widowControl w:val="0"/>
      <w:spacing w:after="0" w:line="240" w:lineRule="auto"/>
      <w:jc w:val="both"/>
    </w:pPr>
    <w:rPr>
      <w:color w:val="auto"/>
      <w:kern w:val="2"/>
      <w:sz w:val="18"/>
      <w:szCs w:val="18"/>
      <w:lang w:val="en-US"/>
    </w:rPr>
  </w:style>
  <w:style w:type="character" w:customStyle="1" w:styleId="aff1">
    <w:name w:val="批注框文本字符"/>
    <w:basedOn w:val="a0"/>
    <w:link w:val="aff0"/>
    <w:uiPriority w:val="99"/>
    <w:semiHidden/>
    <w:rsid w:val="00462E14"/>
    <w:rPr>
      <w:color w:val="auto"/>
      <w:kern w:val="2"/>
      <w:sz w:val="18"/>
      <w:szCs w:val="18"/>
      <w:lang w:eastAsia="zh-CN"/>
    </w:rPr>
  </w:style>
  <w:style w:type="paragraph" w:styleId="aff2">
    <w:name w:val="No Spacing"/>
    <w:link w:val="aff3"/>
    <w:uiPriority w:val="1"/>
    <w:qFormat/>
    <w:rsid w:val="00462E14"/>
    <w:pPr>
      <w:widowControl w:val="0"/>
      <w:spacing w:after="0" w:line="240" w:lineRule="auto"/>
      <w:jc w:val="both"/>
    </w:pPr>
    <w:rPr>
      <w:color w:val="auto"/>
      <w:kern w:val="2"/>
      <w:sz w:val="21"/>
      <w:szCs w:val="22"/>
      <w:lang w:eastAsia="zh-CN"/>
    </w:rPr>
  </w:style>
  <w:style w:type="paragraph" w:customStyle="1" w:styleId="ByLine">
    <w:name w:val="ByLine"/>
    <w:basedOn w:val="a5"/>
    <w:rsid w:val="00462E14"/>
    <w:pPr>
      <w:spacing w:before="240" w:after="720"/>
      <w:contextualSpacing w:val="0"/>
      <w:jc w:val="right"/>
    </w:pPr>
    <w:rPr>
      <w:rFonts w:ascii="Arial" w:eastAsia="宋体" w:hAnsi="Arial" w:cs="Times New Roman"/>
      <w:caps w:val="0"/>
      <w:color w:val="auto"/>
      <w:sz w:val="28"/>
      <w:szCs w:val="20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462E14"/>
    <w:pPr>
      <w:widowControl w:val="0"/>
      <w:spacing w:after="0" w:line="240" w:lineRule="auto"/>
      <w:jc w:val="both"/>
    </w:pPr>
    <w:rPr>
      <w:color w:val="auto"/>
      <w:kern w:val="2"/>
      <w:sz w:val="21"/>
      <w:szCs w:val="22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462E14"/>
    <w:pPr>
      <w:widowControl w:val="0"/>
      <w:spacing w:after="0" w:line="240" w:lineRule="auto"/>
      <w:ind w:leftChars="200" w:left="420"/>
      <w:jc w:val="both"/>
    </w:pPr>
    <w:rPr>
      <w:color w:val="auto"/>
      <w:kern w:val="2"/>
      <w:sz w:val="21"/>
      <w:szCs w:val="22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462E14"/>
    <w:pPr>
      <w:widowControl w:val="0"/>
      <w:spacing w:after="0" w:line="240" w:lineRule="auto"/>
      <w:ind w:leftChars="400" w:left="840"/>
      <w:jc w:val="both"/>
    </w:pPr>
    <w:rPr>
      <w:color w:val="auto"/>
      <w:kern w:val="2"/>
      <w:sz w:val="21"/>
      <w:szCs w:val="22"/>
      <w:lang w:val="en-US"/>
    </w:rPr>
  </w:style>
  <w:style w:type="character" w:customStyle="1" w:styleId="aff3">
    <w:name w:val="无间隔字符"/>
    <w:basedOn w:val="a0"/>
    <w:link w:val="aff2"/>
    <w:uiPriority w:val="1"/>
    <w:locked/>
    <w:rsid w:val="00462E14"/>
    <w:rPr>
      <w:color w:val="auto"/>
      <w:kern w:val="2"/>
      <w:sz w:val="21"/>
      <w:szCs w:val="22"/>
      <w:lang w:eastAsia="zh-CN"/>
    </w:rPr>
  </w:style>
  <w:style w:type="table" w:customStyle="1" w:styleId="4-11">
    <w:name w:val="网格表 4 - 强调文字颜色 11"/>
    <w:basedOn w:val="a1"/>
    <w:uiPriority w:val="49"/>
    <w:rsid w:val="00462E14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BC5793" w:themeColor="accent1" w:themeTint="99"/>
        <w:left w:val="single" w:sz="4" w:space="0" w:color="BC5793" w:themeColor="accent1" w:themeTint="99"/>
        <w:bottom w:val="single" w:sz="4" w:space="0" w:color="BC5793" w:themeColor="accent1" w:themeTint="99"/>
        <w:right w:val="single" w:sz="4" w:space="0" w:color="BC5793" w:themeColor="accent1" w:themeTint="99"/>
        <w:insideH w:val="single" w:sz="4" w:space="0" w:color="BC5793" w:themeColor="accent1" w:themeTint="99"/>
        <w:insideV w:val="single" w:sz="4" w:space="0" w:color="BC579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2241" w:themeColor="accent1"/>
          <w:left w:val="single" w:sz="4" w:space="0" w:color="562241" w:themeColor="accent1"/>
          <w:bottom w:val="single" w:sz="4" w:space="0" w:color="562241" w:themeColor="accent1"/>
          <w:right w:val="single" w:sz="4" w:space="0" w:color="562241" w:themeColor="accent1"/>
          <w:insideH w:val="nil"/>
          <w:insideV w:val="nil"/>
        </w:tcBorders>
        <w:shd w:val="clear" w:color="auto" w:fill="562241" w:themeFill="accent1"/>
      </w:tcPr>
    </w:tblStylePr>
    <w:tblStylePr w:type="lastRow">
      <w:rPr>
        <w:b/>
        <w:bCs/>
      </w:rPr>
      <w:tblPr/>
      <w:tcPr>
        <w:tcBorders>
          <w:top w:val="double" w:sz="4" w:space="0" w:color="5622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7DB" w:themeFill="accent1" w:themeFillTint="33"/>
      </w:tcPr>
    </w:tblStylePr>
    <w:tblStylePr w:type="band1Horz">
      <w:tblPr/>
      <w:tcPr>
        <w:shd w:val="clear" w:color="auto" w:fill="E9C7DB" w:themeFill="accent1" w:themeFillTint="33"/>
      </w:tcPr>
    </w:tblStylePr>
  </w:style>
  <w:style w:type="table" w:customStyle="1" w:styleId="4-110">
    <w:name w:val="网格表 4 - 着色 11"/>
    <w:basedOn w:val="a1"/>
    <w:uiPriority w:val="49"/>
    <w:rsid w:val="003F2543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BC5793" w:themeColor="accent1" w:themeTint="99"/>
        <w:left w:val="single" w:sz="4" w:space="0" w:color="BC5793" w:themeColor="accent1" w:themeTint="99"/>
        <w:bottom w:val="single" w:sz="4" w:space="0" w:color="BC5793" w:themeColor="accent1" w:themeTint="99"/>
        <w:right w:val="single" w:sz="4" w:space="0" w:color="BC5793" w:themeColor="accent1" w:themeTint="99"/>
        <w:insideH w:val="single" w:sz="4" w:space="0" w:color="BC5793" w:themeColor="accent1" w:themeTint="99"/>
        <w:insideV w:val="single" w:sz="4" w:space="0" w:color="BC579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2241" w:themeColor="accent1"/>
          <w:left w:val="single" w:sz="4" w:space="0" w:color="562241" w:themeColor="accent1"/>
          <w:bottom w:val="single" w:sz="4" w:space="0" w:color="562241" w:themeColor="accent1"/>
          <w:right w:val="single" w:sz="4" w:space="0" w:color="562241" w:themeColor="accent1"/>
          <w:insideH w:val="nil"/>
          <w:insideV w:val="nil"/>
        </w:tcBorders>
        <w:shd w:val="clear" w:color="auto" w:fill="562241" w:themeFill="accent1"/>
      </w:tcPr>
    </w:tblStylePr>
    <w:tblStylePr w:type="lastRow">
      <w:rPr>
        <w:b/>
        <w:bCs/>
      </w:rPr>
      <w:tblPr/>
      <w:tcPr>
        <w:tcBorders>
          <w:top w:val="double" w:sz="4" w:space="0" w:color="5622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7DB" w:themeFill="accent1" w:themeFillTint="33"/>
      </w:tcPr>
    </w:tblStylePr>
    <w:tblStylePr w:type="band1Horz">
      <w:tblPr/>
      <w:tcPr>
        <w:shd w:val="clear" w:color="auto" w:fill="E9C7DB" w:themeFill="accent1" w:themeFillTint="33"/>
      </w:tcPr>
    </w:tblStylePr>
  </w:style>
  <w:style w:type="table" w:styleId="32">
    <w:name w:val="Plain Table 3"/>
    <w:basedOn w:val="a1"/>
    <w:uiPriority w:val="43"/>
    <w:rsid w:val="00B543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Grid Table 4"/>
    <w:basedOn w:val="a1"/>
    <w:uiPriority w:val="49"/>
    <w:rsid w:val="00B543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1">
    <w:name w:val="Grid Table 7 Colorful"/>
    <w:basedOn w:val="a1"/>
    <w:uiPriority w:val="52"/>
    <w:rsid w:val="00B5432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2">
    <w:name w:val="List Table 1 Light"/>
    <w:basedOn w:val="a1"/>
    <w:uiPriority w:val="46"/>
    <w:rsid w:val="00B543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">
    <w:name w:val="Grid Table 1 Light"/>
    <w:basedOn w:val="a1"/>
    <w:uiPriority w:val="46"/>
    <w:rsid w:val="00B543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1">
    <w:name w:val="Grid Table 6 Colorful"/>
    <w:basedOn w:val="a1"/>
    <w:uiPriority w:val="51"/>
    <w:rsid w:val="00B5432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4">
    <w:name w:val="Plain Table 1"/>
    <w:basedOn w:val="a1"/>
    <w:uiPriority w:val="41"/>
    <w:rsid w:val="00072D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35FB22-40B8-684C-8809-24EC0B1D8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59</TotalTime>
  <Pages>6</Pages>
  <Words>322</Words>
  <Characters>1838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ustas</cp:lastModifiedBy>
  <cp:revision>44</cp:revision>
  <dcterms:created xsi:type="dcterms:W3CDTF">2016-10-02T13:26:00Z</dcterms:created>
  <dcterms:modified xsi:type="dcterms:W3CDTF">2016-11-08T02:58:00Z</dcterms:modified>
</cp:coreProperties>
</file>