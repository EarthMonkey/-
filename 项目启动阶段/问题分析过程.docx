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C806E" w14:textId="4A01FFF2" w:rsidR="00DF07AD" w:rsidRDefault="003E55E4" w:rsidP="00DF07AD">
      <w:r>
        <w:t>s</w:t>
      </w:r>
    </w:p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DF07AD" w14:paraId="54E2C7F9" w14:textId="77777777" w:rsidTr="007C0275">
        <w:tc>
          <w:tcPr>
            <w:tcW w:w="965" w:type="dxa"/>
            <w:shd w:val="clear" w:color="auto" w:fill="3A3A3A" w:themeFill="text2"/>
          </w:tcPr>
          <w:p w14:paraId="02D7CA1D" w14:textId="77777777" w:rsidR="00DF07AD" w:rsidRDefault="00DF07AD" w:rsidP="007C0275">
            <w:pPr>
              <w:spacing w:before="260"/>
            </w:pPr>
          </w:p>
        </w:tc>
        <w:tc>
          <w:tcPr>
            <w:tcW w:w="518" w:type="dxa"/>
          </w:tcPr>
          <w:p w14:paraId="2B717F52" w14:textId="77777777" w:rsidR="00DF07AD" w:rsidRPr="00B51601" w:rsidRDefault="00DF07AD" w:rsidP="007C0275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3C2E3CE4" w14:textId="663CFD9D" w:rsidR="00DF07AD" w:rsidRPr="00B51601" w:rsidRDefault="00E63860" w:rsidP="007C0275">
            <w:pPr>
              <w:pStyle w:val="a5"/>
              <w:rPr>
                <w:sz w:val="72"/>
                <w:szCs w:val="72"/>
              </w:rPr>
            </w:pPr>
            <w:r>
              <w:rPr>
                <w:rFonts w:hint="eastAsia"/>
                <w:sz w:val="72"/>
                <w:szCs w:val="72"/>
              </w:rPr>
              <w:t>问题</w:t>
            </w:r>
            <w:r w:rsidR="00DF07AD">
              <w:rPr>
                <w:sz w:val="72"/>
                <w:szCs w:val="72"/>
              </w:rPr>
              <w:t>分析过程</w:t>
            </w:r>
          </w:p>
        </w:tc>
      </w:tr>
    </w:tbl>
    <w:p w14:paraId="1B1E90CC" w14:textId="08D175DE" w:rsidR="00DF07AD" w:rsidRDefault="00DF07AD" w:rsidP="00DF07AD">
      <w:pPr>
        <w:pStyle w:val="a9"/>
        <w:spacing w:line="120" w:lineRule="auto"/>
      </w:pPr>
      <w:r>
        <w:t>2016/10/</w:t>
      </w:r>
      <w:r w:rsidR="00E63860">
        <w:t>11</w:t>
      </w:r>
    </w:p>
    <w:p w14:paraId="7EA5A6D1" w14:textId="77777777" w:rsidR="00DF07AD" w:rsidRPr="00957778" w:rsidRDefault="00DF07AD" w:rsidP="00DF07AD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33FD8F6C" w14:textId="77777777" w:rsidR="00DF07AD" w:rsidRPr="00957778" w:rsidRDefault="00DF07AD" w:rsidP="00DF07AD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A82EB" wp14:editId="5C4D2D76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D16B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2173E081" w14:textId="77777777" w:rsidR="00DF07AD" w:rsidRDefault="00DF07AD" w:rsidP="00DF07AD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7578662A" w14:textId="77777777" w:rsidR="00DF07AD" w:rsidRDefault="00DF07AD" w:rsidP="00DF07AD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6E9B8327" w14:textId="77777777" w:rsidR="00DF07AD" w:rsidRDefault="00DF07AD" w:rsidP="00DF07AD">
      <w:pPr>
        <w:spacing w:line="168" w:lineRule="auto"/>
      </w:pPr>
    </w:p>
    <w:p w14:paraId="26F44708" w14:textId="77777777" w:rsidR="00DF07AD" w:rsidRDefault="00DF07AD" w:rsidP="00DF07AD">
      <w:r>
        <w:rPr>
          <w:noProof/>
          <w:lang w:val="en-US"/>
        </w:rPr>
        <w:drawing>
          <wp:inline distT="0" distB="0" distL="0" distR="0" wp14:anchorId="17D5FBA2" wp14:editId="072341AF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B56F" w14:textId="77777777" w:rsidR="00DF07AD" w:rsidRDefault="00DF07AD" w:rsidP="00DF07AD">
      <w:r>
        <w:br w:type="page"/>
      </w:r>
    </w:p>
    <w:p w14:paraId="1814F247" w14:textId="418EF3B8" w:rsidR="00D5159F" w:rsidRDefault="00D5159F" w:rsidP="00D5159F">
      <w:pPr>
        <w:pStyle w:val="a5"/>
        <w:rPr>
          <w:sz w:val="48"/>
          <w:szCs w:val="48"/>
        </w:rPr>
      </w:pPr>
      <w:r>
        <w:rPr>
          <w:sz w:val="48"/>
          <w:szCs w:val="48"/>
        </w:rPr>
        <w:lastRenderedPageBreak/>
        <w:t>1</w:t>
      </w:r>
      <w:r w:rsidRPr="00BC6668">
        <w:rPr>
          <w:sz w:val="48"/>
          <w:szCs w:val="48"/>
        </w:rPr>
        <w:t>、问题</w:t>
      </w:r>
      <w:r>
        <w:rPr>
          <w:sz w:val="48"/>
          <w:szCs w:val="48"/>
        </w:rPr>
        <w:t>初步</w:t>
      </w:r>
    </w:p>
    <w:p w14:paraId="2428A90C" w14:textId="288EF631" w:rsidR="00D5159F" w:rsidRDefault="00D5159F" w:rsidP="00D5159F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1.1 </w:t>
      </w:r>
      <w:r>
        <w:rPr>
          <w:sz w:val="36"/>
          <w:szCs w:val="36"/>
        </w:rPr>
        <w:t>用户需求描述</w:t>
      </w:r>
    </w:p>
    <w:p w14:paraId="5A3F3D97" w14:textId="77777777" w:rsidR="00D5159F" w:rsidRDefault="00D5159F" w:rsidP="00D5159F">
      <w:pPr>
        <w:spacing w:line="400" w:lineRule="exact"/>
        <w:ind w:firstLine="420"/>
        <w:rPr>
          <w:rFonts w:asciiTheme="minorEastAsia" w:hAnsiTheme="minorEastAsia"/>
          <w:sz w:val="28"/>
          <w:szCs w:val="28"/>
        </w:rPr>
      </w:pPr>
      <w:r w:rsidRPr="00D5159F">
        <w:rPr>
          <w:rFonts w:asciiTheme="minorEastAsia" w:hAnsiTheme="minorEastAsia" w:hint="eastAsia"/>
          <w:sz w:val="28"/>
          <w:szCs w:val="28"/>
        </w:rPr>
        <w:t>在当今这个网络时代，越来越多的人忽略线下交流，从而也导致大家在遇到比较难解决的问题与麻烦时，不能及时找到可以有效帮助自己的人。并且在外出出差或者游玩时遇到突发情况，无法得到有效救助。</w:t>
      </w:r>
    </w:p>
    <w:p w14:paraId="6E07515B" w14:textId="4DBBFDC4" w:rsidR="00D5159F" w:rsidRPr="00D5159F" w:rsidRDefault="00D5159F" w:rsidP="00D5159F">
      <w:pPr>
        <w:spacing w:line="400" w:lineRule="exact"/>
        <w:rPr>
          <w:rFonts w:asciiTheme="majorHAnsi" w:eastAsiaTheme="majorEastAsia" w:hAnsiTheme="majorHAnsi" w:cstheme="majorBidi"/>
          <w:b/>
          <w:caps/>
          <w:kern w:val="28"/>
          <w:sz w:val="36"/>
          <w:szCs w:val="36"/>
        </w:rPr>
      </w:pPr>
      <w:r w:rsidRPr="00D5159F">
        <w:rPr>
          <w:rFonts w:asciiTheme="majorHAnsi" w:eastAsiaTheme="majorEastAsia" w:hAnsiTheme="majorHAnsi" w:cstheme="majorBidi"/>
          <w:b/>
          <w:caps/>
          <w:kern w:val="28"/>
          <w:sz w:val="36"/>
          <w:szCs w:val="36"/>
        </w:rPr>
        <w:t xml:space="preserve">1.2 </w:t>
      </w:r>
      <w:r w:rsidRPr="00D5159F">
        <w:rPr>
          <w:rFonts w:asciiTheme="majorHAnsi" w:eastAsiaTheme="majorEastAsia" w:hAnsiTheme="majorHAnsi" w:cstheme="majorBidi" w:hint="eastAsia"/>
          <w:b/>
          <w:caps/>
          <w:kern w:val="28"/>
          <w:sz w:val="36"/>
          <w:szCs w:val="36"/>
        </w:rPr>
        <w:t>初步</w:t>
      </w:r>
      <w:r w:rsidRPr="00D5159F">
        <w:rPr>
          <w:rFonts w:asciiTheme="majorHAnsi" w:eastAsiaTheme="majorEastAsia" w:hAnsiTheme="majorHAnsi" w:cstheme="majorBidi"/>
          <w:b/>
          <w:caps/>
          <w:kern w:val="28"/>
          <w:sz w:val="36"/>
          <w:szCs w:val="36"/>
        </w:rPr>
        <w:t>分析</w:t>
      </w:r>
    </w:p>
    <w:p w14:paraId="4D8FBC2F" w14:textId="77777777" w:rsidR="00D5159F" w:rsidRPr="002A5427" w:rsidRDefault="00D5159F" w:rsidP="00D200B1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/>
          <w:sz w:val="28"/>
          <w:szCs w:val="28"/>
        </w:rPr>
        <w:t xml:space="preserve">P1. 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需要</w:t>
      </w:r>
      <w:r w:rsidRPr="002A5427">
        <w:rPr>
          <w:rFonts w:ascii="微软雅黑" w:eastAsia="微软雅黑" w:hAnsi="微软雅黑" w:cs="宋体"/>
          <w:sz w:val="28"/>
          <w:szCs w:val="28"/>
        </w:rPr>
        <w:t>别人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来</w:t>
      </w:r>
      <w:r w:rsidRPr="002A5427">
        <w:rPr>
          <w:rFonts w:ascii="微软雅黑" w:eastAsia="微软雅黑" w:hAnsi="微软雅黑" w:cs="宋体"/>
          <w:sz w:val="28"/>
          <w:szCs w:val="28"/>
        </w:rPr>
        <w:t>帮助自己解决当前的麻烦</w:t>
      </w:r>
    </w:p>
    <w:p w14:paraId="1E332AD9" w14:textId="30750F39" w:rsidR="00D5159F" w:rsidRPr="002A5427" w:rsidRDefault="00D5159F" w:rsidP="00D200B1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</w:t>
      </w:r>
      <w:r w:rsidRPr="002A5427">
        <w:rPr>
          <w:rFonts w:ascii="微软雅黑" w:eastAsia="微软雅黑" w:hAnsi="微软雅黑" w:cs="宋体"/>
          <w:sz w:val="28"/>
          <w:szCs w:val="28"/>
        </w:rPr>
        <w:t>2. 远水不解近渴，</w:t>
      </w:r>
      <w:r w:rsidR="00395A2C">
        <w:rPr>
          <w:rFonts w:ascii="微软雅黑" w:eastAsia="微软雅黑" w:hAnsi="微软雅黑" w:cs="宋体"/>
          <w:sz w:val="28"/>
          <w:szCs w:val="28"/>
        </w:rPr>
        <w:t>现实生活中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需要</w:t>
      </w:r>
      <w:r w:rsidRPr="002A5427">
        <w:rPr>
          <w:rFonts w:ascii="微软雅黑" w:eastAsia="微软雅黑" w:hAnsi="微软雅黑" w:cs="宋体"/>
          <w:sz w:val="28"/>
          <w:szCs w:val="28"/>
        </w:rPr>
        <w:t>有附近的人来解决燃眉之急</w:t>
      </w:r>
    </w:p>
    <w:p w14:paraId="2BFF7D28" w14:textId="77777777" w:rsidR="00D5159F" w:rsidRPr="002A5427" w:rsidRDefault="00D5159F" w:rsidP="00D200B1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P3. 在</w:t>
      </w:r>
      <w:r w:rsidRPr="002A5427">
        <w:rPr>
          <w:rFonts w:ascii="微软雅黑" w:eastAsia="微软雅黑" w:hAnsi="微软雅黑" w:cs="宋体"/>
          <w:sz w:val="28"/>
          <w:szCs w:val="28"/>
        </w:rPr>
        <w:t>当今社会，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为</w:t>
      </w:r>
      <w:r w:rsidRPr="002A5427">
        <w:rPr>
          <w:rFonts w:ascii="微软雅黑" w:eastAsia="微软雅黑" w:hAnsi="微软雅黑" w:cs="宋体"/>
          <w:sz w:val="28"/>
          <w:szCs w:val="28"/>
        </w:rPr>
        <w:t>人们提供一个帮助别人的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平台</w:t>
      </w:r>
      <w:r w:rsidRPr="002A5427">
        <w:rPr>
          <w:rFonts w:ascii="微软雅黑" w:eastAsia="微软雅黑" w:hAnsi="微软雅黑" w:cs="宋体"/>
          <w:sz w:val="28"/>
          <w:szCs w:val="28"/>
        </w:rPr>
        <w:t>，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以</w:t>
      </w:r>
      <w:r w:rsidRPr="002A5427">
        <w:rPr>
          <w:rFonts w:ascii="微软雅黑" w:eastAsia="微软雅黑" w:hAnsi="微软雅黑" w:cs="宋体"/>
          <w:sz w:val="28"/>
          <w:szCs w:val="28"/>
        </w:rPr>
        <w:t>激发周围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人们</w:t>
      </w:r>
      <w:r w:rsidRPr="002A5427">
        <w:rPr>
          <w:rFonts w:ascii="微软雅黑" w:eastAsia="微软雅黑" w:hAnsi="微软雅黑" w:cs="宋体"/>
          <w:sz w:val="28"/>
          <w:szCs w:val="28"/>
        </w:rPr>
        <w:t>互相帮助的热情</w:t>
      </w:r>
    </w:p>
    <w:p w14:paraId="0F878D9F" w14:textId="33A64B05" w:rsidR="00D5159F" w:rsidRPr="00D95CAA" w:rsidRDefault="00D5159F" w:rsidP="00D95CAA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</w:t>
      </w:r>
      <w:r w:rsidRPr="002A5427">
        <w:rPr>
          <w:rFonts w:ascii="微软雅黑" w:eastAsia="微软雅黑" w:hAnsi="微软雅黑" w:cs="宋体"/>
          <w:sz w:val="28"/>
          <w:szCs w:val="28"/>
        </w:rPr>
        <w:t>4. 现有资源不能解决我的问题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，需要</w:t>
      </w:r>
      <w:r w:rsidRPr="002A5427">
        <w:rPr>
          <w:rFonts w:ascii="微软雅黑" w:eastAsia="微软雅黑" w:hAnsi="微软雅黑" w:cs="宋体"/>
          <w:sz w:val="28"/>
          <w:szCs w:val="28"/>
        </w:rPr>
        <w:t>一个平台来提供更广的资源</w:t>
      </w:r>
    </w:p>
    <w:p w14:paraId="3093942E" w14:textId="77777777" w:rsidR="00D5159F" w:rsidRDefault="00D5159F" w:rsidP="00E63860">
      <w:pPr>
        <w:pStyle w:val="a5"/>
        <w:rPr>
          <w:sz w:val="48"/>
          <w:szCs w:val="48"/>
        </w:rPr>
      </w:pPr>
    </w:p>
    <w:p w14:paraId="671E074A" w14:textId="2685EA60" w:rsidR="00DF07AD" w:rsidRDefault="00E438A9" w:rsidP="00E63860">
      <w:pPr>
        <w:pStyle w:val="a5"/>
        <w:rPr>
          <w:sz w:val="48"/>
          <w:szCs w:val="48"/>
        </w:rPr>
      </w:pPr>
      <w:r>
        <w:rPr>
          <w:sz w:val="48"/>
          <w:szCs w:val="48"/>
        </w:rPr>
        <w:t>2</w:t>
      </w:r>
      <w:r w:rsidR="00E63860" w:rsidRPr="00BC6668">
        <w:rPr>
          <w:sz w:val="48"/>
          <w:szCs w:val="48"/>
        </w:rPr>
        <w:t>、</w:t>
      </w:r>
      <w:r w:rsidR="00E63860" w:rsidRPr="00BC6668">
        <w:rPr>
          <w:rFonts w:hint="eastAsia"/>
          <w:sz w:val="48"/>
          <w:szCs w:val="48"/>
        </w:rPr>
        <w:t>明确</w:t>
      </w:r>
      <w:r w:rsidR="00E63860" w:rsidRPr="00BC6668">
        <w:rPr>
          <w:sz w:val="48"/>
          <w:szCs w:val="48"/>
        </w:rPr>
        <w:t>问题</w:t>
      </w:r>
    </w:p>
    <w:p w14:paraId="6A0C5041" w14:textId="31D072AD" w:rsidR="00D95CAA" w:rsidRDefault="00D95CAA" w:rsidP="00D95CAA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2.1 </w:t>
      </w:r>
      <w:r>
        <w:rPr>
          <w:sz w:val="36"/>
          <w:szCs w:val="36"/>
        </w:rPr>
        <w:t>问题</w:t>
      </w:r>
      <w:r>
        <w:rPr>
          <w:rFonts w:hint="eastAsia"/>
          <w:sz w:val="36"/>
          <w:szCs w:val="36"/>
        </w:rPr>
        <w:t>相关</w:t>
      </w:r>
      <w:r>
        <w:rPr>
          <w:sz w:val="36"/>
          <w:szCs w:val="36"/>
        </w:rPr>
        <w:t>概念说明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6510"/>
      </w:tblGrid>
      <w:tr w:rsidR="00D25356" w14:paraId="6EFFBE11" w14:textId="77777777" w:rsidTr="00EA3465">
        <w:tc>
          <w:tcPr>
            <w:tcW w:w="1730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77684F80" w14:textId="4C77CD9D" w:rsidR="00D95CAA" w:rsidRPr="00D95CAA" w:rsidRDefault="00D95CAA" w:rsidP="00D95CAA">
            <w:pPr>
              <w:pStyle w:val="a5"/>
              <w:jc w:val="center"/>
              <w:rPr>
                <w:sz w:val="28"/>
                <w:szCs w:val="28"/>
              </w:rPr>
            </w:pPr>
            <w:r w:rsidRPr="00D95CAA">
              <w:rPr>
                <w:sz w:val="28"/>
                <w:szCs w:val="28"/>
              </w:rPr>
              <w:t>概念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77BED509" w14:textId="2B17DF6C" w:rsidR="00D95CAA" w:rsidRPr="00D95CAA" w:rsidRDefault="00D95CAA" w:rsidP="00D95CAA">
            <w:pPr>
              <w:pStyle w:val="a5"/>
              <w:jc w:val="center"/>
              <w:rPr>
                <w:sz w:val="28"/>
                <w:szCs w:val="28"/>
              </w:rPr>
            </w:pPr>
            <w:r w:rsidRPr="00D95CAA">
              <w:rPr>
                <w:sz w:val="28"/>
                <w:szCs w:val="28"/>
              </w:rPr>
              <w:t>说明</w:t>
            </w:r>
          </w:p>
        </w:tc>
      </w:tr>
      <w:tr w:rsidR="00D25356" w14:paraId="352DBB75" w14:textId="77777777" w:rsidTr="00DF2512">
        <w:tc>
          <w:tcPr>
            <w:tcW w:w="1730" w:type="dxa"/>
            <w:tcBorders>
              <w:right w:val="single" w:sz="4" w:space="0" w:color="FFFFFF" w:themeColor="background1"/>
            </w:tcBorders>
            <w:vAlign w:val="center"/>
          </w:tcPr>
          <w:p w14:paraId="642B7F7F" w14:textId="7DF48FE0" w:rsidR="00D95CAA" w:rsidRPr="00D25356" w:rsidRDefault="00D95CAA" w:rsidP="00D25356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D25356">
              <w:rPr>
                <w:b w:val="0"/>
                <w:sz w:val="24"/>
                <w:szCs w:val="24"/>
              </w:rPr>
              <w:t>需要帮助的人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</w:tcBorders>
          </w:tcPr>
          <w:p w14:paraId="30BC2034" w14:textId="0C18A9DE" w:rsidR="00752A14" w:rsidRPr="00752A14" w:rsidRDefault="00752A14" w:rsidP="00752A14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52A14">
              <w:rPr>
                <w:rFonts w:asciiTheme="minorEastAsia" w:hAnsiTheme="minorEastAsia" w:cs="Times New Roman"/>
                <w:sz w:val="24"/>
                <w:szCs w:val="24"/>
              </w:rPr>
              <w:t>a</w:t>
            </w:r>
            <w:r w:rsidRPr="00752A14">
              <w:rPr>
                <w:rFonts w:asciiTheme="minorEastAsia" w:hAnsiTheme="minorEastAsia" w:cs="Times New Roman"/>
                <w:sz w:val="24"/>
                <w:szCs w:val="24"/>
                <w:lang w:val="en-US"/>
              </w:rPr>
              <w:t xml:space="preserve">. </w:t>
            </w:r>
            <w:r w:rsidRPr="00752A14">
              <w:rPr>
                <w:rFonts w:asciiTheme="minorEastAsia" w:hAnsiTheme="minorEastAsia" w:cs="Times New Roman"/>
                <w:sz w:val="24"/>
                <w:szCs w:val="24"/>
              </w:rPr>
              <w:t>无法及时联系到家人和朋友，但需要紧急帮助的人;</w:t>
            </w:r>
          </w:p>
          <w:p w14:paraId="3C2C41E2" w14:textId="4E7CAEF2" w:rsidR="00752A14" w:rsidRPr="00752A14" w:rsidRDefault="00752A14" w:rsidP="00752A14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52A14">
              <w:rPr>
                <w:rFonts w:asciiTheme="minorEastAsia" w:hAnsiTheme="minorEastAsia" w:cs="Times New Roman"/>
                <w:sz w:val="24"/>
                <w:szCs w:val="24"/>
              </w:rPr>
              <w:t>b. 没有足够的资源，需要向更广的人脉寻求解决问题的资源；</w:t>
            </w:r>
          </w:p>
          <w:p w14:paraId="73C70593" w14:textId="205048BE" w:rsidR="00D95CAA" w:rsidRPr="00752A14" w:rsidRDefault="00752A14" w:rsidP="00752A14">
            <w:pPr>
              <w:rPr>
                <w:sz w:val="24"/>
                <w:szCs w:val="24"/>
              </w:rPr>
            </w:pPr>
            <w:r w:rsidRPr="00752A14">
              <w:rPr>
                <w:rFonts w:asciiTheme="minorEastAsia" w:hAnsiTheme="minorEastAsia"/>
                <w:sz w:val="24"/>
                <w:szCs w:val="24"/>
              </w:rPr>
              <w:t>c. 可以为提出的帮助支付一定的费用。</w:t>
            </w:r>
          </w:p>
        </w:tc>
      </w:tr>
      <w:tr w:rsidR="00D25356" w14:paraId="56A38388" w14:textId="77777777" w:rsidTr="00C37F6C">
        <w:trPr>
          <w:trHeight w:val="421"/>
        </w:trPr>
        <w:tc>
          <w:tcPr>
            <w:tcW w:w="173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67D5670" w14:textId="119A3757" w:rsidR="00D95CAA" w:rsidRPr="00D25356" w:rsidRDefault="00D95CAA" w:rsidP="00D25356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D25356">
              <w:rPr>
                <w:b w:val="0"/>
                <w:sz w:val="24"/>
                <w:szCs w:val="24"/>
              </w:rPr>
              <w:t>提供帮助的人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AF482C0" w14:textId="1AACE466" w:rsidR="00821B16" w:rsidRPr="0063723A" w:rsidRDefault="0063723A" w:rsidP="0063723A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a. 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可能正处于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发呆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无聊的状态，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想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做点什么打发时间或者想从帮助他人的过程中获得精神上的满足；</w:t>
            </w:r>
          </w:p>
          <w:p w14:paraId="2148DF49" w14:textId="75C2EF19" w:rsidR="00821B16" w:rsidRPr="0063723A" w:rsidRDefault="0063723A" w:rsidP="0063723A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b. 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拥有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额外的资源，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但却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是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闲置的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；</w:t>
            </w:r>
          </w:p>
          <w:p w14:paraId="0169E5DA" w14:textId="21DE2525" w:rsidR="00D95CAA" w:rsidRPr="00D25356" w:rsidRDefault="0063723A" w:rsidP="0063723A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c. </w:t>
            </w:r>
            <w:r w:rsidR="00821B16" w:rsidRPr="0063723A">
              <w:rPr>
                <w:rFonts w:asciiTheme="minorEastAsia" w:hAnsiTheme="minorEastAsia" w:cs="Times New Roman" w:hint="eastAsia"/>
                <w:sz w:val="24"/>
                <w:szCs w:val="24"/>
              </w:rPr>
              <w:t>可以接受</w:t>
            </w:r>
            <w:r w:rsidR="00821B16" w:rsidRPr="0063723A">
              <w:rPr>
                <w:rFonts w:asciiTheme="minorEastAsia" w:hAnsiTheme="minorEastAsia" w:cs="Times New Roman"/>
                <w:sz w:val="24"/>
                <w:szCs w:val="24"/>
              </w:rPr>
              <w:t>需要帮助的人的酬谢。</w:t>
            </w:r>
          </w:p>
        </w:tc>
      </w:tr>
      <w:tr w:rsidR="00D25356" w14:paraId="35CE7553" w14:textId="77777777" w:rsidTr="00C37F6C">
        <w:trPr>
          <w:trHeight w:val="394"/>
        </w:trPr>
        <w:tc>
          <w:tcPr>
            <w:tcW w:w="1730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  <w:vAlign w:val="center"/>
          </w:tcPr>
          <w:p w14:paraId="59F9E01B" w14:textId="12EA2ADA" w:rsidR="00D95CAA" w:rsidRPr="00D25356" w:rsidRDefault="00D25356" w:rsidP="00C37F6C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D25356">
              <w:rPr>
                <w:b w:val="0"/>
                <w:sz w:val="24"/>
                <w:szCs w:val="24"/>
              </w:rPr>
              <w:t>更广的资源</w:t>
            </w:r>
          </w:p>
        </w:tc>
        <w:tc>
          <w:tcPr>
            <w:tcW w:w="6510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763DC63C" w14:textId="57162F94" w:rsidR="0073557A" w:rsidRPr="0073557A" w:rsidRDefault="0073557A" w:rsidP="0073557A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a. 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除去自己的资源</w:t>
            </w:r>
            <w:r w:rsidRPr="0073557A">
              <w:rPr>
                <w:rFonts w:asciiTheme="minorEastAsia" w:hAnsiTheme="minorEastAsia" w:cs="Times New Roman" w:hint="eastAsia"/>
                <w:sz w:val="24"/>
                <w:szCs w:val="24"/>
              </w:rPr>
              <w:t>以外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的</w:t>
            </w:r>
            <w:r w:rsidRPr="0073557A">
              <w:rPr>
                <w:rFonts w:asciiTheme="minorEastAsia" w:hAnsiTheme="minorEastAsia" w:cs="Times New Roman" w:hint="eastAsia"/>
                <w:sz w:val="24"/>
                <w:szCs w:val="24"/>
              </w:rPr>
              <w:t>能够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解决当下问题的资源；</w:t>
            </w:r>
          </w:p>
          <w:p w14:paraId="62176018" w14:textId="092C1836" w:rsidR="00D95CAA" w:rsidRPr="0073557A" w:rsidRDefault="0073557A" w:rsidP="0073557A">
            <w:pPr>
              <w:spacing w:line="400" w:lineRule="exact"/>
              <w:rPr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b. 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在他人手中，</w:t>
            </w:r>
            <w:r w:rsidRPr="0073557A">
              <w:rPr>
                <w:rFonts w:asciiTheme="minorEastAsia" w:hAnsiTheme="minorEastAsia" w:cs="Times New Roman" w:hint="eastAsia"/>
                <w:sz w:val="24"/>
                <w:szCs w:val="24"/>
              </w:rPr>
              <w:t>且</w:t>
            </w:r>
            <w:r w:rsidRPr="0073557A">
              <w:rPr>
                <w:rFonts w:asciiTheme="minorEastAsia" w:hAnsiTheme="minorEastAsia" w:cs="Times New Roman"/>
                <w:sz w:val="24"/>
                <w:szCs w:val="24"/>
              </w:rPr>
              <w:t>是闲置的</w:t>
            </w:r>
            <w:r>
              <w:rPr>
                <w:rFonts w:ascii="微软雅黑" w:eastAsia="微软雅黑" w:hAnsi="微软雅黑" w:cs="Times New Roman"/>
                <w:szCs w:val="21"/>
              </w:rPr>
              <w:t>。</w:t>
            </w:r>
          </w:p>
        </w:tc>
      </w:tr>
    </w:tbl>
    <w:p w14:paraId="0D98C733" w14:textId="77777777" w:rsidR="00D95CAA" w:rsidRPr="00BC6668" w:rsidRDefault="00D95CAA" w:rsidP="00E63860">
      <w:pPr>
        <w:pStyle w:val="a5"/>
        <w:rPr>
          <w:sz w:val="48"/>
          <w:szCs w:val="48"/>
        </w:rPr>
      </w:pPr>
    </w:p>
    <w:p w14:paraId="53F9208F" w14:textId="466F38E3" w:rsidR="00E63860" w:rsidRDefault="00E438A9" w:rsidP="00E63860">
      <w:pPr>
        <w:pStyle w:val="a5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="00E63860">
        <w:rPr>
          <w:sz w:val="36"/>
          <w:szCs w:val="36"/>
        </w:rPr>
        <w:t>.</w:t>
      </w:r>
      <w:r w:rsidR="00D95CAA">
        <w:rPr>
          <w:sz w:val="36"/>
          <w:szCs w:val="36"/>
        </w:rPr>
        <w:t>2</w:t>
      </w:r>
      <w:r w:rsidR="00E63860">
        <w:rPr>
          <w:sz w:val="36"/>
          <w:szCs w:val="36"/>
        </w:rPr>
        <w:t xml:space="preserve"> </w:t>
      </w:r>
      <w:r w:rsidR="00E63860">
        <w:rPr>
          <w:rFonts w:hint="eastAsia"/>
          <w:sz w:val="36"/>
          <w:szCs w:val="36"/>
        </w:rPr>
        <w:t>对问题</w:t>
      </w:r>
      <w:r w:rsidR="00E63860">
        <w:rPr>
          <w:sz w:val="36"/>
          <w:szCs w:val="36"/>
        </w:rPr>
        <w:t>达成共识</w:t>
      </w:r>
    </w:p>
    <w:p w14:paraId="3D951E5E" w14:textId="46FF55ED" w:rsidR="00E63860" w:rsidRDefault="00E63860" w:rsidP="00E63860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 w:rsidRPr="00E63860">
        <w:rPr>
          <w:rFonts w:asciiTheme="minorEastAsia" w:hAnsiTheme="minorEastAsia"/>
          <w:sz w:val="28"/>
          <w:szCs w:val="28"/>
        </w:rPr>
        <w:t>通过</w:t>
      </w:r>
      <w:r>
        <w:rPr>
          <w:rFonts w:asciiTheme="minorEastAsia" w:hAnsiTheme="minorEastAsia"/>
          <w:sz w:val="28"/>
          <w:szCs w:val="28"/>
        </w:rPr>
        <w:t>与客户的交流，了解现状所存在的问题</w:t>
      </w:r>
    </w:p>
    <w:p w14:paraId="4C902D8E" w14:textId="26CD30AE" w:rsidR="00E63860" w:rsidRPr="00151D2E" w:rsidRDefault="00E63860" w:rsidP="00E63860">
      <w:pPr>
        <w:autoSpaceDE w:val="0"/>
        <w:autoSpaceDN w:val="0"/>
        <w:adjustRightInd w:val="0"/>
        <w:spacing w:after="240" w:line="420" w:lineRule="atLeast"/>
        <w:jc w:val="center"/>
        <w:rPr>
          <w:rFonts w:ascii="Times" w:hAnsi="Times" w:cs="Times"/>
          <w:b/>
          <w:color w:val="000000"/>
          <w:sz w:val="24"/>
          <w:szCs w:val="24"/>
          <w:lang w:val="en-US" w:eastAsia="ja-JP"/>
        </w:rPr>
      </w:pPr>
      <w:r w:rsidRPr="00151D2E">
        <w:rPr>
          <w:rFonts w:asciiTheme="minorEastAsia" w:hAnsiTheme="minorEastAsia"/>
          <w:b/>
          <w:sz w:val="28"/>
          <w:szCs w:val="28"/>
        </w:rPr>
        <w:t>问题描述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7076EB" w:rsidRPr="002F2C0F" w14:paraId="340D8D80" w14:textId="77777777" w:rsidTr="00151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6628C693" w14:textId="0267C384" w:rsidR="007076EB" w:rsidRPr="002F2C0F" w:rsidRDefault="00483719" w:rsidP="00483719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>
              <w:rPr>
                <w:rFonts w:asciiTheme="minorEastAsia" w:hAnsiTheme="minorEastAsia" w:cs="宋体"/>
                <w:sz w:val="28"/>
                <w:szCs w:val="28"/>
              </w:rPr>
              <w:t xml:space="preserve"> </w:t>
            </w:r>
            <w:r w:rsidR="007076EB"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556F54E" w14:textId="77777777" w:rsidR="007076EB" w:rsidRPr="002F2C0F" w:rsidRDefault="007076EB" w:rsidP="00C85644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7076EB" w:rsidRPr="002742CC" w14:paraId="2780D1C4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06FA2B04" w14:textId="77777777" w:rsidR="007076EB" w:rsidRPr="007076EB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650DED1" w14:textId="77777777" w:rsidR="007076EB" w:rsidRPr="007076EB" w:rsidRDefault="007076EB" w:rsidP="00C8564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P1</w:t>
            </w:r>
          </w:p>
        </w:tc>
      </w:tr>
      <w:tr w:rsidR="007076EB" w:rsidRPr="005B1B08" w14:paraId="541E746D" w14:textId="77777777" w:rsidTr="00151D2E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13FC1DE1" w14:textId="77777777" w:rsidR="007076EB" w:rsidRPr="00B37D5A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A12F3C4" w14:textId="77777777" w:rsidR="007076EB" w:rsidRPr="00D95CAA" w:rsidRDefault="007076EB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7076EB" w:rsidRPr="002742CC" w14:paraId="5CAAC462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2F656BB7" w14:textId="77777777" w:rsidR="007076EB" w:rsidRPr="00B37D5A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0E21775" w14:textId="77777777" w:rsidR="007076EB" w:rsidRPr="00D95CAA" w:rsidRDefault="007076EB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7076EB" w:rsidRPr="002742CC" w14:paraId="6EFD2160" w14:textId="77777777" w:rsidTr="00151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1E3CDE7D" w14:textId="77777777" w:rsidR="007076EB" w:rsidRPr="00B37D5A" w:rsidRDefault="007076EB" w:rsidP="00483719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03010B1" w14:textId="77777777" w:rsidR="007076EB" w:rsidRPr="00D95CAA" w:rsidRDefault="007076EB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当前的麻烦自己无法解决</w:t>
            </w:r>
          </w:p>
        </w:tc>
      </w:tr>
      <w:tr w:rsidR="007076EB" w:rsidRPr="002742CC" w14:paraId="22B0744E" w14:textId="77777777" w:rsidTr="00F42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7FF66039" w14:textId="77777777" w:rsidR="007076EB" w:rsidRPr="00606254" w:rsidRDefault="007076EB" w:rsidP="00F425A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D7D7D7" w:themeColor="text2" w:themeTint="33"/>
              <w:bottom w:val="single" w:sz="4" w:space="0" w:color="D7D7D7" w:themeColor="text2" w:themeTint="33"/>
              <w:right w:val="nil"/>
            </w:tcBorders>
            <w:shd w:val="clear" w:color="auto" w:fill="FFFFFF" w:themeFill="background1"/>
          </w:tcPr>
          <w:p w14:paraId="479DB8AE" w14:textId="77777777" w:rsidR="00F425A4" w:rsidRPr="00D95CAA" w:rsidRDefault="00F425A4" w:rsidP="00F425A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求助者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在求助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上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花费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大量精力；</w:t>
            </w:r>
          </w:p>
          <w:p w14:paraId="29D670C1" w14:textId="08C2BED6" w:rsidR="007076EB" w:rsidRPr="00D95CAA" w:rsidRDefault="00F425A4" w:rsidP="00F425A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可能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导致其产生不良情绪</w:t>
            </w:r>
          </w:p>
        </w:tc>
      </w:tr>
    </w:tbl>
    <w:p w14:paraId="23B41C26" w14:textId="652E8DA3" w:rsidR="00895B21" w:rsidRDefault="00895B21" w:rsidP="00DF07AD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151D2E" w:rsidRPr="002F2C0F" w14:paraId="15840789" w14:textId="77777777" w:rsidTr="00151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36FFE739" w14:textId="77777777" w:rsidR="00151D2E" w:rsidRPr="002F2C0F" w:rsidRDefault="00151D2E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1256583E" w14:textId="77777777" w:rsidR="00151D2E" w:rsidRPr="002F2C0F" w:rsidRDefault="00151D2E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151D2E" w:rsidRPr="002742CC" w14:paraId="1FB2590D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0521D16A" w14:textId="77777777" w:rsidR="00151D2E" w:rsidRPr="007076EB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D6B7D49" w14:textId="6F5032D8" w:rsidR="00151D2E" w:rsidRPr="007076EB" w:rsidRDefault="00151D2E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2</w:t>
            </w:r>
          </w:p>
        </w:tc>
      </w:tr>
      <w:tr w:rsidR="00151D2E" w:rsidRPr="005B1B08" w14:paraId="291A862C" w14:textId="77777777" w:rsidTr="00151D2E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180F0132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2AD9ADB" w14:textId="7C8F103C" w:rsidR="00151D2E" w:rsidRPr="00D95CAA" w:rsidRDefault="00151D2E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151D2E" w:rsidRPr="002742CC" w14:paraId="7352DFCF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799A0BD0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5C435DB" w14:textId="10B3A9D2" w:rsidR="00151D2E" w:rsidRPr="00D95CAA" w:rsidRDefault="00151D2E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151D2E" w:rsidRPr="002742CC" w14:paraId="557EA745" w14:textId="77777777" w:rsidTr="00151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4D60EC74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A5BF97B" w14:textId="04AA3FC6" w:rsidR="00151D2E" w:rsidRPr="00D95CAA" w:rsidRDefault="00CC0322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现实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生活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中</w:t>
            </w:r>
            <w:r w:rsidR="00151D2E"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有燃眉之急无法及时得到帮助</w:t>
            </w:r>
          </w:p>
        </w:tc>
      </w:tr>
      <w:tr w:rsidR="00151D2E" w:rsidRPr="002742CC" w14:paraId="2FA092FF" w14:textId="77777777" w:rsidTr="0015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76E3D5C2" w14:textId="77777777" w:rsidR="00151D2E" w:rsidRPr="00606254" w:rsidRDefault="00151D2E" w:rsidP="00151D2E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</w:tcPr>
          <w:p w14:paraId="1D8C6F8F" w14:textId="5E9995AF" w:rsidR="00151D2E" w:rsidRPr="00D95CAA" w:rsidRDefault="00F425A4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问题得不到有效解决，对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自己的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心理、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工作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学习以及生活产生负面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影响</w:t>
            </w:r>
          </w:p>
        </w:tc>
      </w:tr>
    </w:tbl>
    <w:p w14:paraId="20E7C9A5" w14:textId="77777777" w:rsidR="00151D2E" w:rsidRDefault="00151D2E" w:rsidP="00DF07AD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151D2E" w:rsidRPr="002F2C0F" w14:paraId="69655E7F" w14:textId="77777777" w:rsidTr="007C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7B48A501" w14:textId="77777777" w:rsidR="00151D2E" w:rsidRPr="002F2C0F" w:rsidRDefault="00151D2E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2CEF0A28" w14:textId="77777777" w:rsidR="00151D2E" w:rsidRPr="002F2C0F" w:rsidRDefault="00151D2E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151D2E" w:rsidRPr="007076EB" w14:paraId="322B4C1A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70E7104A" w14:textId="77777777" w:rsidR="00151D2E" w:rsidRPr="007076EB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B68E522" w14:textId="3ADD90A7" w:rsidR="00151D2E" w:rsidRPr="007076EB" w:rsidRDefault="00151D2E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3</w:t>
            </w:r>
          </w:p>
        </w:tc>
      </w:tr>
      <w:tr w:rsidR="00151D2E" w:rsidRPr="005B1B08" w14:paraId="48EFAC28" w14:textId="77777777" w:rsidTr="007C027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421359F0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B6E1384" w14:textId="6EFDE849" w:rsidR="00151D2E" w:rsidRPr="00D95CAA" w:rsidRDefault="00151D2E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需要帮助的人</w:t>
            </w:r>
          </w:p>
        </w:tc>
      </w:tr>
      <w:tr w:rsidR="00151D2E" w:rsidRPr="002742CC" w14:paraId="2C04C92A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2DAC6874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A2FEF86" w14:textId="2F1BAC70" w:rsidR="00151D2E" w:rsidRPr="00D95CAA" w:rsidRDefault="00151D2E" w:rsidP="00AF199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提供帮助的人</w:t>
            </w:r>
          </w:p>
        </w:tc>
      </w:tr>
      <w:tr w:rsidR="00151D2E" w:rsidRPr="002742CC" w14:paraId="767BDFE1" w14:textId="77777777" w:rsidTr="007C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4EA60FCC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3B8E025" w14:textId="0F34BDAE" w:rsidR="00151D2E" w:rsidRPr="00D95CAA" w:rsidRDefault="00151D2E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面对的麻烦不是自己社交圈内可以找人帮忙解决</w:t>
            </w:r>
          </w:p>
        </w:tc>
      </w:tr>
      <w:tr w:rsidR="00151D2E" w:rsidRPr="002742CC" w14:paraId="65E66DDB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09489EEC" w14:textId="77777777" w:rsidR="00151D2E" w:rsidRPr="00606254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</w:tcPr>
          <w:p w14:paraId="420571AA" w14:textId="6AA398BB" w:rsidR="00151D2E" w:rsidRPr="00D95CAA" w:rsidRDefault="00F425A4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求助者向朋友亲人求助后仍然无法解决麻烦导致大量时间精力</w:t>
            </w:r>
            <w:r w:rsidRPr="00D95CA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被</w:t>
            </w:r>
            <w:r w:rsidRPr="00D95CAA">
              <w:rPr>
                <w:rFonts w:ascii="微软雅黑" w:eastAsia="微软雅黑" w:hAnsi="微软雅黑" w:cs="Times New Roman"/>
                <w:sz w:val="24"/>
                <w:szCs w:val="24"/>
              </w:rPr>
              <w:t>白白浪费</w:t>
            </w:r>
          </w:p>
        </w:tc>
      </w:tr>
    </w:tbl>
    <w:p w14:paraId="1BF0ADCF" w14:textId="77777777" w:rsidR="00151D2E" w:rsidRDefault="00151D2E" w:rsidP="00DF07AD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151D2E" w:rsidRPr="002F2C0F" w14:paraId="0A35716F" w14:textId="77777777" w:rsidTr="007C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D7D7D7" w:themeColor="text2" w:themeTint="33"/>
            </w:tcBorders>
            <w:shd w:val="clear" w:color="auto" w:fill="D7D7D7" w:themeFill="text2" w:themeFillTint="33"/>
          </w:tcPr>
          <w:p w14:paraId="354DA198" w14:textId="77777777" w:rsidR="00151D2E" w:rsidRPr="002F2C0F" w:rsidRDefault="00151D2E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7E3D215A" w14:textId="77777777" w:rsidR="00151D2E" w:rsidRPr="002F2C0F" w:rsidRDefault="00151D2E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151D2E" w:rsidRPr="007076EB" w14:paraId="78E3B9F5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D7D7D7" w:themeColor="text2" w:themeTint="33"/>
            </w:tcBorders>
            <w:shd w:val="clear" w:color="auto" w:fill="FFFFFF" w:themeFill="background1"/>
          </w:tcPr>
          <w:p w14:paraId="3F4D6CFE" w14:textId="77777777" w:rsidR="00151D2E" w:rsidRPr="007076EB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85B128F" w14:textId="602F5990" w:rsidR="00151D2E" w:rsidRPr="007076EB" w:rsidRDefault="00151D2E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4</w:t>
            </w:r>
          </w:p>
        </w:tc>
      </w:tr>
      <w:tr w:rsidR="00151D2E" w:rsidRPr="005B1B08" w14:paraId="77388410" w14:textId="77777777" w:rsidTr="007C027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5361ED2E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ED4DD3E" w14:textId="74B7DF61" w:rsidR="00151D2E" w:rsidRPr="00D95CAA" w:rsidRDefault="00151D2E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缺少某种资源的人</w:t>
            </w:r>
          </w:p>
        </w:tc>
      </w:tr>
      <w:tr w:rsidR="00151D2E" w:rsidRPr="002742CC" w14:paraId="0341A783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4E2F536C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8A02896" w14:textId="4D88038B" w:rsidR="00151D2E" w:rsidRPr="00D95CAA" w:rsidRDefault="00AF1992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rFonts w:hint="eastAsia"/>
                <w:sz w:val="24"/>
                <w:szCs w:val="24"/>
              </w:rPr>
              <w:t>拥有该种</w:t>
            </w:r>
            <w:r w:rsidRPr="00D95CAA">
              <w:rPr>
                <w:sz w:val="24"/>
                <w:szCs w:val="24"/>
              </w:rPr>
              <w:t>资源的个人或</w:t>
            </w:r>
            <w:r w:rsidRPr="00D95CAA">
              <w:rPr>
                <w:rFonts w:hint="eastAsia"/>
                <w:sz w:val="24"/>
                <w:szCs w:val="24"/>
              </w:rPr>
              <w:t>机构</w:t>
            </w:r>
          </w:p>
        </w:tc>
      </w:tr>
      <w:tr w:rsidR="00151D2E" w:rsidRPr="002742CC" w14:paraId="5B7F294D" w14:textId="77777777" w:rsidTr="007C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7D7D7" w:themeColor="text2" w:themeTint="33"/>
            </w:tcBorders>
            <w:shd w:val="clear" w:color="auto" w:fill="F2F2F2" w:themeFill="background1" w:themeFillShade="F2"/>
            <w:vAlign w:val="center"/>
          </w:tcPr>
          <w:p w14:paraId="08C3F5BB" w14:textId="77777777" w:rsidR="00151D2E" w:rsidRPr="00B37D5A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lastRenderedPageBreak/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0B6AFB2" w14:textId="3E87576C" w:rsidR="00151D2E" w:rsidRPr="00D95CAA" w:rsidRDefault="00151D2E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现有资源不能解决我的问题</w:t>
            </w:r>
            <w:r w:rsidRPr="00D95CAA">
              <w:rPr>
                <w:rFonts w:hint="eastAsia"/>
                <w:sz w:val="24"/>
                <w:szCs w:val="24"/>
              </w:rPr>
              <w:t>，需要</w:t>
            </w:r>
            <w:r w:rsidRPr="00D95CAA">
              <w:rPr>
                <w:sz w:val="24"/>
                <w:szCs w:val="24"/>
              </w:rPr>
              <w:t>一个平台来提供更广的资源（包括人力、</w:t>
            </w:r>
            <w:r w:rsidRPr="00D95CAA">
              <w:rPr>
                <w:rFonts w:hint="eastAsia"/>
                <w:sz w:val="24"/>
                <w:szCs w:val="24"/>
              </w:rPr>
              <w:t>物质等</w:t>
            </w:r>
            <w:r w:rsidRPr="00D95CAA">
              <w:rPr>
                <w:sz w:val="24"/>
                <w:szCs w:val="24"/>
              </w:rPr>
              <w:t>资源）</w:t>
            </w:r>
          </w:p>
        </w:tc>
      </w:tr>
      <w:tr w:rsidR="00151D2E" w:rsidRPr="002742CC" w14:paraId="3B0AAC2B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D7D7D7" w:themeColor="text2" w:themeTint="33"/>
            </w:tcBorders>
            <w:shd w:val="clear" w:color="auto" w:fill="FFFFFF" w:themeFill="background1"/>
            <w:vAlign w:val="center"/>
          </w:tcPr>
          <w:p w14:paraId="3860643C" w14:textId="77777777" w:rsidR="00151D2E" w:rsidRPr="00606254" w:rsidRDefault="00151D2E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D7D7D7" w:themeColor="text2" w:themeTint="33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</w:tcPr>
          <w:p w14:paraId="7D818208" w14:textId="77777777" w:rsidR="00AF1992" w:rsidRPr="00D95CAA" w:rsidRDefault="00151D2E" w:rsidP="00AF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某种目的无法达成</w:t>
            </w:r>
            <w:r w:rsidR="00AF1992" w:rsidRPr="00D95CAA">
              <w:rPr>
                <w:rFonts w:hint="eastAsia"/>
                <w:sz w:val="24"/>
                <w:szCs w:val="24"/>
              </w:rPr>
              <w:t>；</w:t>
            </w:r>
          </w:p>
          <w:p w14:paraId="64F235E6" w14:textId="75FCC794" w:rsidR="00151D2E" w:rsidRPr="00D95CAA" w:rsidRDefault="00151D2E" w:rsidP="00AF1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95CAA">
              <w:rPr>
                <w:sz w:val="24"/>
                <w:szCs w:val="24"/>
              </w:rPr>
              <w:t>为获取需要的资源</w:t>
            </w:r>
            <w:r w:rsidRPr="00D95CAA">
              <w:rPr>
                <w:rFonts w:hint="eastAsia"/>
                <w:sz w:val="24"/>
                <w:szCs w:val="24"/>
              </w:rPr>
              <w:t>花费</w:t>
            </w:r>
            <w:r w:rsidRPr="00D95CAA">
              <w:rPr>
                <w:sz w:val="24"/>
                <w:szCs w:val="24"/>
              </w:rPr>
              <w:t>大量人力物力</w:t>
            </w:r>
          </w:p>
        </w:tc>
      </w:tr>
    </w:tbl>
    <w:p w14:paraId="3422C789" w14:textId="6C66641D" w:rsidR="00151D2E" w:rsidRDefault="00151D2E" w:rsidP="00DF07AD"/>
    <w:p w14:paraId="7D40B046" w14:textId="239B4A8B" w:rsidR="00261BF0" w:rsidRDefault="00E438A9" w:rsidP="00DF07AD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2</w:t>
      </w:r>
      <w:r w:rsidR="00261BF0" w:rsidRPr="00261BF0">
        <w:rPr>
          <w:rFonts w:asciiTheme="majorEastAsia" w:eastAsiaTheme="majorEastAsia" w:hAnsiTheme="majorEastAsia" w:hint="eastAsia"/>
          <w:b/>
          <w:sz w:val="36"/>
          <w:szCs w:val="36"/>
        </w:rPr>
        <w:t>.</w:t>
      </w:r>
      <w:r w:rsidR="00D95CAA">
        <w:rPr>
          <w:rFonts w:asciiTheme="majorEastAsia" w:eastAsiaTheme="majorEastAsia" w:hAnsiTheme="majorEastAsia"/>
          <w:b/>
          <w:sz w:val="36"/>
          <w:szCs w:val="36"/>
        </w:rPr>
        <w:t>3</w:t>
      </w:r>
      <w:r w:rsidR="00261BF0" w:rsidRPr="00261BF0">
        <w:rPr>
          <w:rFonts w:asciiTheme="majorEastAsia" w:eastAsiaTheme="majorEastAsia" w:hAnsiTheme="majorEastAsia" w:hint="eastAsia"/>
          <w:b/>
          <w:sz w:val="36"/>
          <w:szCs w:val="36"/>
        </w:rPr>
        <w:t xml:space="preserve"> 判断</w:t>
      </w:r>
      <w:r w:rsidR="00261BF0" w:rsidRPr="00261BF0">
        <w:rPr>
          <w:rFonts w:asciiTheme="majorEastAsia" w:eastAsiaTheme="majorEastAsia" w:hAnsiTheme="majorEastAsia"/>
          <w:b/>
          <w:sz w:val="36"/>
          <w:szCs w:val="36"/>
        </w:rPr>
        <w:t>问题明确</w:t>
      </w:r>
      <w:r w:rsidR="00261BF0" w:rsidRPr="00261BF0">
        <w:rPr>
          <w:rFonts w:asciiTheme="majorEastAsia" w:eastAsiaTheme="majorEastAsia" w:hAnsiTheme="majorEastAsia" w:hint="eastAsia"/>
          <w:b/>
          <w:sz w:val="36"/>
          <w:szCs w:val="36"/>
        </w:rPr>
        <w:t>性</w:t>
      </w:r>
    </w:p>
    <w:p w14:paraId="3458F8D1" w14:textId="2839442E" w:rsidR="00FB09B8" w:rsidRDefault="00FB09B8" w:rsidP="00FB09B8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>
        <w:rPr>
          <w:rFonts w:asciiTheme="minorEastAsia" w:hAnsiTheme="minorEastAsia"/>
          <w:sz w:val="28"/>
          <w:szCs w:val="28"/>
        </w:rPr>
        <w:t>分析客户</w:t>
      </w:r>
      <w:r w:rsidR="002344C7">
        <w:rPr>
          <w:rFonts w:asciiTheme="minorEastAsia" w:hAnsiTheme="minorEastAsia"/>
          <w:sz w:val="28"/>
          <w:szCs w:val="28"/>
        </w:rPr>
        <w:t>提出的各个问题</w:t>
      </w:r>
      <w:r>
        <w:rPr>
          <w:rFonts w:asciiTheme="minorEastAsia" w:hAnsiTheme="minorEastAsia"/>
          <w:sz w:val="28"/>
          <w:szCs w:val="28"/>
        </w:rPr>
        <w:t>，</w:t>
      </w:r>
      <w:r w:rsidR="002344C7">
        <w:rPr>
          <w:rFonts w:asciiTheme="minorEastAsia" w:hAnsiTheme="minorEastAsia"/>
          <w:sz w:val="28"/>
          <w:szCs w:val="28"/>
        </w:rPr>
        <w:t>列出不明确</w:t>
      </w:r>
      <w:r>
        <w:rPr>
          <w:rFonts w:asciiTheme="minorEastAsia" w:hAnsiTheme="minorEastAsia"/>
          <w:sz w:val="28"/>
          <w:szCs w:val="28"/>
        </w:rPr>
        <w:t>的问题</w:t>
      </w:r>
      <w:r w:rsidR="002344C7">
        <w:rPr>
          <w:rFonts w:asciiTheme="minorEastAsia" w:hAnsiTheme="minorEastAsia"/>
          <w:sz w:val="28"/>
          <w:szCs w:val="28"/>
        </w:rPr>
        <w:t>，以便进一步与客户交流</w:t>
      </w:r>
    </w:p>
    <w:p w14:paraId="312EB484" w14:textId="57A3178C" w:rsidR="00965052" w:rsidRDefault="00741B7B" w:rsidP="00FB09B8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b/>
          <w:sz w:val="28"/>
          <w:szCs w:val="28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 w:rsidR="00965052" w:rsidRPr="00965052">
        <w:rPr>
          <w:rFonts w:asciiTheme="minorEastAsia" w:hAnsiTheme="minorEastAsia"/>
          <w:b/>
          <w:sz w:val="28"/>
          <w:szCs w:val="28"/>
        </w:rPr>
        <w:t>不明确的问题：</w:t>
      </w:r>
    </w:p>
    <w:p w14:paraId="2B10453F" w14:textId="3E337883" w:rsidR="00965052" w:rsidRDefault="00965052" w:rsidP="00965052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sz w:val="28"/>
          <w:szCs w:val="28"/>
          <w:lang w:val="en-US"/>
        </w:rPr>
      </w:pPr>
      <w:r>
        <w:rPr>
          <w:rFonts w:asciiTheme="minorEastAsia" w:hAnsiTheme="minorEastAsia"/>
          <w:sz w:val="28"/>
          <w:szCs w:val="28"/>
          <w:lang w:val="en-US"/>
        </w:rPr>
        <w:t>ID：P1</w:t>
      </w:r>
    </w:p>
    <w:p w14:paraId="3A5D9EBD" w14:textId="355F15AA" w:rsidR="00405522" w:rsidRDefault="00405522" w:rsidP="00965052">
      <w:pPr>
        <w:autoSpaceDE w:val="0"/>
        <w:autoSpaceDN w:val="0"/>
        <w:adjustRightInd w:val="0"/>
        <w:spacing w:after="240" w:line="340" w:lineRule="atLeast"/>
        <w:rPr>
          <w:rFonts w:ascii="微软雅黑" w:eastAsia="微软雅黑" w:hAnsi="微软雅黑" w:cs="Times New Roman"/>
          <w:szCs w:val="21"/>
        </w:rPr>
      </w:pPr>
      <w:r>
        <w:rPr>
          <w:rFonts w:asciiTheme="minorEastAsia" w:hAnsiTheme="minorEastAsia" w:hint="eastAsia"/>
          <w:sz w:val="28"/>
          <w:szCs w:val="28"/>
          <w:lang w:val="en-US"/>
        </w:rPr>
        <w:t>问题</w:t>
      </w:r>
      <w:r>
        <w:rPr>
          <w:rFonts w:asciiTheme="minorEastAsia" w:hAnsiTheme="minorEastAsia"/>
          <w:sz w:val="28"/>
          <w:szCs w:val="28"/>
          <w:lang w:val="en-US"/>
        </w:rPr>
        <w:t>：</w:t>
      </w:r>
      <w:r>
        <w:rPr>
          <w:rFonts w:ascii="微软雅黑" w:eastAsia="微软雅黑" w:hAnsi="微软雅黑" w:cs="Times New Roman"/>
          <w:szCs w:val="21"/>
        </w:rPr>
        <w:t>当前的麻烦自己无法解决</w:t>
      </w:r>
    </w:p>
    <w:p w14:paraId="1BCEF772" w14:textId="0FEE2E6D" w:rsidR="00405522" w:rsidRDefault="00405522" w:rsidP="00965052">
      <w:pPr>
        <w:autoSpaceDE w:val="0"/>
        <w:autoSpaceDN w:val="0"/>
        <w:adjustRightInd w:val="0"/>
        <w:spacing w:after="240" w:line="340" w:lineRule="atLeast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szCs w:val="21"/>
        </w:rPr>
        <w:t>不明确性：当前的麻烦为什么自己无法解决？期望怎么样才能帮助自己解决？</w:t>
      </w:r>
    </w:p>
    <w:p w14:paraId="46C12AD6" w14:textId="77777777" w:rsidR="008D2262" w:rsidRDefault="008D2262" w:rsidP="00965052">
      <w:pPr>
        <w:autoSpaceDE w:val="0"/>
        <w:autoSpaceDN w:val="0"/>
        <w:adjustRightInd w:val="0"/>
        <w:spacing w:after="240" w:line="340" w:lineRule="atLeast"/>
        <w:rPr>
          <w:rFonts w:ascii="微软雅黑" w:eastAsia="微软雅黑" w:hAnsi="微软雅黑" w:cs="Times New Roman"/>
          <w:szCs w:val="21"/>
        </w:rPr>
      </w:pPr>
    </w:p>
    <w:p w14:paraId="7B952290" w14:textId="41DF3CC8" w:rsidR="008D2262" w:rsidRDefault="00E438A9" w:rsidP="00965052">
      <w:pPr>
        <w:autoSpaceDE w:val="0"/>
        <w:autoSpaceDN w:val="0"/>
        <w:adjustRightInd w:val="0"/>
        <w:spacing w:after="240" w:line="340" w:lineRule="atLeas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2</w:t>
      </w:r>
      <w:r w:rsidR="008D2262" w:rsidRPr="00295246">
        <w:rPr>
          <w:rFonts w:asciiTheme="majorEastAsia" w:eastAsiaTheme="majorEastAsia" w:hAnsiTheme="majorEastAsia" w:hint="eastAsia"/>
          <w:b/>
          <w:sz w:val="36"/>
          <w:szCs w:val="36"/>
        </w:rPr>
        <w:t>.</w:t>
      </w:r>
      <w:r w:rsidR="00D95CAA">
        <w:rPr>
          <w:rFonts w:asciiTheme="majorEastAsia" w:eastAsiaTheme="majorEastAsia" w:hAnsiTheme="majorEastAsia"/>
          <w:b/>
          <w:sz w:val="36"/>
          <w:szCs w:val="36"/>
        </w:rPr>
        <w:t>4</w:t>
      </w:r>
      <w:r w:rsidR="008D2262" w:rsidRPr="00295246"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 w:rsidR="00295246" w:rsidRPr="00295246">
        <w:rPr>
          <w:rFonts w:asciiTheme="majorEastAsia" w:eastAsiaTheme="majorEastAsia" w:hAnsiTheme="majorEastAsia"/>
          <w:b/>
          <w:sz w:val="36"/>
          <w:szCs w:val="36"/>
        </w:rPr>
        <w:t>分析不明确问题</w:t>
      </w:r>
    </w:p>
    <w:p w14:paraId="5BAFBB32" w14:textId="66F8273A" w:rsidR="00E530BF" w:rsidRDefault="00E530BF" w:rsidP="00E530BF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>
        <w:rPr>
          <w:rFonts w:asciiTheme="minorEastAsia" w:hAnsiTheme="minorEastAsia" w:hint="eastAsia"/>
          <w:sz w:val="28"/>
          <w:szCs w:val="28"/>
        </w:rPr>
        <w:t>对于</w:t>
      </w:r>
      <w:r>
        <w:rPr>
          <w:rFonts w:asciiTheme="minorEastAsia" w:hAnsiTheme="minorEastAsia"/>
          <w:sz w:val="28"/>
          <w:szCs w:val="28"/>
        </w:rPr>
        <w:t>不明确的问题，</w:t>
      </w:r>
      <w:r>
        <w:rPr>
          <w:rFonts w:asciiTheme="minorEastAsia" w:hAnsiTheme="minorEastAsia" w:hint="eastAsia"/>
          <w:sz w:val="28"/>
          <w:szCs w:val="28"/>
        </w:rPr>
        <w:t>进行</w:t>
      </w:r>
      <w:r>
        <w:rPr>
          <w:rFonts w:asciiTheme="minorEastAsia" w:hAnsiTheme="minorEastAsia"/>
          <w:sz w:val="28"/>
          <w:szCs w:val="28"/>
        </w:rPr>
        <w:t>逐步分析，</w:t>
      </w:r>
      <w:r>
        <w:rPr>
          <w:rFonts w:asciiTheme="minorEastAsia" w:hAnsiTheme="minorEastAsia" w:hint="eastAsia"/>
          <w:sz w:val="28"/>
          <w:szCs w:val="28"/>
        </w:rPr>
        <w:t>并</w:t>
      </w:r>
      <w:r>
        <w:rPr>
          <w:rFonts w:asciiTheme="minorEastAsia" w:hAnsiTheme="minorEastAsia"/>
          <w:sz w:val="28"/>
          <w:szCs w:val="28"/>
        </w:rPr>
        <w:t>通过查阅背景资料，</w:t>
      </w:r>
      <w:r>
        <w:rPr>
          <w:rFonts w:asciiTheme="minorEastAsia" w:hAnsiTheme="minorEastAsia" w:hint="eastAsia"/>
          <w:sz w:val="28"/>
          <w:szCs w:val="28"/>
        </w:rPr>
        <w:t>而</w:t>
      </w:r>
      <w:r>
        <w:rPr>
          <w:rFonts w:asciiTheme="minorEastAsia" w:hAnsiTheme="minorEastAsia"/>
          <w:sz w:val="28"/>
          <w:szCs w:val="28"/>
        </w:rPr>
        <w:t>画出鱼骨图，准备与客户交流</w:t>
      </w:r>
    </w:p>
    <w:p w14:paraId="7B1E2699" w14:textId="643BB4E3" w:rsidR="00D40C33" w:rsidRDefault="00D40C33" w:rsidP="00D40C33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b/>
          <w:sz w:val="28"/>
          <w:szCs w:val="28"/>
          <w:lang w:val="en-US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 w:rsidRPr="00D40C33">
        <w:rPr>
          <w:rFonts w:asciiTheme="minorEastAsia" w:hAnsiTheme="minorEastAsia"/>
          <w:b/>
          <w:sz w:val="28"/>
          <w:szCs w:val="28"/>
          <w:lang w:val="en-US"/>
        </w:rPr>
        <w:t>P1的鱼骨图：</w:t>
      </w:r>
    </w:p>
    <w:p w14:paraId="5240A826" w14:textId="48D5A5FE" w:rsidR="006E58BA" w:rsidRPr="004715E2" w:rsidRDefault="004715E2" w:rsidP="006E58BA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  <w:r w:rsidRPr="004715E2">
        <w:rPr>
          <w:rFonts w:asciiTheme="minorEastAsia" w:hAnsiTheme="minorEastAsia"/>
          <w:noProof/>
          <w:sz w:val="28"/>
          <w:szCs w:val="28"/>
          <w:lang w:val="en-US"/>
        </w:rPr>
        <w:lastRenderedPageBreak/>
        <w:drawing>
          <wp:inline distT="0" distB="0" distL="0" distR="0" wp14:anchorId="77A5989F" wp14:editId="727DC2DE">
            <wp:extent cx="5238750" cy="2795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8BA"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="006E58BA"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 w:rsidR="00703120">
        <w:rPr>
          <w:rFonts w:asciiTheme="minorEastAsia" w:hAnsiTheme="minorEastAsia" w:hint="eastAsia"/>
          <w:sz w:val="28"/>
          <w:szCs w:val="28"/>
        </w:rPr>
        <w:t>通过</w:t>
      </w:r>
      <w:r w:rsidR="00703120">
        <w:rPr>
          <w:rFonts w:asciiTheme="minorEastAsia" w:hAnsiTheme="minorEastAsia"/>
          <w:sz w:val="28"/>
          <w:szCs w:val="28"/>
        </w:rPr>
        <w:t>客户对鱼骨图分支的选择，明确真正的问题所在</w:t>
      </w:r>
    </w:p>
    <w:p w14:paraId="26CB4D86" w14:textId="2B24B2FE" w:rsidR="00741B7B" w:rsidRDefault="00741B7B" w:rsidP="00741B7B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b/>
          <w:sz w:val="28"/>
          <w:szCs w:val="28"/>
          <w:lang w:val="en-US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>
        <w:rPr>
          <w:rFonts w:asciiTheme="minorEastAsia" w:hAnsiTheme="minorEastAsia" w:hint="eastAsia"/>
          <w:b/>
          <w:sz w:val="28"/>
          <w:szCs w:val="28"/>
          <w:lang w:val="en-US"/>
        </w:rPr>
        <w:t>重新</w:t>
      </w:r>
      <w:r>
        <w:rPr>
          <w:rFonts w:asciiTheme="minorEastAsia" w:hAnsiTheme="minorEastAsia"/>
          <w:b/>
          <w:sz w:val="28"/>
          <w:szCs w:val="28"/>
          <w:lang w:val="en-US"/>
        </w:rPr>
        <w:t>定义的问题P</w:t>
      </w:r>
      <w:r>
        <w:rPr>
          <w:rFonts w:asciiTheme="minorEastAsia" w:hAnsiTheme="minorEastAsia" w:hint="eastAsia"/>
          <w:b/>
          <w:sz w:val="28"/>
          <w:szCs w:val="28"/>
          <w:lang w:val="en-US"/>
        </w:rPr>
        <w:t>1</w:t>
      </w:r>
      <w:r w:rsidRPr="00D40C33">
        <w:rPr>
          <w:rFonts w:asciiTheme="minorEastAsia" w:hAnsiTheme="minorEastAsia"/>
          <w:b/>
          <w:sz w:val="28"/>
          <w:szCs w:val="28"/>
          <w:lang w:val="en-US"/>
        </w:rPr>
        <w:t>：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D25132" w:rsidRPr="002F2C0F" w14:paraId="00BF4948" w14:textId="77777777" w:rsidTr="00080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326666F" w14:textId="77777777" w:rsidR="00D25132" w:rsidRPr="002F2C0F" w:rsidRDefault="00D25132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3334842C" w14:textId="77777777" w:rsidR="00D25132" w:rsidRPr="002F2C0F" w:rsidRDefault="00D25132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D25132" w:rsidRPr="002742CC" w14:paraId="49CCBEEE" w14:textId="77777777" w:rsidTr="0008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456AF299" w14:textId="77777777" w:rsidR="00D25132" w:rsidRPr="007076EB" w:rsidRDefault="00D25132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2E9AE34" w14:textId="77777777" w:rsidR="00D25132" w:rsidRPr="00CD5864" w:rsidRDefault="00D25132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P1</w:t>
            </w:r>
          </w:p>
        </w:tc>
      </w:tr>
      <w:tr w:rsidR="00D25132" w:rsidRPr="005B1B08" w14:paraId="16985E07" w14:textId="77777777" w:rsidTr="00080AF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EC59996" w14:textId="77777777" w:rsidR="00D25132" w:rsidRPr="00B37D5A" w:rsidRDefault="00D25132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DA1E344" w14:textId="77777777" w:rsidR="00D25132" w:rsidRPr="005B1B08" w:rsidRDefault="00D25132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5B1B08">
              <w:rPr>
                <w:rFonts w:ascii="微软雅黑" w:eastAsia="微软雅黑" w:hAnsi="微软雅黑" w:cs="Times New Roman"/>
                <w:szCs w:val="21"/>
              </w:rPr>
              <w:t>需要帮助的人</w:t>
            </w:r>
          </w:p>
        </w:tc>
      </w:tr>
      <w:tr w:rsidR="00D25132" w:rsidRPr="002742CC" w14:paraId="1AA0DB48" w14:textId="77777777" w:rsidTr="0008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E5C0077" w14:textId="77777777" w:rsidR="00D25132" w:rsidRPr="00B37D5A" w:rsidRDefault="00D25132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A8AD1D6" w14:textId="77777777" w:rsidR="00D25132" w:rsidRPr="002742CC" w:rsidRDefault="00D25132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提供帮助的人</w:t>
            </w:r>
          </w:p>
        </w:tc>
      </w:tr>
      <w:tr w:rsidR="00D25132" w:rsidRPr="002742CC" w14:paraId="7A1025CF" w14:textId="77777777" w:rsidTr="00080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8091926" w14:textId="77777777" w:rsidR="00D25132" w:rsidRPr="00B37D5A" w:rsidRDefault="00D25132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0167EEE" w14:textId="114B5E80" w:rsidR="00D25132" w:rsidRPr="002742CC" w:rsidRDefault="00F50F1D" w:rsidP="006A6EC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当自己无法解决</w:t>
            </w:r>
            <w:r w:rsidR="002C1B16">
              <w:rPr>
                <w:rFonts w:ascii="微软雅黑" w:eastAsia="微软雅黑" w:hAnsi="微软雅黑" w:cs="Times New Roman"/>
                <w:szCs w:val="21"/>
              </w:rPr>
              <w:t>麻烦</w:t>
            </w:r>
            <w:r>
              <w:rPr>
                <w:rFonts w:ascii="微软雅黑" w:eastAsia="微软雅黑" w:hAnsi="微软雅黑" w:cs="Times New Roman"/>
                <w:szCs w:val="21"/>
              </w:rPr>
              <w:t>时，</w:t>
            </w:r>
            <w:r w:rsidR="006A6ECF">
              <w:rPr>
                <w:rFonts w:ascii="微软雅黑" w:eastAsia="微软雅黑" w:hAnsi="微软雅黑" w:cs="Times New Roman"/>
                <w:szCs w:val="21"/>
              </w:rPr>
              <w:t>只能</w:t>
            </w:r>
            <w:r w:rsidR="006A6ECF">
              <w:rPr>
                <w:rFonts w:ascii="微软雅黑" w:eastAsia="微软雅黑" w:hAnsi="微软雅黑" w:cs="Times New Roman" w:hint="eastAsia"/>
                <w:szCs w:val="21"/>
              </w:rPr>
              <w:t>一个</w:t>
            </w:r>
            <w:r w:rsidR="006A6ECF">
              <w:rPr>
                <w:rFonts w:ascii="微软雅黑" w:eastAsia="微软雅黑" w:hAnsi="微软雅黑" w:cs="Times New Roman"/>
                <w:szCs w:val="21"/>
              </w:rPr>
              <w:t>人一个人的求助，</w:t>
            </w:r>
            <w:r w:rsidR="006A6ECF">
              <w:rPr>
                <w:rFonts w:ascii="微软雅黑" w:eastAsia="微软雅黑" w:hAnsi="微软雅黑" w:cs="Times New Roman" w:hint="eastAsia"/>
                <w:szCs w:val="21"/>
              </w:rPr>
              <w:t>效率</w:t>
            </w:r>
            <w:r w:rsidR="006A6ECF">
              <w:rPr>
                <w:rFonts w:ascii="微软雅黑" w:eastAsia="微软雅黑" w:hAnsi="微软雅黑" w:cs="Times New Roman"/>
                <w:szCs w:val="21"/>
              </w:rPr>
              <w:t>低下；</w:t>
            </w:r>
            <w:r w:rsidR="006F2667">
              <w:rPr>
                <w:rFonts w:ascii="微软雅黑" w:eastAsia="微软雅黑" w:hAnsi="微软雅黑" w:cs="Times New Roman" w:hint="eastAsia"/>
                <w:szCs w:val="21"/>
              </w:rPr>
              <w:t>也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没有人</w:t>
            </w:r>
            <w:r>
              <w:rPr>
                <w:rFonts w:ascii="微软雅黑" w:eastAsia="微软雅黑" w:hAnsi="微软雅黑" w:cs="Times New Roman"/>
                <w:szCs w:val="21"/>
              </w:rPr>
              <w:t>来</w:t>
            </w:r>
            <w:r w:rsidR="006C644B">
              <w:rPr>
                <w:rFonts w:ascii="微软雅黑" w:eastAsia="微软雅黑" w:hAnsi="微软雅黑" w:cs="Times New Roman"/>
                <w:szCs w:val="21"/>
              </w:rPr>
              <w:t>主动</w:t>
            </w:r>
            <w:r>
              <w:rPr>
                <w:rFonts w:ascii="微软雅黑" w:eastAsia="微软雅黑" w:hAnsi="微软雅黑" w:cs="Times New Roman"/>
                <w:szCs w:val="21"/>
              </w:rPr>
              <w:t>提供帮助</w:t>
            </w:r>
          </w:p>
        </w:tc>
      </w:tr>
      <w:tr w:rsidR="00D25132" w:rsidRPr="002742CC" w14:paraId="07E34CB2" w14:textId="77777777" w:rsidTr="00EA3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single" w:sz="4" w:space="0" w:color="D7D7D7" w:themeColor="text2" w:themeTint="33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8875CA0" w14:textId="77777777" w:rsidR="00D25132" w:rsidRPr="00606254" w:rsidRDefault="00D25132" w:rsidP="00EA310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single" w:sz="4" w:space="0" w:color="D7D7D7" w:themeColor="text2" w:themeTint="33"/>
              <w:right w:val="nil"/>
            </w:tcBorders>
            <w:shd w:val="clear" w:color="auto" w:fill="FFFFFF" w:themeFill="background1"/>
          </w:tcPr>
          <w:p w14:paraId="575412B3" w14:textId="77777777" w:rsidR="00EA3103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F425A4">
              <w:rPr>
                <w:rFonts w:ascii="微软雅黑" w:eastAsia="微软雅黑" w:hAnsi="微软雅黑" w:cs="Times New Roman"/>
                <w:szCs w:val="21"/>
              </w:rPr>
              <w:t>求助者</w:t>
            </w:r>
            <w:r w:rsidRPr="00F425A4">
              <w:rPr>
                <w:rFonts w:ascii="微软雅黑" w:eastAsia="微软雅黑" w:hAnsi="微软雅黑" w:cs="Times New Roman" w:hint="eastAsia"/>
                <w:szCs w:val="21"/>
              </w:rPr>
              <w:t>在求助</w:t>
            </w:r>
            <w:r w:rsidRPr="00F425A4">
              <w:rPr>
                <w:rFonts w:ascii="微软雅黑" w:eastAsia="微软雅黑" w:hAnsi="微软雅黑" w:cs="Times New Roman"/>
                <w:szCs w:val="21"/>
              </w:rPr>
              <w:t>上</w:t>
            </w:r>
            <w:r w:rsidRPr="00F425A4">
              <w:rPr>
                <w:rFonts w:ascii="微软雅黑" w:eastAsia="微软雅黑" w:hAnsi="微软雅黑" w:cs="Times New Roman" w:hint="eastAsia"/>
                <w:szCs w:val="21"/>
              </w:rPr>
              <w:t>花费</w:t>
            </w:r>
            <w:r w:rsidRPr="00F425A4">
              <w:rPr>
                <w:rFonts w:ascii="微软雅黑" w:eastAsia="微软雅黑" w:hAnsi="微软雅黑" w:cs="Times New Roman"/>
                <w:szCs w:val="21"/>
              </w:rPr>
              <w:t>大量精力</w:t>
            </w:r>
            <w:r>
              <w:rPr>
                <w:rFonts w:ascii="微软雅黑" w:eastAsia="微软雅黑" w:hAnsi="微软雅黑" w:cs="Times New Roman"/>
                <w:szCs w:val="21"/>
              </w:rPr>
              <w:t>；</w:t>
            </w:r>
          </w:p>
          <w:p w14:paraId="5BF9594A" w14:textId="4F5E33DE" w:rsidR="00D25132" w:rsidRPr="002742CC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F425A4">
              <w:rPr>
                <w:rFonts w:ascii="微软雅黑" w:eastAsia="微软雅黑" w:hAnsi="微软雅黑" w:cs="Times New Roman" w:hint="eastAsia"/>
                <w:szCs w:val="21"/>
              </w:rPr>
              <w:t>可能</w:t>
            </w:r>
            <w:r w:rsidRPr="00F425A4">
              <w:rPr>
                <w:rFonts w:ascii="微软雅黑" w:eastAsia="微软雅黑" w:hAnsi="微软雅黑" w:cs="Times New Roman"/>
                <w:szCs w:val="21"/>
              </w:rPr>
              <w:t>导致其产生不良情绪</w:t>
            </w:r>
          </w:p>
        </w:tc>
      </w:tr>
    </w:tbl>
    <w:p w14:paraId="612BBA2A" w14:textId="77777777" w:rsidR="00965052" w:rsidRPr="00CE62FF" w:rsidRDefault="00965052" w:rsidP="00FB09B8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b/>
          <w:sz w:val="28"/>
          <w:szCs w:val="28"/>
          <w:lang w:val="en-US"/>
        </w:rPr>
      </w:pPr>
    </w:p>
    <w:p w14:paraId="38A8873D" w14:textId="7101A9D7" w:rsidR="00FB09B8" w:rsidRDefault="00E438A9" w:rsidP="00DF07AD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t>3</w:t>
      </w:r>
      <w:r w:rsidR="00BE0193" w:rsidRPr="00BC6668">
        <w:rPr>
          <w:rFonts w:asciiTheme="majorEastAsia" w:eastAsiaTheme="majorEastAsia" w:hAnsiTheme="majorEastAsia"/>
          <w:b/>
          <w:sz w:val="48"/>
          <w:szCs w:val="48"/>
        </w:rPr>
        <w:t>、</w:t>
      </w:r>
      <w:r w:rsidR="00BE0193" w:rsidRPr="00BC6668">
        <w:rPr>
          <w:rFonts w:asciiTheme="majorEastAsia" w:eastAsiaTheme="majorEastAsia" w:hAnsiTheme="majorEastAsia" w:hint="eastAsia"/>
          <w:b/>
          <w:sz w:val="48"/>
          <w:szCs w:val="48"/>
        </w:rPr>
        <w:t>发现业务</w:t>
      </w:r>
      <w:r w:rsidR="00BE0193" w:rsidRPr="00BC6668">
        <w:rPr>
          <w:rFonts w:asciiTheme="majorEastAsia" w:eastAsiaTheme="majorEastAsia" w:hAnsiTheme="majorEastAsia"/>
          <w:b/>
          <w:sz w:val="48"/>
          <w:szCs w:val="48"/>
        </w:rPr>
        <w:t>需求</w:t>
      </w:r>
    </w:p>
    <w:p w14:paraId="3F9CA3DE" w14:textId="141B5BB6" w:rsidR="00401A59" w:rsidRDefault="00710C35" w:rsidP="00710C35">
      <w:pPr>
        <w:autoSpaceDE w:val="0"/>
        <w:autoSpaceDN w:val="0"/>
        <w:adjustRightInd w:val="0"/>
        <w:spacing w:after="240" w:line="420" w:lineRule="atLeast"/>
        <w:rPr>
          <w:rFonts w:asciiTheme="minorEastAsia" w:hAnsiTheme="minorEastAsia"/>
          <w:sz w:val="28"/>
          <w:szCs w:val="28"/>
        </w:rPr>
      </w:pPr>
      <w:r w:rsidRPr="00E63860">
        <w:rPr>
          <w:rFonts w:ascii="Wingdings" w:hAnsi="Wingdings" w:cs="Wingdings"/>
          <w:color w:val="000000"/>
          <w:sz w:val="28"/>
          <w:szCs w:val="28"/>
          <w:lang w:val="en-US" w:eastAsia="ja-JP"/>
        </w:rPr>
        <w:t></w:t>
      </w:r>
      <w:r w:rsidRPr="00E63860">
        <w:rPr>
          <w:rFonts w:ascii="Wingdings" w:hAnsi="Wingdings" w:cs="Wingdings"/>
          <w:color w:val="000000"/>
          <w:sz w:val="10"/>
          <w:szCs w:val="10"/>
          <w:lang w:val="en-US" w:eastAsia="ja-JP"/>
        </w:rPr>
        <w:t></w:t>
      </w:r>
      <w:r>
        <w:rPr>
          <w:rFonts w:asciiTheme="minorEastAsia" w:hAnsiTheme="minorEastAsia" w:hint="eastAsia"/>
          <w:sz w:val="28"/>
          <w:szCs w:val="28"/>
        </w:rPr>
        <w:t>与</w:t>
      </w:r>
      <w:r>
        <w:rPr>
          <w:rFonts w:asciiTheme="minorEastAsia" w:hAnsiTheme="minorEastAsia"/>
          <w:sz w:val="28"/>
          <w:szCs w:val="28"/>
        </w:rPr>
        <w:t>客户交流，</w:t>
      </w:r>
      <w:r w:rsidR="00D6093A">
        <w:rPr>
          <w:rFonts w:asciiTheme="minorEastAsia" w:hAnsiTheme="minorEastAsia"/>
          <w:sz w:val="28"/>
          <w:szCs w:val="28"/>
        </w:rPr>
        <w:t>达成一致的</w:t>
      </w:r>
      <w:r w:rsidR="00D6093A">
        <w:rPr>
          <w:rFonts w:asciiTheme="minorEastAsia" w:hAnsiTheme="minorEastAsia" w:hint="eastAsia"/>
          <w:sz w:val="28"/>
          <w:szCs w:val="28"/>
        </w:rPr>
        <w:t>业务</w:t>
      </w:r>
      <w:r w:rsidR="00D6093A">
        <w:rPr>
          <w:rFonts w:asciiTheme="minorEastAsia" w:hAnsiTheme="minorEastAsia"/>
          <w:sz w:val="28"/>
          <w:szCs w:val="28"/>
        </w:rPr>
        <w:t>需求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2CA642D6" w14:textId="77777777" w:rsidTr="007C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EBD5D94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51BBCCA2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2742CC" w14:paraId="752B63AF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015ED95F" w14:textId="77777777" w:rsidR="00CD5864" w:rsidRPr="007076EB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2EC5CBE2" w14:textId="77777777" w:rsidR="00CD5864" w:rsidRPr="00CD5864" w:rsidRDefault="00CD5864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P1</w:t>
            </w:r>
          </w:p>
        </w:tc>
      </w:tr>
      <w:tr w:rsidR="00CD5864" w:rsidRPr="005B1B08" w14:paraId="39362038" w14:textId="77777777" w:rsidTr="007C027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C9C19F7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B9CCB75" w14:textId="77777777" w:rsidR="00CD5864" w:rsidRPr="004771AC" w:rsidRDefault="00CD5864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CD5864" w:rsidRPr="002742CC" w14:paraId="2857EF6E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C7EE094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A7A7E9B" w14:textId="77777777" w:rsidR="00CD5864" w:rsidRPr="004771AC" w:rsidRDefault="00CD5864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CD5864" w:rsidRPr="002742CC" w14:paraId="004D27EF" w14:textId="77777777" w:rsidTr="00CD5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08910BF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lastRenderedPageBreak/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5545BA9" w14:textId="77777777" w:rsidR="00CD5864" w:rsidRPr="004771AC" w:rsidRDefault="00CD5864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当自己无法解决麻烦时，只能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一个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人一个人的求助，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效率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低下；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也没有人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来主动提供帮助</w:t>
            </w:r>
          </w:p>
        </w:tc>
      </w:tr>
      <w:tr w:rsidR="00CD5864" w:rsidRPr="002742CC" w14:paraId="26697036" w14:textId="77777777" w:rsidTr="00EA3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B019E85" w14:textId="77777777" w:rsidR="00CD5864" w:rsidRPr="00606254" w:rsidRDefault="00CD5864" w:rsidP="00EA310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3FF0FB8D" w14:textId="77777777" w:rsidR="00EA3103" w:rsidRPr="004771AC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求助者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在求助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上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花费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大量精力；</w:t>
            </w:r>
          </w:p>
          <w:p w14:paraId="782B0B9D" w14:textId="1AEF35E7" w:rsidR="00CD5864" w:rsidRPr="004771AC" w:rsidRDefault="00EA3103" w:rsidP="00EA310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可能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导致其产生不良情绪</w:t>
            </w:r>
          </w:p>
        </w:tc>
      </w:tr>
      <w:tr w:rsidR="00CD5864" w:rsidRPr="002742CC" w14:paraId="0748085B" w14:textId="77777777" w:rsidTr="00EA3103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C05D112" w14:textId="717549C5" w:rsidR="00CD5864" w:rsidRPr="00CD5864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76326B37" w14:textId="0BDD4ABB" w:rsidR="00CD5864" w:rsidRPr="004771AC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BR1.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系统使用1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年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后，50%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以上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的求助者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能够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得到及时的帮助</w:t>
            </w:r>
          </w:p>
        </w:tc>
      </w:tr>
    </w:tbl>
    <w:p w14:paraId="4FCEDE1A" w14:textId="77777777" w:rsidR="00CD5864" w:rsidRDefault="00CD5864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2015D047" w14:textId="77777777" w:rsidTr="007C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52A928B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0D44B664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CD5864" w14:paraId="35038777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7FE4053D" w14:textId="77777777" w:rsidR="00CD5864" w:rsidRPr="007076EB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9A9E001" w14:textId="5FD923DA" w:rsidR="00CD5864" w:rsidRPr="00CD5864" w:rsidRDefault="00CD5864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2</w:t>
            </w:r>
          </w:p>
        </w:tc>
      </w:tr>
      <w:tr w:rsidR="00CD5864" w:rsidRPr="005B1B08" w14:paraId="7D76E6DD" w14:textId="77777777" w:rsidTr="007C027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370B8CB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66E3868" w14:textId="77777777" w:rsidR="00CD5864" w:rsidRPr="004771AC" w:rsidRDefault="00CD5864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CD5864" w:rsidRPr="002742CC" w14:paraId="70D1DE21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5839A81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4CB2832" w14:textId="77777777" w:rsidR="00CD5864" w:rsidRPr="004771AC" w:rsidRDefault="00CD5864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CD5864" w:rsidRPr="002742CC" w14:paraId="5BA96E6B" w14:textId="77777777" w:rsidTr="007C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E437B45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DDCD378" w14:textId="12BB1102" w:rsidR="00CD5864" w:rsidRPr="004771AC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现实生活中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有燃眉之急无法及时得到帮助</w:t>
            </w:r>
          </w:p>
        </w:tc>
      </w:tr>
      <w:tr w:rsidR="00CD5864" w:rsidRPr="002742CC" w14:paraId="6471CBD9" w14:textId="77777777" w:rsidTr="009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DFDF82F" w14:textId="77777777" w:rsidR="00CD5864" w:rsidRPr="0060625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6326D978" w14:textId="5CD43655" w:rsidR="00CD5864" w:rsidRPr="004771AC" w:rsidRDefault="00906D2F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问题得不到有效解决，对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自己的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心理、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工作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学习以及生活产生负面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影响</w:t>
            </w:r>
          </w:p>
        </w:tc>
      </w:tr>
      <w:tr w:rsidR="00CD5864" w:rsidRPr="00CD5864" w14:paraId="05FD0248" w14:textId="77777777" w:rsidTr="0090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CA63C50" w14:textId="77777777" w:rsidR="00CD5864" w:rsidRPr="00CD586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064CC44" w14:textId="5B59F8F7" w:rsidR="00CD5864" w:rsidRPr="004771AC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BR1.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在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系统使用1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年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后，30%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以上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的紧急求助者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能够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得到及时的帮助</w:t>
            </w:r>
          </w:p>
        </w:tc>
      </w:tr>
    </w:tbl>
    <w:p w14:paraId="6C8854D0" w14:textId="77777777" w:rsidR="00CD5864" w:rsidRDefault="00CD5864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754B8495" w14:textId="77777777" w:rsidTr="007C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AA13BED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684F22D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CD5864" w14:paraId="157C0CD8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6D2A38F8" w14:textId="77777777" w:rsidR="00CD5864" w:rsidRPr="007076EB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7D87137" w14:textId="6B9480D3" w:rsidR="00CD5864" w:rsidRPr="00CD5864" w:rsidRDefault="00CD5864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3</w:t>
            </w:r>
          </w:p>
        </w:tc>
      </w:tr>
      <w:tr w:rsidR="00CD5864" w:rsidRPr="005B1B08" w14:paraId="500FC2D1" w14:textId="77777777" w:rsidTr="007C027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3058758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62622BF" w14:textId="77777777" w:rsidR="00CD5864" w:rsidRPr="004771AC" w:rsidRDefault="00CD5864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需要帮助的人</w:t>
            </w:r>
          </w:p>
        </w:tc>
      </w:tr>
      <w:tr w:rsidR="00CD5864" w:rsidRPr="002742CC" w14:paraId="42070F54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7B1A611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53CA15C" w14:textId="77777777" w:rsidR="00CD5864" w:rsidRPr="004771AC" w:rsidRDefault="00CD5864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提供帮助的人</w:t>
            </w:r>
          </w:p>
        </w:tc>
      </w:tr>
      <w:tr w:rsidR="00CD5864" w:rsidRPr="002742CC" w14:paraId="035F6716" w14:textId="77777777" w:rsidTr="007C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3E3D93E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711DD30" w14:textId="6C106082" w:rsidR="00CD5864" w:rsidRPr="004771AC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面对的麻烦不是自己社交圈内可以找人帮忙解决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的</w:t>
            </w:r>
          </w:p>
        </w:tc>
      </w:tr>
      <w:tr w:rsidR="00CD5864" w:rsidRPr="002742CC" w14:paraId="43C5CFD0" w14:textId="77777777" w:rsidTr="009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E027927" w14:textId="77777777" w:rsidR="00CD5864" w:rsidRPr="0060625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3FEEB5EB" w14:textId="61A6ABDF" w:rsidR="00CD5864" w:rsidRPr="004771AC" w:rsidRDefault="00906D2F" w:rsidP="00906D2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求助者向朋友亲人求助后仍然无法解决麻烦导致大量时间精力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被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白白浪费</w:t>
            </w:r>
          </w:p>
        </w:tc>
      </w:tr>
      <w:tr w:rsidR="00CD5864" w:rsidRPr="00CD5864" w14:paraId="163C802B" w14:textId="77777777" w:rsidTr="00906D2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6C2376E" w14:textId="77777777" w:rsidR="00CD5864" w:rsidRPr="00CD586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33D53AC6" w14:textId="73A431D2" w:rsidR="00CD5864" w:rsidRPr="004771AC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BR1.在系统使用一年后，50%的用户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对陌生人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提供过帮助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／</w:t>
            </w:r>
            <w:r w:rsidRPr="004771AC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被</w:t>
            </w:r>
            <w:r w:rsidRPr="004771AC">
              <w:rPr>
                <w:rFonts w:ascii="微软雅黑" w:eastAsia="微软雅黑" w:hAnsi="微软雅黑" w:cs="Times New Roman"/>
                <w:sz w:val="24"/>
                <w:szCs w:val="24"/>
              </w:rPr>
              <w:t>陌生人帮助过</w:t>
            </w:r>
          </w:p>
        </w:tc>
      </w:tr>
    </w:tbl>
    <w:p w14:paraId="564D32C3" w14:textId="77777777" w:rsidR="00CD5864" w:rsidRDefault="00CD5864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45"/>
        <w:gridCol w:w="6195"/>
      </w:tblGrid>
      <w:tr w:rsidR="00CD5864" w:rsidRPr="002F2C0F" w14:paraId="5413785F" w14:textId="77777777" w:rsidTr="007C0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BCADBFD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60666A93" w14:textId="77777777" w:rsidR="00CD5864" w:rsidRPr="002F2C0F" w:rsidRDefault="00CD5864" w:rsidP="007C0275">
            <w:pPr>
              <w:pStyle w:val="afc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CD5864" w:rsidRPr="00CD5864" w14:paraId="7640F4FD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09FDAEBB" w14:textId="77777777" w:rsidR="00CD5864" w:rsidRPr="007076EB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000000" w:themeColor="text1"/>
                <w:sz w:val="28"/>
                <w:szCs w:val="28"/>
              </w:rPr>
            </w:pPr>
            <w:r w:rsidRPr="007076EB">
              <w:rPr>
                <w:rFonts w:ascii="微软雅黑" w:eastAsia="微软雅黑" w:hAnsi="微软雅黑" w:cs="Times New Roman" w:hint="eastAsia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6424E3B8" w14:textId="31BF0273" w:rsidR="00CD5864" w:rsidRPr="00CD5864" w:rsidRDefault="00CD5864" w:rsidP="007C0275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color w:val="000000" w:themeColor="text1"/>
                <w:sz w:val="28"/>
                <w:szCs w:val="28"/>
              </w:rPr>
            </w:pPr>
            <w:r w:rsidRPr="00CD5864"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微软雅黑" w:eastAsia="微软雅黑" w:hAnsi="微软雅黑" w:cs="Times New Roman" w:hint="eastAsia"/>
                <w:b/>
                <w:color w:val="000000" w:themeColor="text1"/>
                <w:sz w:val="28"/>
                <w:szCs w:val="28"/>
              </w:rPr>
              <w:t>4</w:t>
            </w:r>
          </w:p>
        </w:tc>
      </w:tr>
      <w:tr w:rsidR="00CD5864" w:rsidRPr="005B1B08" w14:paraId="2E6EA4BB" w14:textId="77777777" w:rsidTr="007C027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503845F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2FA1118" w14:textId="71E52661" w:rsidR="00CD5864" w:rsidRPr="00906D2F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906D2F">
              <w:rPr>
                <w:sz w:val="24"/>
                <w:szCs w:val="24"/>
              </w:rPr>
              <w:t>缺少某种资源的人</w:t>
            </w:r>
          </w:p>
        </w:tc>
      </w:tr>
      <w:tr w:rsidR="00CD5864" w:rsidRPr="002742CC" w14:paraId="456CAF62" w14:textId="77777777" w:rsidTr="007C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5B259B2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627F19C" w14:textId="64962CB5" w:rsidR="00CD5864" w:rsidRPr="00906D2F" w:rsidRDefault="00906D2F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906D2F">
              <w:rPr>
                <w:rFonts w:hint="eastAsia"/>
                <w:sz w:val="24"/>
                <w:szCs w:val="24"/>
              </w:rPr>
              <w:t>拥有该种</w:t>
            </w:r>
            <w:r w:rsidRPr="00906D2F">
              <w:rPr>
                <w:sz w:val="24"/>
                <w:szCs w:val="24"/>
              </w:rPr>
              <w:t>资源的个人或</w:t>
            </w:r>
            <w:r w:rsidRPr="00906D2F">
              <w:rPr>
                <w:rFonts w:hint="eastAsia"/>
                <w:sz w:val="24"/>
                <w:szCs w:val="24"/>
              </w:rPr>
              <w:t>机构</w:t>
            </w:r>
          </w:p>
        </w:tc>
      </w:tr>
      <w:tr w:rsidR="00CD5864" w:rsidRPr="002742CC" w14:paraId="1C2797F2" w14:textId="77777777" w:rsidTr="007C0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59127E7" w14:textId="77777777" w:rsidR="00CD5864" w:rsidRPr="00B37D5A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lastRenderedPageBreak/>
              <w:t>问题</w:t>
            </w:r>
          </w:p>
        </w:tc>
        <w:tc>
          <w:tcPr>
            <w:tcW w:w="61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CB4B8EF" w14:textId="45B2990F" w:rsidR="00CD5864" w:rsidRPr="008D2415" w:rsidRDefault="008D2415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8D2415">
              <w:rPr>
                <w:sz w:val="24"/>
                <w:szCs w:val="24"/>
              </w:rPr>
              <w:t>现有资源不能解决我的问题</w:t>
            </w:r>
            <w:r w:rsidRPr="008D2415">
              <w:rPr>
                <w:rFonts w:hint="eastAsia"/>
                <w:sz w:val="24"/>
                <w:szCs w:val="24"/>
              </w:rPr>
              <w:t>，需要</w:t>
            </w:r>
            <w:r w:rsidRPr="008D2415">
              <w:rPr>
                <w:sz w:val="24"/>
                <w:szCs w:val="24"/>
              </w:rPr>
              <w:t>一个平台来提供更广的资源（包括人力、</w:t>
            </w:r>
            <w:r w:rsidRPr="008D2415">
              <w:rPr>
                <w:rFonts w:hint="eastAsia"/>
                <w:sz w:val="24"/>
                <w:szCs w:val="24"/>
              </w:rPr>
              <w:t>物质等</w:t>
            </w:r>
            <w:r w:rsidRPr="008D2415">
              <w:rPr>
                <w:sz w:val="24"/>
                <w:szCs w:val="24"/>
              </w:rPr>
              <w:t>资源）</w:t>
            </w:r>
          </w:p>
        </w:tc>
      </w:tr>
      <w:tr w:rsidR="00CD5864" w:rsidRPr="002742CC" w14:paraId="13CE9282" w14:textId="77777777" w:rsidTr="0090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5FCE0B4" w14:textId="77777777" w:rsidR="00CD5864" w:rsidRPr="00606254" w:rsidRDefault="00CD5864" w:rsidP="00906D2F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556F1979" w14:textId="77777777" w:rsidR="00906D2F" w:rsidRPr="00906D2F" w:rsidRDefault="00906D2F" w:rsidP="009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06D2F">
              <w:rPr>
                <w:sz w:val="24"/>
                <w:szCs w:val="24"/>
              </w:rPr>
              <w:t>某种目的无法达成</w:t>
            </w:r>
            <w:r w:rsidRPr="00906D2F">
              <w:rPr>
                <w:rFonts w:hint="eastAsia"/>
                <w:sz w:val="24"/>
                <w:szCs w:val="24"/>
              </w:rPr>
              <w:t>；</w:t>
            </w:r>
          </w:p>
          <w:p w14:paraId="41451F4D" w14:textId="649C261D" w:rsidR="00CD5864" w:rsidRPr="00906D2F" w:rsidRDefault="00906D2F" w:rsidP="0090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06D2F">
              <w:rPr>
                <w:sz w:val="24"/>
                <w:szCs w:val="24"/>
              </w:rPr>
              <w:t>为获取需要的资源</w:t>
            </w:r>
            <w:r w:rsidRPr="00906D2F">
              <w:rPr>
                <w:rFonts w:hint="eastAsia"/>
                <w:sz w:val="24"/>
                <w:szCs w:val="24"/>
              </w:rPr>
              <w:t>花费</w:t>
            </w:r>
            <w:r w:rsidRPr="00906D2F">
              <w:rPr>
                <w:sz w:val="24"/>
                <w:szCs w:val="24"/>
              </w:rPr>
              <w:t>大量人力物力</w:t>
            </w:r>
          </w:p>
        </w:tc>
      </w:tr>
      <w:tr w:rsidR="00CD5864" w:rsidRPr="00CD5864" w14:paraId="6B3016DC" w14:textId="77777777" w:rsidTr="0090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6D74E47" w14:textId="2231293A" w:rsidR="00CD5864" w:rsidRPr="00CD5864" w:rsidRDefault="00CD5864" w:rsidP="007C0275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CD586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195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3CE2FDD1" w14:textId="29D4A234" w:rsidR="00CD5864" w:rsidRPr="00906D2F" w:rsidRDefault="00906D2F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/>
                <w:sz w:val="24"/>
                <w:szCs w:val="24"/>
              </w:rPr>
            </w:pPr>
            <w:r w:rsidRPr="00906D2F">
              <w:rPr>
                <w:rFonts w:hint="eastAsia"/>
                <w:sz w:val="24"/>
                <w:szCs w:val="24"/>
              </w:rPr>
              <w:t>BR</w:t>
            </w:r>
            <w:r w:rsidRPr="00906D2F">
              <w:rPr>
                <w:sz w:val="24"/>
                <w:szCs w:val="24"/>
              </w:rPr>
              <w:t>1.</w:t>
            </w:r>
            <w:r w:rsidRPr="00906D2F">
              <w:rPr>
                <w:sz w:val="24"/>
                <w:szCs w:val="24"/>
              </w:rPr>
              <w:t>在系统使用一年后，</w:t>
            </w:r>
            <w:r w:rsidRPr="00906D2F">
              <w:rPr>
                <w:sz w:val="24"/>
                <w:szCs w:val="24"/>
              </w:rPr>
              <w:t>50%</w:t>
            </w:r>
            <w:r w:rsidRPr="00906D2F">
              <w:rPr>
                <w:rFonts w:hint="eastAsia"/>
                <w:sz w:val="24"/>
                <w:szCs w:val="24"/>
              </w:rPr>
              <w:t>以上</w:t>
            </w:r>
            <w:r w:rsidRPr="00906D2F">
              <w:rPr>
                <w:sz w:val="24"/>
                <w:szCs w:val="24"/>
              </w:rPr>
              <w:t>的人可以</w:t>
            </w:r>
            <w:r w:rsidRPr="00906D2F">
              <w:rPr>
                <w:rFonts w:hint="eastAsia"/>
                <w:sz w:val="24"/>
                <w:szCs w:val="24"/>
              </w:rPr>
              <w:t>获得</w:t>
            </w:r>
            <w:r w:rsidRPr="00906D2F">
              <w:rPr>
                <w:sz w:val="24"/>
                <w:szCs w:val="24"/>
              </w:rPr>
              <w:t>自己想要的资源</w:t>
            </w:r>
          </w:p>
        </w:tc>
      </w:tr>
    </w:tbl>
    <w:p w14:paraId="19969E20" w14:textId="77777777" w:rsidR="00710C35" w:rsidRPr="00710C35" w:rsidRDefault="00710C35" w:rsidP="00710C35">
      <w:pPr>
        <w:autoSpaceDE w:val="0"/>
        <w:autoSpaceDN w:val="0"/>
        <w:adjustRightInd w:val="0"/>
        <w:spacing w:after="240" w:line="420" w:lineRule="atLeast"/>
        <w:rPr>
          <w:rFonts w:ascii="Wingdings" w:hAnsi="Wingdings" w:cs="Wingdings"/>
          <w:color w:val="000000"/>
          <w:sz w:val="28"/>
          <w:szCs w:val="28"/>
          <w:lang w:val="en-US" w:eastAsia="ja-JP"/>
        </w:rPr>
      </w:pPr>
    </w:p>
    <w:p w14:paraId="062EA1F8" w14:textId="3A9597A3" w:rsidR="00C15DC6" w:rsidRDefault="00E438A9" w:rsidP="00DF07AD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4</w:t>
      </w:r>
      <w:r w:rsidR="00C15DC6">
        <w:rPr>
          <w:rFonts w:asciiTheme="majorEastAsia" w:eastAsiaTheme="majorEastAsia" w:hAnsiTheme="majorEastAsia" w:hint="eastAsia"/>
          <w:b/>
          <w:sz w:val="48"/>
          <w:szCs w:val="48"/>
        </w:rPr>
        <w:t>、定义</w:t>
      </w:r>
      <w:r w:rsidR="0024193E">
        <w:rPr>
          <w:rFonts w:asciiTheme="majorEastAsia" w:eastAsiaTheme="majorEastAsia" w:hAnsiTheme="majorEastAsia"/>
          <w:b/>
          <w:sz w:val="48"/>
          <w:szCs w:val="48"/>
        </w:rPr>
        <w:t>解</w:t>
      </w:r>
      <w:r w:rsidR="00C15DC6">
        <w:rPr>
          <w:rFonts w:asciiTheme="majorEastAsia" w:eastAsiaTheme="majorEastAsia" w:hAnsiTheme="majorEastAsia"/>
          <w:b/>
          <w:sz w:val="48"/>
          <w:szCs w:val="48"/>
        </w:rPr>
        <w:t>系统</w:t>
      </w:r>
      <w:r w:rsidR="0024193E">
        <w:rPr>
          <w:rFonts w:asciiTheme="majorEastAsia" w:eastAsiaTheme="majorEastAsia" w:hAnsiTheme="majorEastAsia"/>
          <w:b/>
          <w:sz w:val="48"/>
          <w:szCs w:val="48"/>
        </w:rPr>
        <w:t>及系统特性</w:t>
      </w:r>
    </w:p>
    <w:p w14:paraId="72CB262F" w14:textId="15C80AA7" w:rsidR="0024193E" w:rsidRDefault="00E438A9" w:rsidP="00DF07AD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4</w:t>
      </w:r>
      <w:r w:rsidR="0024193E" w:rsidRPr="0024193E">
        <w:rPr>
          <w:rFonts w:asciiTheme="majorEastAsia" w:eastAsiaTheme="majorEastAsia" w:hAnsiTheme="majorEastAsia" w:hint="eastAsia"/>
          <w:b/>
          <w:sz w:val="36"/>
          <w:szCs w:val="36"/>
        </w:rPr>
        <w:t xml:space="preserve">.1 </w:t>
      </w:r>
      <w:r w:rsidR="0024193E" w:rsidRPr="0024193E">
        <w:rPr>
          <w:rFonts w:asciiTheme="majorEastAsia" w:eastAsiaTheme="majorEastAsia" w:hAnsiTheme="majorEastAsia"/>
          <w:b/>
          <w:sz w:val="36"/>
          <w:szCs w:val="36"/>
        </w:rPr>
        <w:t>确定高层次解决方案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75125B" w14:paraId="65706EFB" w14:textId="77777777" w:rsidTr="00401A59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18C68974" w14:textId="1096FE46" w:rsidR="0075125B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2CAC34C0" w14:textId="0BA56E4B" w:rsidR="0075125B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75125B" w14:paraId="68F0CC86" w14:textId="77777777" w:rsidTr="00401A59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37579980" w14:textId="6484E2D3" w:rsidR="0075125B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7DBA237F" w14:textId="13F947CA" w:rsidR="0075125B" w:rsidRPr="00401A59" w:rsidRDefault="00401A59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P1</w:t>
            </w:r>
          </w:p>
        </w:tc>
      </w:tr>
      <w:tr w:rsidR="009A008F" w14:paraId="1E5EA762" w14:textId="77777777" w:rsidTr="0020023D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8E32796" w14:textId="09F58293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D72AFCF" w14:textId="5A5B1194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7A22A69C" w14:textId="3C4EA8EB" w:rsidR="009A008F" w:rsidRPr="0020023D" w:rsidRDefault="0020023D" w:rsidP="00DF07A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搭建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一个平台，求助者可以在平台上发布自己的求助（可选有偿／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无偿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），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其他用户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可以选择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支援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鼓励互帮互助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系统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设立信誉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积分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机制，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同时</w:t>
            </w:r>
            <w:r w:rsidR="00AD217D">
              <w:rPr>
                <w:rFonts w:asciiTheme="majorEastAsia" w:eastAsiaTheme="majorEastAsia" w:hAnsiTheme="majorEastAsia"/>
                <w:sz w:val="28"/>
                <w:szCs w:val="28"/>
              </w:rPr>
              <w:t>系统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也会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根据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积分提供物质奖</w:t>
            </w:r>
            <w:r w:rsidR="00E9078E">
              <w:rPr>
                <w:rFonts w:asciiTheme="majorEastAsia" w:eastAsiaTheme="majorEastAsia" w:hAnsiTheme="majorEastAsia" w:hint="eastAsia"/>
                <w:sz w:val="28"/>
                <w:szCs w:val="28"/>
              </w:rPr>
              <w:t>品</w:t>
            </w:r>
            <w:r w:rsidR="00E9078E">
              <w:rPr>
                <w:rFonts w:asciiTheme="majorEastAsia" w:eastAsiaTheme="majorEastAsia" w:hAnsiTheme="majorEastAsia"/>
                <w:sz w:val="28"/>
                <w:szCs w:val="28"/>
              </w:rPr>
              <w:t>兑换</w:t>
            </w:r>
          </w:p>
        </w:tc>
      </w:tr>
      <w:tr w:rsidR="009A008F" w14:paraId="7E5F0F1A" w14:textId="77777777" w:rsidTr="000E1A32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048260E" w14:textId="77777777" w:rsidR="009A008F" w:rsidRPr="00401A59" w:rsidRDefault="009A008F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5AE8BD8D" w14:textId="72BE4948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3C7562E0" w14:textId="082FCD38" w:rsidR="009A008F" w:rsidRPr="0020023D" w:rsidRDefault="0020023D" w:rsidP="006E288A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使求助者可以</w:t>
            </w:r>
            <w:r w:rsidR="000E1A32">
              <w:rPr>
                <w:rFonts w:asciiTheme="majorEastAsia" w:eastAsiaTheme="majorEastAsia" w:hAnsiTheme="majorEastAsia"/>
                <w:sz w:val="28"/>
                <w:szCs w:val="28"/>
              </w:rPr>
              <w:t>面向更</w:t>
            </w:r>
            <w:r w:rsidR="000E1A32">
              <w:rPr>
                <w:rFonts w:asciiTheme="majorEastAsia" w:eastAsiaTheme="majorEastAsia" w:hAnsiTheme="majorEastAsia" w:hint="eastAsia"/>
                <w:sz w:val="28"/>
                <w:szCs w:val="28"/>
              </w:rPr>
              <w:t>广泛</w:t>
            </w:r>
            <w:r w:rsidR="000E1A32">
              <w:rPr>
                <w:rFonts w:asciiTheme="majorEastAsia" w:eastAsiaTheme="majorEastAsia" w:hAnsiTheme="majorEastAsia"/>
                <w:sz w:val="28"/>
                <w:szCs w:val="28"/>
              </w:rPr>
              <w:t>的人群求助，</w:t>
            </w:r>
            <w:r w:rsidR="000E1A32">
              <w:rPr>
                <w:rFonts w:asciiTheme="majorEastAsia" w:eastAsiaTheme="majorEastAsia" w:hAnsiTheme="majorEastAsia" w:hint="eastAsia"/>
                <w:sz w:val="28"/>
                <w:szCs w:val="28"/>
              </w:rPr>
              <w:t>且</w:t>
            </w:r>
            <w:r w:rsidR="006E288A">
              <w:rPr>
                <w:rFonts w:asciiTheme="majorEastAsia" w:eastAsiaTheme="majorEastAsia" w:hAnsiTheme="majorEastAsia" w:hint="eastAsia"/>
                <w:sz w:val="28"/>
                <w:szCs w:val="28"/>
              </w:rPr>
              <w:t>求助</w:t>
            </w:r>
            <w:r w:rsidR="006E288A">
              <w:rPr>
                <w:rFonts w:asciiTheme="majorEastAsia" w:eastAsiaTheme="majorEastAsia" w:hAnsiTheme="majorEastAsia"/>
                <w:sz w:val="28"/>
                <w:szCs w:val="28"/>
              </w:rPr>
              <w:t>内容更丰富，</w:t>
            </w:r>
            <w:r w:rsidR="006E288A">
              <w:rPr>
                <w:rFonts w:asciiTheme="majorEastAsia" w:eastAsiaTheme="majorEastAsia" w:hAnsiTheme="majorEastAsia" w:hint="eastAsia"/>
                <w:sz w:val="28"/>
                <w:szCs w:val="28"/>
              </w:rPr>
              <w:t>不仅仅</w:t>
            </w:r>
            <w:r w:rsidR="006E288A">
              <w:rPr>
                <w:rFonts w:asciiTheme="majorEastAsia" w:eastAsiaTheme="majorEastAsia" w:hAnsiTheme="majorEastAsia"/>
                <w:sz w:val="28"/>
                <w:szCs w:val="28"/>
              </w:rPr>
              <w:t>局限于网上提问，</w:t>
            </w:r>
            <w:r w:rsidR="006E288A">
              <w:rPr>
                <w:rFonts w:asciiTheme="majorEastAsia" w:eastAsiaTheme="majorEastAsia" w:hAnsiTheme="majorEastAsia" w:hint="eastAsia"/>
                <w:sz w:val="28"/>
                <w:szCs w:val="28"/>
              </w:rPr>
              <w:t>也可以</w:t>
            </w:r>
            <w:r w:rsidR="006E288A">
              <w:rPr>
                <w:rFonts w:asciiTheme="majorEastAsia" w:eastAsiaTheme="majorEastAsia" w:hAnsiTheme="majorEastAsia"/>
                <w:sz w:val="28"/>
                <w:szCs w:val="28"/>
              </w:rPr>
              <w:t>求助别人在现实中到场援助</w:t>
            </w:r>
          </w:p>
        </w:tc>
      </w:tr>
      <w:tr w:rsidR="009A008F" w14:paraId="00DD4CFC" w14:textId="77777777" w:rsidTr="0020023D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FD34F95" w14:textId="77777777" w:rsidR="009A008F" w:rsidRPr="00401A59" w:rsidRDefault="009A008F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8A0D9C7" w14:textId="090E4C4A" w:rsidR="009A008F" w:rsidRPr="00401A59" w:rsidRDefault="00401A59" w:rsidP="00401A5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8DC9217" w14:textId="086B7FBB" w:rsidR="009547FC" w:rsidRPr="0020023D" w:rsidRDefault="0020023D" w:rsidP="00B21D70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开发成本较高，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且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为推广平台需要较多投资</w:t>
            </w:r>
          </w:p>
        </w:tc>
      </w:tr>
    </w:tbl>
    <w:p w14:paraId="5E4BDA14" w14:textId="77777777" w:rsidR="006345F4" w:rsidRDefault="006345F4" w:rsidP="00DF07AD">
      <w:pPr>
        <w:rPr>
          <w:rFonts w:asciiTheme="majorEastAsia" w:eastAsiaTheme="majorEastAsia" w:hAnsiTheme="majorEastAsia"/>
          <w:b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EC58A0" w:rsidRPr="00401A59" w14:paraId="17A2974C" w14:textId="77777777" w:rsidTr="007C0275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77E9057E" w14:textId="77777777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41849DB2" w14:textId="77777777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EC58A0" w:rsidRPr="00401A59" w14:paraId="76CA6634" w14:textId="77777777" w:rsidTr="007C0275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53930C16" w14:textId="77777777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lastRenderedPageBreak/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4B437ACA" w14:textId="722DBC5F" w:rsidR="00EC58A0" w:rsidRPr="00401A59" w:rsidRDefault="00EC58A0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P2</w:t>
            </w:r>
          </w:p>
        </w:tc>
      </w:tr>
      <w:tr w:rsidR="00EC58A0" w:rsidRPr="0020023D" w14:paraId="4AB36BE2" w14:textId="77777777" w:rsidTr="007C0275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DBFDC64" w14:textId="4E1A4ACA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476B9C6" w14:textId="77777777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69C1CBC6" w14:textId="3F792387" w:rsidR="00EC58A0" w:rsidRPr="0020023D" w:rsidRDefault="00EC58A0" w:rsidP="00EC58A0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搭建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一个基于GPS定位的平台，</w:t>
            </w:r>
            <w:r w:rsidRPr="0020023D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="00EE591E">
              <w:rPr>
                <w:rFonts w:asciiTheme="majorEastAsia" w:eastAsiaTheme="majorEastAsia" w:hAnsiTheme="majorEastAsia" w:hint="eastAsia"/>
                <w:sz w:val="28"/>
                <w:szCs w:val="28"/>
              </w:rPr>
              <w:t>用户</w:t>
            </w:r>
            <w:r w:rsidR="00EE591E">
              <w:rPr>
                <w:rFonts w:asciiTheme="majorEastAsia" w:eastAsiaTheme="majorEastAsia" w:hAnsiTheme="majorEastAsia"/>
                <w:sz w:val="28"/>
                <w:szCs w:val="28"/>
              </w:rPr>
              <w:t>可以看到周围紧急求助者的求助信息，</w:t>
            </w:r>
            <w:r w:rsidR="00EE591E">
              <w:rPr>
                <w:rFonts w:asciiTheme="majorEastAsia" w:eastAsiaTheme="majorEastAsia" w:hAnsiTheme="majorEastAsia" w:hint="eastAsia"/>
                <w:sz w:val="28"/>
                <w:szCs w:val="28"/>
              </w:rPr>
              <w:t>并可</w:t>
            </w:r>
            <w:r w:rsidR="00EE591E">
              <w:rPr>
                <w:rFonts w:asciiTheme="majorEastAsia" w:eastAsiaTheme="majorEastAsia" w:hAnsiTheme="majorEastAsia"/>
                <w:sz w:val="28"/>
                <w:szCs w:val="28"/>
              </w:rPr>
              <w:t>选择</w:t>
            </w:r>
            <w:r w:rsidR="00EE591E">
              <w:rPr>
                <w:rFonts w:asciiTheme="majorEastAsia" w:eastAsiaTheme="majorEastAsia" w:hAnsiTheme="majorEastAsia" w:hint="eastAsia"/>
                <w:sz w:val="28"/>
                <w:szCs w:val="28"/>
              </w:rPr>
              <w:t>某一</w:t>
            </w:r>
            <w:r w:rsidR="00EE591E">
              <w:rPr>
                <w:rFonts w:asciiTheme="majorEastAsia" w:eastAsiaTheme="majorEastAsia" w:hAnsiTheme="majorEastAsia"/>
                <w:sz w:val="28"/>
                <w:szCs w:val="28"/>
              </w:rPr>
              <w:t>求助者到场援助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  <w:r w:rsidR="00CC0322">
              <w:rPr>
                <w:rFonts w:asciiTheme="majorEastAsia" w:eastAsiaTheme="majorEastAsia" w:hAnsiTheme="majorEastAsia" w:hint="eastAsia"/>
                <w:sz w:val="28"/>
                <w:szCs w:val="28"/>
              </w:rPr>
              <w:t>为了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激发他人助人的热情，</w:t>
            </w:r>
            <w:r w:rsidR="00CC0322">
              <w:rPr>
                <w:rFonts w:asciiTheme="majorEastAsia" w:eastAsiaTheme="majorEastAsia" w:hAnsiTheme="majorEastAsia" w:hint="eastAsia"/>
                <w:sz w:val="28"/>
                <w:szCs w:val="28"/>
              </w:rPr>
              <w:t>求助者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可以选择有偿求助，</w:t>
            </w:r>
            <w:r w:rsidR="00CC0322">
              <w:rPr>
                <w:rFonts w:asciiTheme="majorEastAsia" w:eastAsiaTheme="majorEastAsia" w:hAnsiTheme="majorEastAsia" w:hint="eastAsia"/>
                <w:sz w:val="28"/>
                <w:szCs w:val="28"/>
              </w:rPr>
              <w:t>标明</w:t>
            </w:r>
            <w:r w:rsidR="00CC0322">
              <w:rPr>
                <w:rFonts w:asciiTheme="majorEastAsia" w:eastAsiaTheme="majorEastAsia" w:hAnsiTheme="majorEastAsia"/>
                <w:sz w:val="28"/>
                <w:szCs w:val="28"/>
              </w:rPr>
              <w:t>报酬</w:t>
            </w:r>
          </w:p>
        </w:tc>
      </w:tr>
      <w:tr w:rsidR="00EC58A0" w:rsidRPr="0020023D" w14:paraId="3471DD26" w14:textId="77777777" w:rsidTr="007C0275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03E87BA" w14:textId="77777777" w:rsidR="00EC58A0" w:rsidRPr="00401A59" w:rsidRDefault="00EC58A0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59E9E779" w14:textId="77777777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7D62054A" w14:textId="05D18CFA" w:rsidR="00EC58A0" w:rsidRPr="0020023D" w:rsidRDefault="00CC0322" w:rsidP="007C027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将求助范围缩小到附近的小范围圈内，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使得现实生活中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的到场援助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成为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现实；</w:t>
            </w:r>
          </w:p>
        </w:tc>
      </w:tr>
      <w:tr w:rsidR="00EC58A0" w:rsidRPr="0020023D" w14:paraId="1F051EFE" w14:textId="77777777" w:rsidTr="007C0275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F3DB8A0" w14:textId="77777777" w:rsidR="00EC58A0" w:rsidRPr="00401A59" w:rsidRDefault="00EC58A0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DE07FFB" w14:textId="77777777" w:rsidR="00EC58A0" w:rsidRPr="00401A59" w:rsidRDefault="00EC58A0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389AA051" w14:textId="2386E80E" w:rsidR="00EC58A0" w:rsidRPr="0020023D" w:rsidRDefault="00EE591E" w:rsidP="007C027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需要有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大量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用户群体作为支撑</w:t>
            </w:r>
          </w:p>
        </w:tc>
      </w:tr>
    </w:tbl>
    <w:p w14:paraId="09DB4E93" w14:textId="77777777" w:rsidR="00EC58A0" w:rsidRDefault="00EC58A0" w:rsidP="00DF07AD">
      <w:pPr>
        <w:rPr>
          <w:rFonts w:asciiTheme="majorEastAsia" w:eastAsiaTheme="majorEastAsia" w:hAnsiTheme="majorEastAsia"/>
          <w:b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645C99" w:rsidRPr="00401A59" w14:paraId="54E2B44A" w14:textId="77777777" w:rsidTr="007C0275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26F46AF0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09B737C2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645C99" w:rsidRPr="00401A59" w14:paraId="7114AE18" w14:textId="77777777" w:rsidTr="007C0275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182B582C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51E248EE" w14:textId="77777777" w:rsidR="00645C99" w:rsidRPr="00401A59" w:rsidRDefault="00645C99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3</w:t>
            </w:r>
          </w:p>
        </w:tc>
      </w:tr>
      <w:tr w:rsidR="00645C99" w:rsidRPr="0020023D" w14:paraId="2748F933" w14:textId="77777777" w:rsidTr="007C0275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167D48A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7519BDB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20D505B7" w14:textId="76BF9674" w:rsidR="00645C99" w:rsidRPr="0020023D" w:rsidRDefault="00645C99" w:rsidP="00D70473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="00D70473">
              <w:rPr>
                <w:rFonts w:asciiTheme="majorEastAsia" w:eastAsiaTheme="majorEastAsia" w:hAnsiTheme="majorEastAsia"/>
                <w:sz w:val="28"/>
                <w:szCs w:val="28"/>
              </w:rPr>
              <w:t>求助者通过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平台</w:t>
            </w:r>
            <w:r w:rsidR="00D70473">
              <w:rPr>
                <w:rFonts w:asciiTheme="majorEastAsia" w:eastAsiaTheme="majorEastAsia" w:hAnsiTheme="majorEastAsia"/>
                <w:sz w:val="28"/>
                <w:szCs w:val="28"/>
              </w:rPr>
              <w:t>发布的求助会推送到</w:t>
            </w:r>
            <w:r w:rsidR="00D70473">
              <w:rPr>
                <w:rFonts w:asciiTheme="majorEastAsia" w:eastAsiaTheme="majorEastAsia" w:hAnsiTheme="majorEastAsia" w:hint="eastAsia"/>
                <w:sz w:val="28"/>
                <w:szCs w:val="28"/>
              </w:rPr>
              <w:t>满足</w:t>
            </w:r>
            <w:r w:rsidR="00D70473">
              <w:rPr>
                <w:rFonts w:asciiTheme="majorEastAsia" w:eastAsiaTheme="majorEastAsia" w:hAnsiTheme="majorEastAsia"/>
                <w:sz w:val="28"/>
                <w:szCs w:val="28"/>
              </w:rPr>
              <w:t>一定条件的所有用户，</w:t>
            </w:r>
            <w:r w:rsidR="00D70473">
              <w:rPr>
                <w:rFonts w:asciiTheme="majorEastAsia" w:eastAsiaTheme="majorEastAsia" w:hAnsiTheme="majorEastAsia" w:hint="eastAsia"/>
                <w:sz w:val="28"/>
                <w:szCs w:val="28"/>
              </w:rPr>
              <w:t>且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平台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以虚拟货币的形式对提供帮助者给予奖励（虚拟货币可兑换），并鼓励寻求帮助者进行有偿悬赏。同时，系统提供一套完善的荣誉机制，使得提供帮助者得到心理上的满足。从而，吸引更多陌生人的关注，为问题的就解决提供更大的可能。</w:t>
            </w:r>
          </w:p>
        </w:tc>
      </w:tr>
      <w:tr w:rsidR="00645C99" w:rsidRPr="0020023D" w14:paraId="76102474" w14:textId="77777777" w:rsidTr="007C0275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58CEA73" w14:textId="77777777" w:rsidR="00645C99" w:rsidRPr="00401A59" w:rsidRDefault="00645C99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7A0B1E35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1792CEB1" w14:textId="5E114CB3" w:rsidR="00645C99" w:rsidRPr="0020023D" w:rsidRDefault="00645C99" w:rsidP="007C027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="00856D14">
              <w:rPr>
                <w:rFonts w:asciiTheme="majorEastAsia" w:eastAsiaTheme="majorEastAsia" w:hAnsiTheme="majorEastAsia" w:hint="eastAsia"/>
                <w:sz w:val="28"/>
                <w:szCs w:val="28"/>
              </w:rPr>
              <w:t>将寻求帮助的对象扩大到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整个平台，同时物质和精神两重奖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励机制保证了用户的使用热情。</w:t>
            </w:r>
          </w:p>
        </w:tc>
      </w:tr>
      <w:tr w:rsidR="00645C99" w:rsidRPr="0020023D" w14:paraId="001F46F1" w14:textId="77777777" w:rsidTr="007C0275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4537345" w14:textId="77777777" w:rsidR="00645C99" w:rsidRPr="00401A59" w:rsidRDefault="00645C99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07A0517" w14:textId="77777777" w:rsidR="00645C99" w:rsidRPr="00401A59" w:rsidRDefault="00645C99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14223A32" w14:textId="77777777" w:rsidR="00645C99" w:rsidRPr="0020023D" w:rsidRDefault="00645C99" w:rsidP="007C027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平台的有效运行建立在用户量大的基础上，推广平台开销较大。此外，虚拟货币的交易对系统安全性提出了较高的要求。</w:t>
            </w:r>
          </w:p>
        </w:tc>
      </w:tr>
    </w:tbl>
    <w:p w14:paraId="681273E1" w14:textId="77777777" w:rsidR="00645C99" w:rsidRDefault="00645C99" w:rsidP="00DF07AD">
      <w:pPr>
        <w:rPr>
          <w:rFonts w:asciiTheme="majorEastAsia" w:eastAsiaTheme="majorEastAsia" w:hAnsiTheme="majorEastAsia"/>
          <w:b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856D14" w:rsidRPr="00401A59" w14:paraId="32C90A0D" w14:textId="77777777" w:rsidTr="007C0275">
        <w:tc>
          <w:tcPr>
            <w:tcW w:w="4120" w:type="dxa"/>
            <w:gridSpan w:val="2"/>
            <w:tcBorders>
              <w:bottom w:val="single" w:sz="4" w:space="0" w:color="D7D7D7" w:themeColor="text2" w:themeTint="33"/>
              <w:right w:val="nil"/>
            </w:tcBorders>
            <w:shd w:val="clear" w:color="auto" w:fill="D7D7D7" w:themeFill="text2" w:themeFillTint="33"/>
            <w:vAlign w:val="center"/>
          </w:tcPr>
          <w:p w14:paraId="1E69A406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7D7D7" w:themeColor="text2" w:themeTint="33"/>
            </w:tcBorders>
            <w:shd w:val="clear" w:color="auto" w:fill="D7D7D7" w:themeFill="text2" w:themeFillTint="33"/>
            <w:vAlign w:val="center"/>
          </w:tcPr>
          <w:p w14:paraId="55C6481B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856D14" w:rsidRPr="00401A59" w14:paraId="5047261C" w14:textId="77777777" w:rsidTr="007C0275">
        <w:tc>
          <w:tcPr>
            <w:tcW w:w="4120" w:type="dxa"/>
            <w:gridSpan w:val="2"/>
            <w:tcBorders>
              <w:top w:val="single" w:sz="4" w:space="0" w:color="D7D7D7" w:themeColor="text2" w:themeTint="33"/>
              <w:bottom w:val="nil"/>
              <w:right w:val="nil"/>
            </w:tcBorders>
          </w:tcPr>
          <w:p w14:paraId="6593712F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ID</w:t>
            </w:r>
          </w:p>
        </w:tc>
        <w:tc>
          <w:tcPr>
            <w:tcW w:w="4120" w:type="dxa"/>
            <w:tcBorders>
              <w:top w:val="single" w:sz="4" w:space="0" w:color="D7D7D7" w:themeColor="text2" w:themeTint="33"/>
              <w:left w:val="nil"/>
              <w:bottom w:val="nil"/>
            </w:tcBorders>
          </w:tcPr>
          <w:p w14:paraId="6469F775" w14:textId="77777777" w:rsidR="00856D14" w:rsidRPr="00401A59" w:rsidRDefault="00856D14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4</w:t>
            </w:r>
          </w:p>
        </w:tc>
      </w:tr>
      <w:tr w:rsidR="00856D14" w:rsidRPr="0020023D" w14:paraId="65B419B6" w14:textId="77777777" w:rsidTr="007C0275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48DDB82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12AF42C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47E6360B" w14:textId="024D4C4C" w:rsidR="00856D14" w:rsidRPr="0020023D" w:rsidRDefault="00DF3711" w:rsidP="00DF3711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当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用户在平台上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求助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需要的资源时，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其他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拥有该资源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的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用户可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与之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联系，提供援助或交易；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同时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平台中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会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引入专业的机构、公司或者经认证的个人，他们可以提供专业的资源、咨询或者服务，用户可以对其进行有偿求助</w:t>
            </w:r>
          </w:p>
        </w:tc>
      </w:tr>
      <w:tr w:rsidR="00856D14" w:rsidRPr="0020023D" w14:paraId="69937F1D" w14:textId="77777777" w:rsidTr="007C0275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94B5387" w14:textId="77777777" w:rsidR="00856D14" w:rsidRPr="00401A59" w:rsidRDefault="00856D14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14:paraId="69D037E9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14:paraId="73FDC5A0" w14:textId="67E9636C" w:rsidR="00856D14" w:rsidRPr="0020023D" w:rsidRDefault="00856D14" w:rsidP="007C027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</w:t>
            </w:r>
            <w:r w:rsidR="00DF3711">
              <w:rPr>
                <w:rFonts w:asciiTheme="majorEastAsia" w:eastAsiaTheme="majorEastAsia" w:hAnsiTheme="majorEastAsia"/>
                <w:sz w:val="28"/>
                <w:szCs w:val="28"/>
              </w:rPr>
              <w:t>实现全平台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用户</w:t>
            </w:r>
            <w:r w:rsidR="00DF3711">
              <w:rPr>
                <w:rFonts w:asciiTheme="majorEastAsia" w:eastAsiaTheme="majorEastAsia" w:hAnsiTheme="majorEastAsia"/>
                <w:sz w:val="28"/>
                <w:szCs w:val="28"/>
              </w:rPr>
              <w:t>之间的资源互补；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且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专业的机构</w:t>
            </w:r>
            <w:r w:rsidR="00DF3711">
              <w:rPr>
                <w:rFonts w:asciiTheme="majorEastAsia" w:eastAsiaTheme="majorEastAsia" w:hAnsiTheme="majorEastAsia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组织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个人在背景知识上更丰富，较普通人拥有独特的资源</w:t>
            </w:r>
            <w:r w:rsidR="00DF3711">
              <w:rPr>
                <w:rFonts w:asciiTheme="majorEastAsia" w:eastAsiaTheme="majorEastAsia" w:hAnsiTheme="majorEastAsia"/>
                <w:sz w:val="28"/>
                <w:szCs w:val="28"/>
              </w:rPr>
              <w:t>，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丰富</w:t>
            </w:r>
            <w:r w:rsidR="00DF3711">
              <w:rPr>
                <w:rFonts w:asciiTheme="majorEastAsia" w:eastAsiaTheme="majorEastAsia" w:hAnsiTheme="majorEastAsia"/>
                <w:sz w:val="28"/>
                <w:szCs w:val="28"/>
              </w:rPr>
              <w:t>了平台</w:t>
            </w:r>
            <w:r w:rsidR="00DF3711">
              <w:rPr>
                <w:rFonts w:asciiTheme="majorEastAsia" w:eastAsiaTheme="majorEastAsia" w:hAnsiTheme="majorEastAsia" w:hint="eastAsia"/>
                <w:sz w:val="28"/>
                <w:szCs w:val="28"/>
              </w:rPr>
              <w:t>中</w:t>
            </w:r>
            <w:r w:rsidR="00DF3711">
              <w:rPr>
                <w:rFonts w:asciiTheme="majorEastAsia" w:eastAsiaTheme="majorEastAsia" w:hAnsiTheme="majorEastAsia"/>
                <w:sz w:val="28"/>
                <w:szCs w:val="28"/>
              </w:rPr>
              <w:t>的“资源库”</w:t>
            </w:r>
          </w:p>
        </w:tc>
      </w:tr>
      <w:tr w:rsidR="00856D14" w:rsidRPr="0020023D" w14:paraId="6AEEB921" w14:textId="77777777" w:rsidTr="007C0275">
        <w:tc>
          <w:tcPr>
            <w:tcW w:w="2060" w:type="dxa"/>
            <w:vMerge/>
            <w:tcBorders>
              <w:top w:val="nil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A805C44" w14:textId="77777777" w:rsidR="00856D14" w:rsidRPr="00401A59" w:rsidRDefault="00856D14" w:rsidP="007C0275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96089A7" w14:textId="77777777" w:rsidR="00856D14" w:rsidRPr="00401A59" w:rsidRDefault="00856D14" w:rsidP="007C027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B9B9B3" w:themeColor="background2" w:themeShade="BF"/>
            </w:tcBorders>
            <w:shd w:val="clear" w:color="auto" w:fill="F2F2F2" w:themeFill="background1" w:themeFillShade="F2"/>
          </w:tcPr>
          <w:p w14:paraId="578D8330" w14:textId="4C2C4729" w:rsidR="005F60FB" w:rsidRPr="0020023D" w:rsidRDefault="00856D14" w:rsidP="007C0275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前期专业机构组织的入驻需要成本开销</w:t>
            </w:r>
            <w:r w:rsidR="005F60FB">
              <w:rPr>
                <w:rFonts w:asciiTheme="majorEastAsia" w:eastAsiaTheme="majorEastAsia" w:hAnsiTheme="majorEastAsia" w:hint="eastAsia"/>
                <w:sz w:val="28"/>
                <w:szCs w:val="28"/>
              </w:rPr>
              <w:t>；资源</w:t>
            </w:r>
            <w:r w:rsidR="005F60FB">
              <w:rPr>
                <w:rFonts w:asciiTheme="majorEastAsia" w:eastAsiaTheme="majorEastAsia" w:hAnsiTheme="majorEastAsia"/>
                <w:sz w:val="28"/>
                <w:szCs w:val="28"/>
              </w:rPr>
              <w:t>的线下交易需要一定</w:t>
            </w:r>
            <w:r w:rsidR="005F60FB">
              <w:rPr>
                <w:rFonts w:asciiTheme="majorEastAsia" w:eastAsiaTheme="majorEastAsia" w:hAnsiTheme="majorEastAsia" w:hint="eastAsia"/>
                <w:sz w:val="28"/>
                <w:szCs w:val="28"/>
              </w:rPr>
              <w:t>的</w:t>
            </w:r>
            <w:r w:rsidR="005F60FB">
              <w:rPr>
                <w:rFonts w:asciiTheme="majorEastAsia" w:eastAsiaTheme="majorEastAsia" w:hAnsiTheme="majorEastAsia"/>
                <w:sz w:val="28"/>
                <w:szCs w:val="28"/>
              </w:rPr>
              <w:t>安全保障</w:t>
            </w:r>
          </w:p>
        </w:tc>
      </w:tr>
    </w:tbl>
    <w:p w14:paraId="3D621C6B" w14:textId="77777777" w:rsidR="00EC58A0" w:rsidRPr="009C2B6A" w:rsidRDefault="00EC58A0" w:rsidP="00DF07AD">
      <w:pPr>
        <w:rPr>
          <w:rFonts w:asciiTheme="majorEastAsia" w:eastAsiaTheme="majorEastAsia" w:hAnsiTheme="majorEastAsia"/>
          <w:b/>
          <w:sz w:val="36"/>
          <w:szCs w:val="36"/>
          <w:lang w:val="en-US"/>
        </w:rPr>
      </w:pPr>
    </w:p>
    <w:p w14:paraId="05494EB7" w14:textId="537E0A76" w:rsidR="00844302" w:rsidRDefault="00E438A9" w:rsidP="00844302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4</w:t>
      </w:r>
      <w:r w:rsidR="00844302" w:rsidRPr="0024193E">
        <w:rPr>
          <w:rFonts w:asciiTheme="majorEastAsia" w:eastAsiaTheme="majorEastAsia" w:hAnsiTheme="majorEastAsia" w:hint="eastAsia"/>
          <w:b/>
          <w:sz w:val="36"/>
          <w:szCs w:val="36"/>
        </w:rPr>
        <w:t>.</w:t>
      </w:r>
      <w:r w:rsidR="00844302">
        <w:rPr>
          <w:rFonts w:asciiTheme="majorEastAsia" w:eastAsiaTheme="majorEastAsia" w:hAnsiTheme="majorEastAsia"/>
          <w:b/>
          <w:sz w:val="36"/>
          <w:szCs w:val="36"/>
        </w:rPr>
        <w:t>2</w:t>
      </w:r>
      <w:r w:rsidR="00844302" w:rsidRPr="0024193E"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 w:rsidR="00844302" w:rsidRPr="0024193E">
        <w:rPr>
          <w:rFonts w:asciiTheme="majorEastAsia" w:eastAsiaTheme="majorEastAsia" w:hAnsiTheme="majorEastAsia"/>
          <w:b/>
          <w:sz w:val="36"/>
          <w:szCs w:val="36"/>
        </w:rPr>
        <w:t>确定</w:t>
      </w:r>
      <w:r w:rsidR="00844302">
        <w:rPr>
          <w:rFonts w:asciiTheme="majorEastAsia" w:eastAsiaTheme="majorEastAsia" w:hAnsiTheme="majorEastAsia"/>
          <w:b/>
          <w:sz w:val="36"/>
          <w:szCs w:val="36"/>
        </w:rPr>
        <w:t>系统特性和解决方案的边界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none" w:sz="0" w:space="0" w:color="auto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47"/>
        <w:gridCol w:w="6793"/>
      </w:tblGrid>
      <w:tr w:rsidR="00EE6486" w:rsidRPr="005564E8" w14:paraId="4ECA9970" w14:textId="77777777" w:rsidTr="00560600">
        <w:trPr>
          <w:trHeight w:val="811"/>
        </w:trPr>
        <w:tc>
          <w:tcPr>
            <w:tcW w:w="144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6710F86" w14:textId="77777777" w:rsidR="00EE6486" w:rsidRPr="005564E8" w:rsidRDefault="00EE6486" w:rsidP="00560600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问题ID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7A6D5108" w14:textId="77777777" w:rsidR="00EE6486" w:rsidRPr="00EE6486" w:rsidRDefault="00EE6486" w:rsidP="00560600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EE6486">
              <w:rPr>
                <w:rFonts w:ascii="Microsoft YaHei" w:eastAsia="Microsoft YaHei" w:hAnsi="Microsoft YaHei"/>
                <w:b/>
                <w:sz w:val="28"/>
                <w:szCs w:val="28"/>
              </w:rPr>
              <w:t>P1</w:t>
            </w:r>
          </w:p>
        </w:tc>
      </w:tr>
      <w:tr w:rsidR="00EE6486" w14:paraId="2B512DE2" w14:textId="77777777" w:rsidTr="00560600">
        <w:tc>
          <w:tcPr>
            <w:tcW w:w="1447" w:type="dxa"/>
            <w:tcBorders>
              <w:right w:val="single" w:sz="4" w:space="0" w:color="FFFFFF" w:themeColor="background1"/>
            </w:tcBorders>
          </w:tcPr>
          <w:p w14:paraId="4D6D4F81" w14:textId="77777777" w:rsidR="00EE6486" w:rsidRPr="005564E8" w:rsidRDefault="00EE6486" w:rsidP="00560600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目标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</w:tcPr>
          <w:p w14:paraId="758FDE54" w14:textId="77777777" w:rsidR="00EE6486" w:rsidRPr="005564E8" w:rsidRDefault="00EE6486" w:rsidP="00560600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在</w:t>
            </w:r>
            <w:r w:rsidRPr="005564E8">
              <w:rPr>
                <w:rFonts w:ascii="微软雅黑" w:eastAsia="微软雅黑" w:hAnsi="微软雅黑" w:cs="Times New Roman"/>
                <w:sz w:val="28"/>
                <w:szCs w:val="28"/>
              </w:rPr>
              <w:t>系统使用1</w:t>
            </w:r>
            <w:r w:rsidRPr="005564E8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年</w:t>
            </w:r>
            <w:r w:rsidRPr="005564E8">
              <w:rPr>
                <w:rFonts w:ascii="微软雅黑" w:eastAsia="微软雅黑" w:hAnsi="微软雅黑" w:cs="Times New Roman"/>
                <w:sz w:val="28"/>
                <w:szCs w:val="28"/>
              </w:rPr>
              <w:t>后，50%</w:t>
            </w:r>
            <w:r w:rsidRPr="005564E8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以上</w:t>
            </w:r>
            <w:r w:rsidRPr="005564E8">
              <w:rPr>
                <w:rFonts w:ascii="微软雅黑" w:eastAsia="微软雅黑" w:hAnsi="微软雅黑" w:cs="Times New Roman"/>
                <w:sz w:val="28"/>
                <w:szCs w:val="28"/>
              </w:rPr>
              <w:t>的求助者</w:t>
            </w:r>
            <w:r w:rsidRPr="005564E8">
              <w:rPr>
                <w:rFonts w:ascii="微软雅黑" w:eastAsia="微软雅黑" w:hAnsi="微软雅黑" w:cs="Times New Roman" w:hint="eastAsia"/>
                <w:sz w:val="28"/>
                <w:szCs w:val="28"/>
              </w:rPr>
              <w:t>能够</w:t>
            </w:r>
            <w:r w:rsidRPr="005564E8">
              <w:rPr>
                <w:rFonts w:ascii="微软雅黑" w:eastAsia="微软雅黑" w:hAnsi="微软雅黑" w:cs="Times New Roman"/>
                <w:sz w:val="28"/>
                <w:szCs w:val="28"/>
              </w:rPr>
              <w:t>得到及时的帮助</w:t>
            </w:r>
          </w:p>
        </w:tc>
      </w:tr>
      <w:tr w:rsidR="00EE6486" w14:paraId="331B8CF0" w14:textId="77777777" w:rsidTr="00560600">
        <w:tc>
          <w:tcPr>
            <w:tcW w:w="144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45A0A32" w14:textId="77777777" w:rsidR="00EE6486" w:rsidRPr="005564E8" w:rsidRDefault="00EE6486" w:rsidP="00560600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解决方案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6D460ADC" w14:textId="77777777" w:rsidR="00EE6486" w:rsidRPr="005564E8" w:rsidRDefault="00EE6486" w:rsidP="00560600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搭建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一个平台，求助者可以在平台上发布自己的求助（可选有偿／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无偿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），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其他用户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可以选择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支援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。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为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鼓励互帮互助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系统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设立信誉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积分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机制，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同时公司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也会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根据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积分提供物质奖励</w:t>
            </w:r>
          </w:p>
        </w:tc>
      </w:tr>
      <w:tr w:rsidR="00EE6486" w14:paraId="53813D17" w14:textId="77777777" w:rsidTr="00560600">
        <w:tc>
          <w:tcPr>
            <w:tcW w:w="1447" w:type="dxa"/>
            <w:tcBorders>
              <w:right w:val="single" w:sz="4" w:space="0" w:color="FFFFFF" w:themeColor="background1"/>
            </w:tcBorders>
          </w:tcPr>
          <w:p w14:paraId="42FAA622" w14:textId="77777777" w:rsidR="00EE6486" w:rsidRPr="005564E8" w:rsidRDefault="00EE6486" w:rsidP="00560600">
            <w:pPr>
              <w:jc w:val="center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系统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特性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single" w:sz="4" w:space="0" w:color="F2F2F2" w:themeColor="background1" w:themeShade="F2"/>
            </w:tcBorders>
          </w:tcPr>
          <w:p w14:paraId="24C4431D" w14:textId="77777777" w:rsidR="00EE6486" w:rsidRPr="005564E8" w:rsidRDefault="00EE6486" w:rsidP="00EE6486">
            <w:pPr>
              <w:pStyle w:val="afe"/>
              <w:widowControl/>
              <w:numPr>
                <w:ilvl w:val="0"/>
                <w:numId w:val="14"/>
              </w:numPr>
              <w:spacing w:after="160" w:line="312" w:lineRule="auto"/>
              <w:ind w:firstLineChars="0"/>
              <w:jc w:val="left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求助者可以在平台上发布求助消息，</w:t>
            </w:r>
            <w:r w:rsidRPr="005564E8">
              <w:rPr>
                <w:rFonts w:ascii="Microsoft YaHei" w:eastAsia="Microsoft YaHei" w:hAnsi="Microsoft YaHei" w:hint="eastAsia"/>
                <w:sz w:val="28"/>
                <w:szCs w:val="28"/>
              </w:rPr>
              <w:t>可选</w:t>
            </w:r>
            <w:r w:rsidRPr="005564E8">
              <w:rPr>
                <w:rFonts w:ascii="Microsoft YaHei" w:eastAsia="Microsoft YaHei" w:hAnsi="Microsoft YaHei"/>
                <w:sz w:val="28"/>
                <w:szCs w:val="28"/>
              </w:rPr>
              <w:t>有偿/无偿</w:t>
            </w:r>
          </w:p>
          <w:p w14:paraId="184F846F" w14:textId="77777777" w:rsidR="00EE6486" w:rsidRPr="00DB5128" w:rsidRDefault="00EE6486" w:rsidP="00EE6486">
            <w:pPr>
              <w:pStyle w:val="afe"/>
              <w:widowControl/>
              <w:numPr>
                <w:ilvl w:val="0"/>
                <w:numId w:val="14"/>
              </w:numPr>
              <w:spacing w:after="160" w:line="312" w:lineRule="auto"/>
              <w:ind w:firstLineChars="0"/>
              <w:jc w:val="left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用户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可以查看求助消息，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可以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选择提供帮助</w:t>
            </w:r>
          </w:p>
          <w:p w14:paraId="3D984215" w14:textId="77777777" w:rsidR="00EE6486" w:rsidRDefault="00EE6486" w:rsidP="00EE6486">
            <w:pPr>
              <w:pStyle w:val="afe"/>
              <w:widowControl/>
              <w:numPr>
                <w:ilvl w:val="0"/>
                <w:numId w:val="14"/>
              </w:numPr>
              <w:spacing w:after="160" w:line="312" w:lineRule="auto"/>
              <w:ind w:firstLineChars="0"/>
              <w:jc w:val="left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用户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可以查看自己的帮助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记录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和被帮助记录</w:t>
            </w:r>
          </w:p>
          <w:p w14:paraId="152BFC78" w14:textId="77777777" w:rsidR="00EE6486" w:rsidRPr="005564E8" w:rsidRDefault="00EE6486" w:rsidP="00EE6486">
            <w:pPr>
              <w:pStyle w:val="afe"/>
              <w:widowControl/>
              <w:numPr>
                <w:ilvl w:val="0"/>
                <w:numId w:val="14"/>
              </w:numPr>
              <w:spacing w:after="160" w:line="312" w:lineRule="auto"/>
              <w:ind w:firstLineChars="0"/>
              <w:jc w:val="left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用户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可以查看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别人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的帮助记录和被帮助记录</w:t>
            </w:r>
          </w:p>
        </w:tc>
      </w:tr>
    </w:tbl>
    <w:p w14:paraId="6A6BD0CE" w14:textId="3D2AC2C3" w:rsidR="00EE6486" w:rsidRPr="00EE6486" w:rsidRDefault="00EE6486" w:rsidP="00EE6486">
      <w:pPr>
        <w:rPr>
          <w:rFonts w:ascii="Microsoft YaHei" w:eastAsia="Microsoft YaHei" w:hAnsi="Microsoft YaHei" w:hint="eastAsia"/>
          <w:b/>
          <w:sz w:val="28"/>
          <w:szCs w:val="28"/>
        </w:rPr>
      </w:pPr>
      <w:r w:rsidRPr="00FB31A7">
        <w:rPr>
          <w:rFonts w:ascii="Microsoft YaHei" w:eastAsia="Microsoft YaHei" w:hAnsi="Microsoft YaHei" w:hint="eastAsia"/>
          <w:b/>
          <w:sz w:val="28"/>
          <w:szCs w:val="28"/>
        </w:rPr>
        <w:t>边界</w:t>
      </w:r>
      <w:r w:rsidRPr="00FB31A7">
        <w:rPr>
          <w:rFonts w:ascii="Microsoft YaHei" w:eastAsia="Microsoft YaHei" w:hAnsi="Microsoft YaHei"/>
          <w:b/>
          <w:sz w:val="28"/>
          <w:szCs w:val="28"/>
        </w:rPr>
        <w:t>图：</w:t>
      </w:r>
    </w:p>
    <w:p w14:paraId="45365749" w14:textId="77777777" w:rsidR="00EE6486" w:rsidRDefault="00EE6486" w:rsidP="00EE6486">
      <w:pPr>
        <w:rPr>
          <w:rFonts w:ascii="Microsoft YaHei" w:eastAsia="Microsoft YaHei" w:hAnsi="Microsoft YaHei"/>
          <w:b/>
          <w:sz w:val="36"/>
          <w:szCs w:val="36"/>
        </w:rPr>
      </w:pPr>
      <w:r>
        <w:rPr>
          <w:rFonts w:ascii="Microsoft YaHei" w:eastAsia="Microsoft YaHei" w:hAnsi="Microsoft YaHei" w:hint="eastAsia"/>
          <w:b/>
          <w:noProof/>
          <w:sz w:val="36"/>
          <w:szCs w:val="36"/>
          <w:lang w:val="en-US"/>
        </w:rPr>
        <w:drawing>
          <wp:inline distT="0" distB="0" distL="0" distR="0" wp14:anchorId="50BF6D4D" wp14:editId="12DDA948">
            <wp:extent cx="4253239" cy="2971118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解决方案边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608" cy="300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D6CD" w14:textId="77777777" w:rsidR="008157C5" w:rsidRDefault="008157C5" w:rsidP="00844302">
      <w:pPr>
        <w:rPr>
          <w:rFonts w:asciiTheme="majorEastAsia" w:eastAsiaTheme="majorEastAsia" w:hAnsiTheme="majorEastAsia"/>
          <w:b/>
          <w:sz w:val="36"/>
          <w:szCs w:val="36"/>
        </w:rPr>
      </w:pPr>
    </w:p>
    <w:p w14:paraId="35B947AF" w14:textId="77777777" w:rsidR="00EE6486" w:rsidRDefault="00EE6486" w:rsidP="00844302">
      <w:pPr>
        <w:rPr>
          <w:rFonts w:asciiTheme="majorEastAsia" w:eastAsiaTheme="majorEastAsia" w:hAnsiTheme="majorEastAsia" w:hint="eastAsia"/>
          <w:b/>
          <w:sz w:val="36"/>
          <w:szCs w:val="36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single" w:sz="4" w:space="0" w:color="F2F2F2" w:themeColor="background1" w:themeShade="F2"/>
          <w:right w:val="none" w:sz="0" w:space="0" w:color="auto"/>
          <w:insideH w:val="none" w:sz="0" w:space="0" w:color="auto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47"/>
        <w:gridCol w:w="6793"/>
      </w:tblGrid>
      <w:tr w:rsidR="00A6160C" w14:paraId="472671F7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0CADAC6" w14:textId="29CA9333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问题ID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3137DD02" w14:textId="6ED9BDA0" w:rsidR="00A6160C" w:rsidRPr="008157C5" w:rsidRDefault="008157C5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157C5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P4</w:t>
            </w:r>
          </w:p>
        </w:tc>
      </w:tr>
      <w:tr w:rsidR="008D0FC8" w14:paraId="6B23B7EB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</w:tcPr>
          <w:p w14:paraId="28EEDB36" w14:textId="6D5AFE1F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目标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</w:tcPr>
          <w:p w14:paraId="6E5C6F38" w14:textId="3EA52B72" w:rsidR="00A6160C" w:rsidRPr="009F3759" w:rsidRDefault="008C5917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 w:rsidRPr="009F3759">
              <w:rPr>
                <w:sz w:val="28"/>
                <w:szCs w:val="28"/>
              </w:rPr>
              <w:t>在系统使用一年后，</w:t>
            </w:r>
            <w:r w:rsidRPr="009F3759">
              <w:rPr>
                <w:sz w:val="28"/>
                <w:szCs w:val="28"/>
              </w:rPr>
              <w:t>50%</w:t>
            </w:r>
            <w:r w:rsidRPr="009F3759">
              <w:rPr>
                <w:rFonts w:hint="eastAsia"/>
                <w:sz w:val="28"/>
                <w:szCs w:val="28"/>
              </w:rPr>
              <w:t>以上</w:t>
            </w:r>
            <w:r w:rsidRPr="009F3759">
              <w:rPr>
                <w:sz w:val="28"/>
                <w:szCs w:val="28"/>
              </w:rPr>
              <w:t>的人可以</w:t>
            </w:r>
            <w:r w:rsidRPr="009F3759">
              <w:rPr>
                <w:rFonts w:hint="eastAsia"/>
                <w:sz w:val="28"/>
                <w:szCs w:val="28"/>
              </w:rPr>
              <w:t>获得</w:t>
            </w:r>
            <w:r w:rsidRPr="009F3759">
              <w:rPr>
                <w:sz w:val="28"/>
                <w:szCs w:val="28"/>
              </w:rPr>
              <w:t>自己想要的资源</w:t>
            </w:r>
          </w:p>
        </w:tc>
      </w:tr>
      <w:tr w:rsidR="00A6160C" w14:paraId="3E29A238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453A6E2" w14:textId="1ABC58ED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28361753" w14:textId="1526921F" w:rsidR="00A6160C" w:rsidRPr="009F3759" w:rsidRDefault="009F3759" w:rsidP="00DF07AD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当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用户在平台上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求助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需要的资源时，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其他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拥有该资源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的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用户可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与之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联系，提供援助或交易；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同时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，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平台中</w:t>
            </w:r>
            <w:r w:rsidRPr="009F3759">
              <w:rPr>
                <w:rFonts w:asciiTheme="majorEastAsia" w:eastAsiaTheme="majorEastAsia" w:hAnsiTheme="majorEastAsia"/>
                <w:sz w:val="28"/>
                <w:szCs w:val="28"/>
              </w:rPr>
              <w:t>会</w:t>
            </w:r>
            <w:r w:rsidRPr="009F3759">
              <w:rPr>
                <w:rFonts w:asciiTheme="majorEastAsia" w:eastAsiaTheme="majorEastAsia" w:hAnsiTheme="majorEastAsia" w:hint="eastAsia"/>
                <w:sz w:val="28"/>
                <w:szCs w:val="28"/>
              </w:rPr>
              <w:t>引入专业的机构、公司或者经认证的个人，他们可以提供专业的资源、咨询或者服务，用户可以对其进行有偿求助</w:t>
            </w:r>
          </w:p>
        </w:tc>
      </w:tr>
      <w:tr w:rsidR="00A6160C" w14:paraId="01364D10" w14:textId="77777777" w:rsidTr="008D0FC8">
        <w:tc>
          <w:tcPr>
            <w:tcW w:w="1447" w:type="dxa"/>
            <w:tcBorders>
              <w:right w:val="single" w:sz="4" w:space="0" w:color="FFFFFF" w:themeColor="background1"/>
            </w:tcBorders>
          </w:tcPr>
          <w:p w14:paraId="5E411ABB" w14:textId="19EF37C1" w:rsidR="00A6160C" w:rsidRPr="00A6160C" w:rsidRDefault="00A6160C" w:rsidP="00A6160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A6160C">
              <w:rPr>
                <w:rFonts w:asciiTheme="majorEastAsia" w:eastAsiaTheme="majorEastAsia" w:hAnsiTheme="majorEastAsia"/>
                <w:sz w:val="28"/>
                <w:szCs w:val="28"/>
              </w:rPr>
              <w:t>系统</w:t>
            </w:r>
            <w:r w:rsidRPr="00A6160C">
              <w:rPr>
                <w:rFonts w:asciiTheme="majorEastAsia" w:eastAsiaTheme="majorEastAsia" w:hAnsiTheme="majorEastAsia" w:hint="eastAsia"/>
                <w:sz w:val="28"/>
                <w:szCs w:val="28"/>
              </w:rPr>
              <w:t>特性</w:t>
            </w:r>
          </w:p>
        </w:tc>
        <w:tc>
          <w:tcPr>
            <w:tcW w:w="6793" w:type="dxa"/>
            <w:tcBorders>
              <w:left w:val="single" w:sz="4" w:space="0" w:color="FFFFFF" w:themeColor="background1"/>
              <w:bottom w:val="single" w:sz="4" w:space="0" w:color="F2F2F2" w:themeColor="background1" w:themeShade="F2"/>
            </w:tcBorders>
          </w:tcPr>
          <w:p w14:paraId="410F1BA5" w14:textId="77777777" w:rsidR="00A6160C" w:rsidRDefault="00F961DD" w:rsidP="00DF07AD">
            <w:pP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</w:pPr>
            <w:r w:rsidRPr="00F961DD"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（1）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用户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发布的资源求助对全平台所有满足一定条件的用户可见</w:t>
            </w:r>
          </w:p>
          <w:p w14:paraId="313E8588" w14:textId="77777777" w:rsidR="00F961DD" w:rsidRDefault="00F961DD" w:rsidP="00DF07AD">
            <w:pP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（2）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用户可选择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向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专业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的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机构、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组织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或个人求助</w:t>
            </w:r>
          </w:p>
          <w:p w14:paraId="02AB505A" w14:textId="0983A1D7" w:rsidR="00F961DD" w:rsidRPr="00F961DD" w:rsidRDefault="00F961DD" w:rsidP="00DF07AD">
            <w:pP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（3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）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具有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援助能力的其他用户可与求助者联系，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val="en-US"/>
              </w:rPr>
              <w:t>达成</w:t>
            </w:r>
            <w:r>
              <w:rPr>
                <w:rFonts w:asciiTheme="majorEastAsia" w:eastAsiaTheme="majorEastAsia" w:hAnsiTheme="majorEastAsia"/>
                <w:sz w:val="28"/>
                <w:szCs w:val="28"/>
                <w:lang w:val="en-US"/>
              </w:rPr>
              <w:t>资源共享或交易</w:t>
            </w:r>
          </w:p>
        </w:tc>
      </w:tr>
    </w:tbl>
    <w:p w14:paraId="17A90B6C" w14:textId="3D7A4969" w:rsidR="00D07B54" w:rsidRDefault="00D07B54" w:rsidP="00DF07AD">
      <w:pPr>
        <w:rPr>
          <w:rFonts w:asciiTheme="majorEastAsia" w:eastAsiaTheme="majorEastAsia" w:hAnsiTheme="majorEastAsia"/>
          <w:b/>
          <w:sz w:val="28"/>
          <w:szCs w:val="28"/>
        </w:rPr>
      </w:pPr>
      <w:r w:rsidRPr="00D07B54">
        <w:rPr>
          <w:rFonts w:asciiTheme="majorEastAsia" w:eastAsiaTheme="majorEastAsia" w:hAnsiTheme="majorEastAsia" w:hint="eastAsia"/>
          <w:b/>
          <w:sz w:val="28"/>
          <w:szCs w:val="28"/>
        </w:rPr>
        <w:t>边界</w:t>
      </w:r>
      <w:r w:rsidRPr="00D07B54">
        <w:rPr>
          <w:rFonts w:asciiTheme="majorEastAsia" w:eastAsiaTheme="majorEastAsia" w:hAnsiTheme="majorEastAsia"/>
          <w:b/>
          <w:sz w:val="28"/>
          <w:szCs w:val="28"/>
        </w:rPr>
        <w:t>图：</w:t>
      </w:r>
    </w:p>
    <w:p w14:paraId="5DBBE542" w14:textId="2081C19F" w:rsidR="00A945B4" w:rsidRPr="00444F71" w:rsidRDefault="0073573E" w:rsidP="00DF07AD">
      <w:pPr>
        <w:rPr>
          <w:rFonts w:asciiTheme="majorEastAsia" w:eastAsiaTheme="majorEastAsia" w:hAnsiTheme="majorEastAsia"/>
          <w:b/>
          <w:sz w:val="28"/>
          <w:szCs w:val="28"/>
          <w:lang w:val="en-US"/>
        </w:rPr>
      </w:pPr>
      <w:r w:rsidRPr="0073573E">
        <w:rPr>
          <w:rFonts w:asciiTheme="majorEastAsia" w:eastAsiaTheme="majorEastAsia" w:hAnsiTheme="majorEastAsia"/>
          <w:b/>
          <w:noProof/>
          <w:sz w:val="28"/>
          <w:szCs w:val="28"/>
          <w:lang w:val="en-US"/>
        </w:rPr>
        <w:drawing>
          <wp:inline distT="0" distB="0" distL="0" distR="0" wp14:anchorId="2CEDA54A" wp14:editId="2657B6AB">
            <wp:extent cx="5238750" cy="3057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3D06" w14:textId="77777777" w:rsidR="008820C2" w:rsidRDefault="008820C2" w:rsidP="00DF07AD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2FE17977" w14:textId="11D23062" w:rsidR="008D0FC8" w:rsidRDefault="00E438A9" w:rsidP="00DF07AD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4</w:t>
      </w:r>
      <w:r w:rsidR="008D0FC8" w:rsidRPr="008D0FC8">
        <w:rPr>
          <w:rFonts w:asciiTheme="majorEastAsia" w:eastAsiaTheme="majorEastAsia" w:hAnsiTheme="majorEastAsia"/>
          <w:b/>
          <w:sz w:val="36"/>
          <w:szCs w:val="36"/>
        </w:rPr>
        <w:t>.3 确定解决方案的约束</w:t>
      </w:r>
    </w:p>
    <w:p w14:paraId="1B0690BB" w14:textId="3977EE4C" w:rsidR="004549CA" w:rsidRPr="00353BBE" w:rsidRDefault="00353BBE" w:rsidP="00353BBE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 w:hint="eastAsia"/>
          <w:b/>
          <w:sz w:val="28"/>
          <w:szCs w:val="28"/>
          <w:lang w:val="en-US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>
        <w:rPr>
          <w:rFonts w:asciiTheme="minorEastAsia" w:hAnsiTheme="minorEastAsia"/>
          <w:b/>
          <w:sz w:val="28"/>
          <w:szCs w:val="28"/>
          <w:lang w:val="en-US"/>
        </w:rPr>
        <w:t>P1</w:t>
      </w:r>
      <w:r>
        <w:rPr>
          <w:rFonts w:asciiTheme="minorEastAsia" w:hAnsiTheme="minorEastAsia"/>
          <w:b/>
          <w:sz w:val="28"/>
          <w:szCs w:val="28"/>
          <w:lang w:val="en-US"/>
        </w:rPr>
        <w:t>的解决方案的约束</w:t>
      </w:r>
      <w:r w:rsidRPr="00D40C33">
        <w:rPr>
          <w:rFonts w:asciiTheme="minorEastAsia" w:hAnsiTheme="minorEastAsia"/>
          <w:b/>
          <w:sz w:val="28"/>
          <w:szCs w:val="28"/>
          <w:lang w:val="en-US"/>
        </w:rPr>
        <w:t>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2747"/>
        <w:gridCol w:w="2747"/>
      </w:tblGrid>
      <w:tr w:rsidR="00353BBE" w:rsidRPr="00FB31A7" w14:paraId="3807BD49" w14:textId="77777777" w:rsidTr="00DD2B8B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26A9B2F4" w14:textId="77777777" w:rsidR="00353BBE" w:rsidRPr="00FB31A7" w:rsidRDefault="00353BBE" w:rsidP="00560600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FB31A7">
              <w:rPr>
                <w:rFonts w:ascii="Microsoft YaHei" w:eastAsia="Microsoft YaHei" w:hAnsi="Microsoft YaHei"/>
                <w:b/>
                <w:sz w:val="28"/>
                <w:szCs w:val="28"/>
              </w:rPr>
              <w:t>约束源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574308F1" w14:textId="77777777" w:rsidR="00353BBE" w:rsidRPr="00FB31A7" w:rsidRDefault="00353BBE" w:rsidP="00560600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FB31A7">
              <w:rPr>
                <w:rFonts w:ascii="Microsoft YaHei" w:eastAsia="Microsoft YaHei" w:hAnsi="Microsoft YaHei"/>
                <w:b/>
                <w:sz w:val="28"/>
                <w:szCs w:val="28"/>
              </w:rPr>
              <w:t>约束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41BAD846" w14:textId="77777777" w:rsidR="00353BBE" w:rsidRPr="00FB31A7" w:rsidRDefault="00353BBE" w:rsidP="00560600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FB31A7">
              <w:rPr>
                <w:rFonts w:ascii="Microsoft YaHei" w:eastAsia="Microsoft YaHei" w:hAnsi="Microsoft YaHei"/>
                <w:b/>
                <w:sz w:val="28"/>
                <w:szCs w:val="28"/>
              </w:rPr>
              <w:t>理由</w:t>
            </w:r>
          </w:p>
        </w:tc>
      </w:tr>
      <w:tr w:rsidR="00353BBE" w:rsidRPr="00FB31A7" w14:paraId="4F6F6078" w14:textId="77777777" w:rsidTr="00DD2B8B">
        <w:tc>
          <w:tcPr>
            <w:tcW w:w="2746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1BF57AC7" w14:textId="77777777" w:rsidR="00353BBE" w:rsidRPr="00FB31A7" w:rsidRDefault="00353BBE" w:rsidP="00560600">
            <w:pPr>
              <w:jc w:val="center"/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FB31A7">
              <w:rPr>
                <w:rFonts w:ascii="Microsoft YaHei" w:eastAsia="Microsoft YaHei" w:hAnsi="Microsoft YaHei"/>
                <w:b/>
                <w:sz w:val="28"/>
                <w:szCs w:val="28"/>
              </w:rPr>
              <w:t>设备预算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3373F54B" w14:textId="77777777" w:rsidR="00353BBE" w:rsidRPr="00FB31A7" w:rsidRDefault="00353BBE" w:rsidP="00560600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系统需要保存许多用户的信息，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需要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较大的数据库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0295FF4A" w14:textId="77777777" w:rsidR="00353BBE" w:rsidRPr="00FB31A7" w:rsidRDefault="00353BBE" w:rsidP="00560600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用户会不断增多，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每个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用户要保存的信息也会不断增多，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如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：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帮助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记录、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被帮助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记录</w:t>
            </w:r>
          </w:p>
        </w:tc>
      </w:tr>
    </w:tbl>
    <w:p w14:paraId="2A428BDD" w14:textId="77777777" w:rsidR="00353BBE" w:rsidRDefault="00353BBE" w:rsidP="00DF07AD">
      <w:pPr>
        <w:rPr>
          <w:rFonts w:asciiTheme="majorEastAsia" w:eastAsiaTheme="majorEastAsia" w:hAnsiTheme="majorEastAsia" w:hint="eastAsia"/>
          <w:b/>
          <w:sz w:val="36"/>
          <w:szCs w:val="36"/>
        </w:rPr>
      </w:pPr>
      <w:bookmarkStart w:id="0" w:name="_GoBack"/>
      <w:bookmarkEnd w:id="0"/>
    </w:p>
    <w:p w14:paraId="65EB1519" w14:textId="2358AAA7" w:rsidR="004549CA" w:rsidRPr="004549CA" w:rsidRDefault="004549CA" w:rsidP="004549CA">
      <w:pPr>
        <w:autoSpaceDE w:val="0"/>
        <w:autoSpaceDN w:val="0"/>
        <w:adjustRightInd w:val="0"/>
        <w:spacing w:after="240" w:line="340" w:lineRule="atLeast"/>
        <w:rPr>
          <w:rFonts w:asciiTheme="minorEastAsia" w:hAnsiTheme="minorEastAsia"/>
          <w:b/>
          <w:sz w:val="28"/>
          <w:szCs w:val="28"/>
          <w:lang w:val="en-US"/>
        </w:rPr>
      </w:pPr>
      <w:r w:rsidRPr="00965052">
        <w:rPr>
          <w:rFonts w:ascii="Wingdings" w:hAnsi="Wingdings" w:cs="Wingdings"/>
          <w:color w:val="000000"/>
          <w:sz w:val="28"/>
          <w:szCs w:val="28"/>
          <w:lang w:val="en-US" w:eastAsia="ja-JP"/>
        </w:rPr>
        <w:t></w:t>
      </w:r>
      <w:r w:rsidRPr="00965052">
        <w:rPr>
          <w:rFonts w:ascii="Wingdings" w:hAnsi="Wingdings" w:cs="Wingdings"/>
          <w:color w:val="000000"/>
          <w:sz w:val="18"/>
          <w:szCs w:val="18"/>
          <w:lang w:val="en-US" w:eastAsia="ja-JP"/>
        </w:rPr>
        <w:t></w:t>
      </w:r>
      <w:r>
        <w:rPr>
          <w:rFonts w:asciiTheme="minorEastAsia" w:hAnsiTheme="minorEastAsia"/>
          <w:b/>
          <w:sz w:val="28"/>
          <w:szCs w:val="28"/>
          <w:lang w:val="en-US"/>
        </w:rPr>
        <w:t>P4的解决方案的约束</w:t>
      </w:r>
      <w:r w:rsidRPr="00D40C33">
        <w:rPr>
          <w:rFonts w:asciiTheme="minorEastAsia" w:hAnsiTheme="minorEastAsia"/>
          <w:b/>
          <w:sz w:val="28"/>
          <w:szCs w:val="28"/>
          <w:lang w:val="en-US"/>
        </w:rPr>
        <w:t>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2747"/>
        <w:gridCol w:w="2747"/>
      </w:tblGrid>
      <w:tr w:rsidR="008D0FC8" w14:paraId="3E8D2E14" w14:textId="77777777" w:rsidTr="008D0FC8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5B5FD8BF" w14:textId="52BF4377" w:rsidR="008D0FC8" w:rsidRDefault="008D0FC8" w:rsidP="008D0FC8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070B03F6" w14:textId="0E8C1B0E" w:rsidR="008D0FC8" w:rsidRDefault="008D0FC8" w:rsidP="008D0FC8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4CA3AF69" w14:textId="2FF68E00" w:rsidR="008D0FC8" w:rsidRDefault="008D0FC8" w:rsidP="008D0FC8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理由</w:t>
            </w:r>
          </w:p>
        </w:tc>
      </w:tr>
      <w:tr w:rsidR="008D0FC8" w14:paraId="7D495D85" w14:textId="77777777" w:rsidTr="00D87ACD">
        <w:tc>
          <w:tcPr>
            <w:tcW w:w="2746" w:type="dxa"/>
            <w:tcBorders>
              <w:right w:val="single" w:sz="4" w:space="0" w:color="FFFFFF" w:themeColor="background1"/>
            </w:tcBorders>
            <w:vAlign w:val="center"/>
          </w:tcPr>
          <w:p w14:paraId="492D946D" w14:textId="53E5F795" w:rsidR="008D0FC8" w:rsidRPr="007C0275" w:rsidRDefault="00D87ACD" w:rsidP="00D87AC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设备预算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4A3E74C" w14:textId="0741EE19" w:rsidR="008D0FC8" w:rsidRPr="007C0275" w:rsidRDefault="007C0275" w:rsidP="00DF07A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7C0275">
              <w:rPr>
                <w:rFonts w:asciiTheme="majorEastAsia" w:eastAsiaTheme="majorEastAsia" w:hAnsiTheme="majorEastAsia"/>
                <w:sz w:val="28"/>
                <w:szCs w:val="28"/>
              </w:rPr>
              <w:t>系统需要</w:t>
            </w:r>
            <w:r w:rsidR="00D87ACD">
              <w:rPr>
                <w:rFonts w:asciiTheme="majorEastAsia" w:eastAsiaTheme="majorEastAsia" w:hAnsiTheme="majorEastAsia"/>
                <w:sz w:val="28"/>
                <w:szCs w:val="28"/>
              </w:rPr>
              <w:t>保存大量用户的信息，需要较大的数据库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</w:tcPr>
          <w:p w14:paraId="4EED364F" w14:textId="5E5D18B4" w:rsidR="008D0FC8" w:rsidRPr="007C0275" w:rsidRDefault="00D87ACD" w:rsidP="00DF07A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方案的成功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实行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需要大量用户作为支撑，因此需要保存大量的用户信息</w:t>
            </w:r>
          </w:p>
        </w:tc>
      </w:tr>
      <w:tr w:rsidR="008D0FC8" w14:paraId="783C1FF1" w14:textId="77777777" w:rsidTr="00D87ACD">
        <w:tc>
          <w:tcPr>
            <w:tcW w:w="2746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295BBF2" w14:textId="7B1CCF34" w:rsidR="008D0FC8" w:rsidRPr="007C0275" w:rsidRDefault="00D56E7C" w:rsidP="00D87AC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人员资源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557D382" w14:textId="16C0CA50" w:rsidR="008D0FC8" w:rsidRPr="007C0275" w:rsidRDefault="00D56E7C" w:rsidP="00DF07A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系统需要引入一定的专业机构组织或个人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559FC97" w14:textId="3FDBB44F" w:rsidR="008D0FC8" w:rsidRPr="007C0275" w:rsidRDefault="00D56E7C" w:rsidP="00DF07A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专业的机构组织或个人拥有更丰富的背景知识与资源，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能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够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扩充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平台的资源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来源</w:t>
            </w:r>
          </w:p>
        </w:tc>
      </w:tr>
      <w:tr w:rsidR="008D0FC8" w14:paraId="77495142" w14:textId="77777777" w:rsidTr="00D87ACD">
        <w:tc>
          <w:tcPr>
            <w:tcW w:w="2746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  <w:vAlign w:val="center"/>
          </w:tcPr>
          <w:p w14:paraId="35A260C1" w14:textId="29CD6B4E" w:rsidR="008D0FC8" w:rsidRPr="007C0275" w:rsidRDefault="00CD209C" w:rsidP="00D87AC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人员资源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31669DDC" w14:textId="0CA3AC3E" w:rsidR="008D0FC8" w:rsidRPr="007C0275" w:rsidRDefault="00CD209C" w:rsidP="00DF07A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系统需要一定数量的用户作为基础</w:t>
            </w:r>
          </w:p>
        </w:tc>
        <w:tc>
          <w:tcPr>
            <w:tcW w:w="2747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48C2E148" w14:textId="0B820F75" w:rsidR="008D0FC8" w:rsidRPr="007C0275" w:rsidRDefault="00CD209C" w:rsidP="00DF07AD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sz w:val="28"/>
                <w:szCs w:val="28"/>
              </w:rPr>
              <w:t>只有用户数量足够才能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够形成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广阔的资源来源</w:t>
            </w:r>
          </w:p>
        </w:tc>
      </w:tr>
    </w:tbl>
    <w:p w14:paraId="77FD8DAA" w14:textId="77777777" w:rsidR="008D0FC8" w:rsidRDefault="008D0FC8" w:rsidP="00DF07AD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63FFFC50" w14:textId="77777777" w:rsidR="008D0FC8" w:rsidRDefault="008D0FC8" w:rsidP="00DF07AD">
      <w:pPr>
        <w:rPr>
          <w:rFonts w:asciiTheme="majorEastAsia" w:eastAsiaTheme="majorEastAsia" w:hAnsiTheme="majorEastAsia"/>
          <w:b/>
          <w:sz w:val="28"/>
          <w:szCs w:val="28"/>
        </w:rPr>
      </w:pPr>
    </w:p>
    <w:p w14:paraId="79FD62D2" w14:textId="7F776015" w:rsidR="001A7830" w:rsidRDefault="00E438A9" w:rsidP="001A7830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5</w:t>
      </w:r>
      <w:r w:rsidR="001A7830">
        <w:rPr>
          <w:rFonts w:asciiTheme="majorEastAsia" w:eastAsiaTheme="majorEastAsia" w:hAnsiTheme="majorEastAsia" w:hint="eastAsia"/>
          <w:b/>
          <w:sz w:val="48"/>
          <w:szCs w:val="48"/>
        </w:rPr>
        <w:t>、</w:t>
      </w:r>
      <w:r w:rsidR="001A7830">
        <w:rPr>
          <w:rFonts w:asciiTheme="majorEastAsia" w:eastAsiaTheme="majorEastAsia" w:hAnsiTheme="majorEastAsia"/>
          <w:b/>
          <w:sz w:val="48"/>
          <w:szCs w:val="48"/>
        </w:rPr>
        <w:t>确定系统边界</w:t>
      </w:r>
    </w:p>
    <w:p w14:paraId="776D8FD2" w14:textId="2ABB3E5E" w:rsidR="004B5E31" w:rsidRDefault="00E438A9" w:rsidP="004B5E31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5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>.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1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 xml:space="preserve"> 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系统边界图</w:t>
      </w:r>
    </w:p>
    <w:p w14:paraId="38EAFEE2" w14:textId="3870C60D" w:rsidR="00AF3093" w:rsidRPr="008D0FC8" w:rsidRDefault="00776682" w:rsidP="004B5E31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  <w:szCs w:val="36"/>
          <w:lang w:val="en-US"/>
        </w:rPr>
        <w:drawing>
          <wp:inline distT="0" distB="0" distL="0" distR="0" wp14:anchorId="596ABF5B" wp14:editId="6BE39038">
            <wp:extent cx="5238750" cy="3728608"/>
            <wp:effectExtent l="0" t="0" r="0" b="5715"/>
            <wp:docPr id="5" name="图片 5" descr="../../Library/Containers/com.tencent.qq/Data/Library/Application%20Support/QQ/Users/794637366/QQ/Temp.db/FBA6E625-A465-49D7-9CAB-E8EBA62C95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Library/Containers/com.tencent.qq/Data/Library/Application%20Support/QQ/Users/794637366/QQ/Temp.db/FBA6E625-A465-49D7-9CAB-E8EBA62C95C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2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A6E2" w14:textId="7DFA6B31" w:rsidR="004B5E31" w:rsidRDefault="00E438A9" w:rsidP="004B5E31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5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>.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2</w:t>
      </w:r>
      <w:r w:rsidR="004B5E31" w:rsidRPr="008D0FC8">
        <w:rPr>
          <w:rFonts w:asciiTheme="majorEastAsia" w:eastAsiaTheme="majorEastAsia" w:hAnsiTheme="majorEastAsia"/>
          <w:b/>
          <w:sz w:val="36"/>
          <w:szCs w:val="36"/>
        </w:rPr>
        <w:t xml:space="preserve"> </w:t>
      </w:r>
      <w:r w:rsidR="004B5E31">
        <w:rPr>
          <w:rFonts w:asciiTheme="majorEastAsia" w:eastAsiaTheme="majorEastAsia" w:hAnsiTheme="majorEastAsia"/>
          <w:b/>
          <w:sz w:val="36"/>
          <w:szCs w:val="36"/>
        </w:rPr>
        <w:t>系统用例图</w:t>
      </w:r>
    </w:p>
    <w:p w14:paraId="570ECCA9" w14:textId="14209A66" w:rsidR="004072D3" w:rsidRPr="008D0FC8" w:rsidRDefault="00776682" w:rsidP="004B5E31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41CFFDD1" wp14:editId="63490EB2">
            <wp:extent cx="4140477" cy="4079632"/>
            <wp:effectExtent l="0" t="0" r="0" b="10160"/>
            <wp:docPr id="4" name="图片 4" descr="../../Library/Containers/com.tencent.qq/Data/Library/Application%20Support/QQ/Users/794637366/QQ/Temp.db/30A31503-CFFD-4418-BCE1-F015A65F14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Containers/com.tencent.qq/Data/Library/Application%20Support/QQ/Users/794637366/QQ/Temp.db/30A31503-CFFD-4418-BCE1-F015A65F149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985" cy="409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10F5" w14:textId="652A52A0" w:rsidR="008820C2" w:rsidRDefault="008820C2" w:rsidP="004B5E31">
      <w:pPr>
        <w:rPr>
          <w:rFonts w:asciiTheme="majorEastAsia" w:eastAsiaTheme="majorEastAsia" w:hAnsiTheme="majorEastAsia"/>
          <w:b/>
          <w:sz w:val="28"/>
          <w:szCs w:val="28"/>
          <w:lang w:val="en-US"/>
        </w:rPr>
      </w:pPr>
    </w:p>
    <w:p w14:paraId="0632FDEE" w14:textId="0A9EC7E5" w:rsidR="000F6838" w:rsidRDefault="000F6838" w:rsidP="000F6838">
      <w:pPr>
        <w:jc w:val="center"/>
        <w:rPr>
          <w:rFonts w:asciiTheme="majorEastAsia" w:eastAsiaTheme="majorEastAsia" w:hAnsiTheme="majorEastAsia"/>
          <w:b/>
          <w:sz w:val="52"/>
          <w:szCs w:val="52"/>
          <w:lang w:val="en-US"/>
        </w:rPr>
      </w:pPr>
      <w:r w:rsidRPr="000F6838">
        <w:rPr>
          <w:rFonts w:asciiTheme="majorEastAsia" w:eastAsiaTheme="majorEastAsia" w:hAnsiTheme="majorEastAsia" w:hint="eastAsia"/>
          <w:b/>
          <w:sz w:val="52"/>
          <w:szCs w:val="52"/>
          <w:lang w:val="en-US"/>
        </w:rPr>
        <w:t>附录</w:t>
      </w:r>
    </w:p>
    <w:p w14:paraId="086759DC" w14:textId="79563F7A" w:rsidR="00D0124F" w:rsidRDefault="00D0124F" w:rsidP="00D0124F">
      <w:pPr>
        <w:rPr>
          <w:rFonts w:asciiTheme="majorEastAsia" w:eastAsiaTheme="majorEastAsia" w:hAnsiTheme="majorEastAsia"/>
          <w:b/>
          <w:sz w:val="44"/>
          <w:szCs w:val="44"/>
          <w:lang w:val="en-US"/>
        </w:rPr>
      </w:pPr>
      <w:r w:rsidRPr="00D0124F">
        <w:rPr>
          <w:rFonts w:asciiTheme="majorEastAsia" w:eastAsiaTheme="majorEastAsia" w:hAnsiTheme="majorEastAsia"/>
          <w:b/>
          <w:sz w:val="44"/>
          <w:szCs w:val="44"/>
          <w:lang w:val="en-US"/>
        </w:rPr>
        <w:t>一、同类型系统现状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843"/>
        <w:gridCol w:w="4417"/>
      </w:tblGrid>
      <w:tr w:rsidR="00D0124F" w14:paraId="7A36C1C8" w14:textId="77777777" w:rsidTr="00D0124F"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2FAE021E" w14:textId="11E5A16B" w:rsidR="00D0124F" w:rsidRPr="00D0124F" w:rsidRDefault="00D0124F" w:rsidP="00D0124F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 w:rsidRPr="00D0124F">
              <w:rPr>
                <w:b/>
                <w:sz w:val="28"/>
                <w:szCs w:val="28"/>
              </w:rPr>
              <w:t>典型系统名称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19415CF" w14:textId="2C8EF32F" w:rsidR="00D0124F" w:rsidRPr="00D0124F" w:rsidRDefault="00D0124F" w:rsidP="00D0124F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  <w:t>支持平台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69158907" w14:textId="35C63A20" w:rsidR="00D0124F" w:rsidRPr="00D0124F" w:rsidRDefault="00D0124F" w:rsidP="00D0124F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val="en-US"/>
              </w:rPr>
              <w:t>特点</w:t>
            </w:r>
          </w:p>
        </w:tc>
      </w:tr>
      <w:tr w:rsidR="00D0124F" w14:paraId="5F4C9CED" w14:textId="77777777" w:rsidTr="00381F0C">
        <w:tc>
          <w:tcPr>
            <w:tcW w:w="1980" w:type="dxa"/>
            <w:tcBorders>
              <w:right w:val="single" w:sz="4" w:space="0" w:color="FFFFFF" w:themeColor="background1"/>
            </w:tcBorders>
            <w:vAlign w:val="center"/>
          </w:tcPr>
          <w:p w14:paraId="21B5199B" w14:textId="3EF921E2" w:rsidR="00D0124F" w:rsidRPr="00381F0C" w:rsidRDefault="00F2088A" w:rsidP="00381F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百度知道、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知乎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A42434" w14:textId="691244CF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移动终端、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web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网站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</w:tcBorders>
          </w:tcPr>
          <w:p w14:paraId="230DB104" w14:textId="5A51043E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以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网上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问答为主要方式来解决他人的问题，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侧重于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虚拟网络中的社交、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建立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社会化问答社区。</w:t>
            </w:r>
          </w:p>
        </w:tc>
      </w:tr>
      <w:tr w:rsidR="00D0124F" w14:paraId="4DAE62C3" w14:textId="77777777" w:rsidTr="00381F0C"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92D0BF6" w14:textId="76B0570C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陌陌、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探探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030AA5D" w14:textId="47FC0815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proofErr w:type="spellStart"/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os</w:t>
            </w:r>
            <w:proofErr w:type="spellEnd"/>
            <w:r w:rsidRPr="00F2088A">
              <w:rPr>
                <w:rFonts w:asciiTheme="minorEastAsia" w:hAnsiTheme="minorEastAsia"/>
                <w:sz w:val="24"/>
                <w:szCs w:val="24"/>
              </w:rPr>
              <w:t>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andro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604B55D" w14:textId="712979EC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是一种基于地理位置的移动社交软件，侧重于通过系统平台与他人、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尤其是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附近意趣相投的人建立社交关系</w:t>
            </w:r>
          </w:p>
        </w:tc>
      </w:tr>
      <w:tr w:rsidR="00D0124F" w14:paraId="235A4B05" w14:textId="77777777" w:rsidTr="00381F0C">
        <w:tc>
          <w:tcPr>
            <w:tcW w:w="1980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  <w:vAlign w:val="center"/>
          </w:tcPr>
          <w:p w14:paraId="360FB299" w14:textId="06C4DC04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lastRenderedPageBreak/>
              <w:t>微信摇一摇周边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bottom w:val="single" w:sz="4" w:space="0" w:color="D7D7D7" w:themeColor="text2" w:themeTint="33"/>
              <w:right w:val="single" w:sz="4" w:space="0" w:color="FFFFFF" w:themeColor="background1"/>
            </w:tcBorders>
            <w:vAlign w:val="center"/>
          </w:tcPr>
          <w:p w14:paraId="134376AB" w14:textId="15D75C37" w:rsidR="00D0124F" w:rsidRPr="00F2088A" w:rsidRDefault="00F2088A" w:rsidP="00381F0C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移动终端</w:t>
            </w:r>
          </w:p>
        </w:tc>
        <w:tc>
          <w:tcPr>
            <w:tcW w:w="4417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1E2C44DB" w14:textId="25C0960B" w:rsidR="00D0124F" w:rsidRPr="00F2088A" w:rsidRDefault="00F2088A" w:rsidP="00D0124F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 w:rsidRPr="00F2088A">
              <w:rPr>
                <w:rFonts w:asciiTheme="minorEastAsia" w:hAnsiTheme="minorEastAsia"/>
                <w:sz w:val="24"/>
                <w:szCs w:val="24"/>
              </w:rPr>
              <w:t>侧重于推销周边的商家、广告，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商业性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较强、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淡化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社交元素；支持演出、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会议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上的互动，</w:t>
            </w:r>
            <w:r w:rsidRPr="00F2088A">
              <w:rPr>
                <w:rFonts w:asciiTheme="minorEastAsia" w:hAnsiTheme="minorEastAsia" w:hint="eastAsia"/>
                <w:sz w:val="24"/>
                <w:szCs w:val="24"/>
              </w:rPr>
              <w:t>偏向于</w:t>
            </w:r>
            <w:r w:rsidRPr="00F2088A">
              <w:rPr>
                <w:rFonts w:asciiTheme="minorEastAsia" w:hAnsiTheme="minorEastAsia"/>
                <w:sz w:val="24"/>
                <w:szCs w:val="24"/>
              </w:rPr>
              <w:t>面对面交流的工具。</w:t>
            </w:r>
          </w:p>
        </w:tc>
      </w:tr>
    </w:tbl>
    <w:p w14:paraId="7D79B862" w14:textId="77777777" w:rsidR="00D0124F" w:rsidRDefault="00D0124F" w:rsidP="00D0124F">
      <w:pPr>
        <w:rPr>
          <w:rFonts w:asciiTheme="majorEastAsia" w:eastAsiaTheme="majorEastAsia" w:hAnsiTheme="majorEastAsia"/>
          <w:b/>
          <w:sz w:val="44"/>
          <w:szCs w:val="44"/>
          <w:lang w:val="en-US"/>
        </w:rPr>
      </w:pPr>
    </w:p>
    <w:p w14:paraId="7CCE2526" w14:textId="71DE6FF3" w:rsidR="00D0124F" w:rsidRPr="00D0124F" w:rsidRDefault="00D0124F" w:rsidP="00D0124F">
      <w:pPr>
        <w:rPr>
          <w:rFonts w:asciiTheme="majorEastAsia" w:eastAsiaTheme="majorEastAsia" w:hAnsiTheme="majorEastAsia"/>
          <w:b/>
          <w:sz w:val="44"/>
          <w:szCs w:val="44"/>
          <w:lang w:val="en-US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lang w:val="en-US"/>
        </w:rPr>
        <w:t>二</w:t>
      </w:r>
      <w:r>
        <w:rPr>
          <w:rFonts w:asciiTheme="majorEastAsia" w:eastAsiaTheme="majorEastAsia" w:hAnsiTheme="majorEastAsia"/>
          <w:b/>
          <w:sz w:val="44"/>
          <w:szCs w:val="44"/>
          <w:lang w:val="en-US"/>
        </w:rPr>
        <w:t>、客户面谈记录</w:t>
      </w:r>
    </w:p>
    <w:p w14:paraId="71310209" w14:textId="6DD0BBF4" w:rsidR="000F6838" w:rsidRDefault="00805F58" w:rsidP="00805F58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  <w:r w:rsidRPr="005F6EF5">
        <w:rPr>
          <w:rFonts w:asciiTheme="majorEastAsia" w:eastAsiaTheme="majorEastAsia" w:hAnsiTheme="majorEastAsia"/>
          <w:b/>
          <w:sz w:val="32"/>
          <w:szCs w:val="32"/>
          <w:lang w:val="en-US"/>
        </w:rPr>
        <w:t>1、</w:t>
      </w:r>
      <w:r w:rsidRPr="005F6EF5">
        <w:rPr>
          <w:rFonts w:asciiTheme="majorEastAsia" w:eastAsiaTheme="majorEastAsia" w:hAnsiTheme="majorEastAsia" w:hint="eastAsia"/>
          <w:b/>
          <w:sz w:val="32"/>
          <w:szCs w:val="32"/>
          <w:lang w:val="en-US"/>
        </w:rPr>
        <w:t>面谈</w:t>
      </w:r>
      <w:r w:rsidRPr="005F6EF5">
        <w:rPr>
          <w:rFonts w:asciiTheme="majorEastAsia" w:eastAsiaTheme="majorEastAsia" w:hAnsiTheme="majorEastAsia"/>
          <w:b/>
          <w:sz w:val="32"/>
          <w:szCs w:val="32"/>
          <w:lang w:val="en-US"/>
        </w:rPr>
        <w:t>问题列表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969"/>
      </w:tblGrid>
      <w:tr w:rsidR="005E6788" w14:paraId="12D3FEA0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D7D7D7" w:themeFill="text2" w:themeFillTint="33"/>
          </w:tcPr>
          <w:p w14:paraId="411ABA1B" w14:textId="39B9DCCA" w:rsidR="00175474" w:rsidRPr="009D7232" w:rsidRDefault="005E6788" w:rsidP="003709F9"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  <w:t>问题</w:t>
            </w:r>
            <w:r>
              <w:rPr>
                <w:rFonts w:asciiTheme="minorEastAsia" w:hAnsiTheme="minorEastAsia" w:hint="eastAsia"/>
                <w:b/>
                <w:sz w:val="24"/>
                <w:szCs w:val="24"/>
                <w:lang w:val="en-US"/>
              </w:rPr>
              <w:t>编号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D7D7D7" w:themeFill="text2" w:themeFillTint="33"/>
          </w:tcPr>
          <w:p w14:paraId="39627FF7" w14:textId="0FDE4DEF" w:rsidR="00175474" w:rsidRPr="009D7232" w:rsidRDefault="005E6788" w:rsidP="00805F58">
            <w:pP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  <w:lang w:val="en-US"/>
              </w:rPr>
              <w:t>问题内容</w:t>
            </w:r>
          </w:p>
        </w:tc>
      </w:tr>
      <w:tr w:rsidR="00627938" w14:paraId="4F59292E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69DBF612" w14:textId="2BB0E59C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01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367C085A" w14:textId="32042AC0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简单</w:t>
            </w:r>
            <w:r w:rsidRPr="00627938">
              <w:rPr>
                <w:sz w:val="24"/>
                <w:szCs w:val="24"/>
              </w:rPr>
              <w:t>描述产品</w:t>
            </w:r>
          </w:p>
        </w:tc>
      </w:tr>
      <w:tr w:rsidR="00627938" w14:paraId="66BC327C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A8DA44D" w14:textId="3C65630B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02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6E4E89B" w14:textId="64E8CC28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是否只针对</w:t>
            </w:r>
            <w:r w:rsidRPr="00627938">
              <w:rPr>
                <w:sz w:val="24"/>
                <w:szCs w:val="24"/>
              </w:rPr>
              <w:t>紧急情况</w:t>
            </w:r>
          </w:p>
        </w:tc>
      </w:tr>
      <w:tr w:rsidR="00627938" w14:paraId="116C879B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5CE9B761" w14:textId="189580E1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03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0D2CF981" w14:textId="51ED1484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手机</w:t>
            </w:r>
            <w:r w:rsidRPr="00627938">
              <w:rPr>
                <w:sz w:val="24"/>
                <w:szCs w:val="24"/>
              </w:rPr>
              <w:t>信号不好</w:t>
            </w:r>
            <w:r w:rsidRPr="00627938">
              <w:rPr>
                <w:rFonts w:hint="eastAsia"/>
                <w:sz w:val="24"/>
                <w:szCs w:val="24"/>
              </w:rPr>
              <w:t>会影响产品推广</w:t>
            </w:r>
          </w:p>
        </w:tc>
      </w:tr>
      <w:tr w:rsidR="00627938" w14:paraId="15C39215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B9B1290" w14:textId="3A7DF016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04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723DC34" w14:textId="0F38DAB5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是</w:t>
            </w:r>
            <w:r w:rsidRPr="00627938">
              <w:rPr>
                <w:sz w:val="24"/>
                <w:szCs w:val="24"/>
              </w:rPr>
              <w:t>pc</w:t>
            </w:r>
            <w:r w:rsidRPr="00627938">
              <w:rPr>
                <w:rFonts w:hint="eastAsia"/>
                <w:sz w:val="24"/>
                <w:szCs w:val="24"/>
              </w:rPr>
              <w:t>还是移动</w:t>
            </w:r>
            <w:r w:rsidRPr="00627938">
              <w:rPr>
                <w:sz w:val="24"/>
                <w:szCs w:val="24"/>
              </w:rPr>
              <w:t>端</w:t>
            </w:r>
          </w:p>
        </w:tc>
      </w:tr>
      <w:tr w:rsidR="00627938" w14:paraId="558FCAE7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0AC7E548" w14:textId="0C704640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05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31B3B0BB" w14:textId="132B0190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是否提供有偿援助</w:t>
            </w:r>
          </w:p>
        </w:tc>
      </w:tr>
      <w:tr w:rsidR="00627938" w14:paraId="0E209D4A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867D903" w14:textId="4A43B8F3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06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2FCFA72" w14:textId="73E7A071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是否</w:t>
            </w:r>
            <w:r w:rsidRPr="00627938">
              <w:rPr>
                <w:sz w:val="24"/>
                <w:szCs w:val="24"/>
              </w:rPr>
              <w:t>需要达成互助后的评价</w:t>
            </w:r>
          </w:p>
        </w:tc>
      </w:tr>
      <w:tr w:rsidR="00627938" w14:paraId="5948688A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143EEA5D" w14:textId="231B28DB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07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4CB1BA64" w14:textId="1802F28F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sz w:val="24"/>
                <w:szCs w:val="24"/>
              </w:rPr>
              <w:t>是否</w:t>
            </w:r>
            <w:r w:rsidRPr="00627938">
              <w:rPr>
                <w:rFonts w:hint="eastAsia"/>
                <w:sz w:val="24"/>
                <w:szCs w:val="24"/>
              </w:rPr>
              <w:t>添加</w:t>
            </w:r>
            <w:r w:rsidRPr="00627938">
              <w:rPr>
                <w:sz w:val="24"/>
                <w:szCs w:val="24"/>
              </w:rPr>
              <w:t>条件筛选</w:t>
            </w:r>
          </w:p>
        </w:tc>
      </w:tr>
      <w:tr w:rsidR="00627938" w14:paraId="58FC6622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1FC5598" w14:textId="63FB2695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08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86C977C" w14:textId="442013D1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涉众是否有要求</w:t>
            </w:r>
          </w:p>
        </w:tc>
      </w:tr>
      <w:tr w:rsidR="00627938" w14:paraId="7F1477C1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124F217B" w14:textId="350417D8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09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00C42036" w14:textId="1DA517CA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如何进行身份</w:t>
            </w:r>
            <w:r w:rsidRPr="00627938">
              <w:rPr>
                <w:sz w:val="24"/>
                <w:szCs w:val="24"/>
              </w:rPr>
              <w:t>验证</w:t>
            </w:r>
          </w:p>
        </w:tc>
      </w:tr>
      <w:tr w:rsidR="00627938" w14:paraId="2EEF74D8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924914A" w14:textId="79137AA7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10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AE6AFB4" w14:textId="618E5235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想要</w:t>
            </w:r>
            <w:r w:rsidRPr="00627938">
              <w:rPr>
                <w:sz w:val="24"/>
                <w:szCs w:val="24"/>
              </w:rPr>
              <w:t>展现</w:t>
            </w:r>
            <w:r w:rsidRPr="00627938">
              <w:rPr>
                <w:rFonts w:hint="eastAsia"/>
                <w:sz w:val="24"/>
                <w:szCs w:val="24"/>
              </w:rPr>
              <w:t>的软件界面</w:t>
            </w:r>
            <w:r w:rsidRPr="00627938">
              <w:rPr>
                <w:sz w:val="24"/>
                <w:szCs w:val="24"/>
              </w:rPr>
              <w:t>形式</w:t>
            </w:r>
          </w:p>
        </w:tc>
      </w:tr>
      <w:tr w:rsidR="00627938" w14:paraId="4A51931F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2F073E13" w14:textId="7B5559EA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11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43E52F3A" w14:textId="2BF4B371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是在站内设置联系还是线下自行联系</w:t>
            </w:r>
          </w:p>
        </w:tc>
      </w:tr>
      <w:tr w:rsidR="00627938" w14:paraId="5EBA9F2F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5413BF4" w14:textId="146772F3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12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2A5D3C8" w14:textId="6594B703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请列举几个</w:t>
            </w:r>
            <w:r w:rsidRPr="00627938">
              <w:rPr>
                <w:sz w:val="24"/>
                <w:szCs w:val="24"/>
              </w:rPr>
              <w:t>使用场景</w:t>
            </w:r>
          </w:p>
        </w:tc>
      </w:tr>
      <w:tr w:rsidR="00627938" w14:paraId="22B8D842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4DE83CDA" w14:textId="79628275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13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61736364" w14:textId="153DDA70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有什么需要额外添加的亮点</w:t>
            </w:r>
          </w:p>
        </w:tc>
      </w:tr>
      <w:tr w:rsidR="00627938" w14:paraId="727627F7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AA23372" w14:textId="5333C0AF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14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B9C9E6A" w14:textId="00F1C732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怎么</w:t>
            </w:r>
            <w:r w:rsidRPr="00627938">
              <w:rPr>
                <w:sz w:val="24"/>
                <w:szCs w:val="24"/>
              </w:rPr>
              <w:t>评价系统是否成功</w:t>
            </w:r>
          </w:p>
        </w:tc>
      </w:tr>
      <w:tr w:rsidR="00627938" w14:paraId="4DF4B653" w14:textId="77777777" w:rsidTr="00CC0138">
        <w:tc>
          <w:tcPr>
            <w:tcW w:w="1271" w:type="dxa"/>
            <w:tcBorders>
              <w:right w:val="single" w:sz="4" w:space="0" w:color="FFFFFF" w:themeColor="background1"/>
            </w:tcBorders>
          </w:tcPr>
          <w:p w14:paraId="2C97A233" w14:textId="0373CEEC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15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</w:tcPr>
          <w:p w14:paraId="50364B54" w14:textId="567367BC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hint="eastAsia"/>
                <w:sz w:val="24"/>
                <w:szCs w:val="24"/>
              </w:rPr>
              <w:t>系统是否提供任务完成后</w:t>
            </w:r>
            <w:r w:rsidRPr="00627938">
              <w:rPr>
                <w:sz w:val="24"/>
                <w:szCs w:val="24"/>
              </w:rPr>
              <w:t>的赠送积分</w:t>
            </w:r>
          </w:p>
        </w:tc>
      </w:tr>
      <w:tr w:rsidR="00627938" w14:paraId="51A96E8D" w14:textId="77777777" w:rsidTr="00755F7C">
        <w:tc>
          <w:tcPr>
            <w:tcW w:w="127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3ADE33D" w14:textId="0CD5E2F1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16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0F3524F" w14:textId="245F7556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sz w:val="24"/>
                <w:szCs w:val="24"/>
              </w:rPr>
              <w:t>是否接受帮助的决定权</w:t>
            </w:r>
            <w:r w:rsidRPr="00627938">
              <w:rPr>
                <w:rFonts w:hint="eastAsia"/>
                <w:sz w:val="24"/>
                <w:szCs w:val="24"/>
              </w:rPr>
              <w:t>在谁</w:t>
            </w:r>
          </w:p>
        </w:tc>
      </w:tr>
      <w:tr w:rsidR="00627938" w14:paraId="6F68579F" w14:textId="77777777" w:rsidTr="00755F7C">
        <w:tc>
          <w:tcPr>
            <w:tcW w:w="1271" w:type="dxa"/>
            <w:tcBorders>
              <w:bottom w:val="single" w:sz="4" w:space="0" w:color="D7D7D7" w:themeColor="text2" w:themeTint="33"/>
              <w:right w:val="single" w:sz="4" w:space="0" w:color="FFFFFF" w:themeColor="background1"/>
            </w:tcBorders>
          </w:tcPr>
          <w:p w14:paraId="3E444FEE" w14:textId="046FFBAA" w:rsidR="00627938" w:rsidRPr="00616672" w:rsidRDefault="00627938" w:rsidP="003709F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16672">
              <w:rPr>
                <w:rFonts w:asciiTheme="minorEastAsia" w:hAnsiTheme="minorEastAsia"/>
                <w:sz w:val="24"/>
                <w:szCs w:val="24"/>
                <w:lang w:val="en-US"/>
              </w:rPr>
              <w:t>17</w:t>
            </w:r>
          </w:p>
        </w:tc>
        <w:tc>
          <w:tcPr>
            <w:tcW w:w="6969" w:type="dxa"/>
            <w:tcBorders>
              <w:left w:val="single" w:sz="4" w:space="0" w:color="FFFFFF" w:themeColor="background1"/>
              <w:bottom w:val="single" w:sz="4" w:space="0" w:color="D7D7D7" w:themeColor="text2" w:themeTint="33"/>
            </w:tcBorders>
          </w:tcPr>
          <w:p w14:paraId="5DBB2431" w14:textId="7D25219B" w:rsidR="00627938" w:rsidRPr="00627938" w:rsidRDefault="00627938" w:rsidP="00805F58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627938">
              <w:rPr>
                <w:rFonts w:ascii="微软雅黑" w:eastAsia="微软雅黑" w:hAnsi="微软雅黑" w:cs="宋体" w:hint="eastAsia"/>
                <w:sz w:val="24"/>
                <w:szCs w:val="24"/>
              </w:rPr>
              <w:t>有什么特别要求或者期望吗</w:t>
            </w:r>
          </w:p>
        </w:tc>
      </w:tr>
    </w:tbl>
    <w:p w14:paraId="73A4580A" w14:textId="77777777" w:rsidR="005F6EF5" w:rsidRDefault="005F6EF5" w:rsidP="00805F58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</w:p>
    <w:p w14:paraId="4A3D9144" w14:textId="36080F25" w:rsidR="00BE41CC" w:rsidRDefault="00BE41CC" w:rsidP="00BE41CC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  <w:r>
        <w:rPr>
          <w:rFonts w:asciiTheme="majorEastAsia" w:eastAsiaTheme="majorEastAsia" w:hAnsiTheme="majorEastAsia"/>
          <w:b/>
          <w:sz w:val="32"/>
          <w:szCs w:val="32"/>
          <w:lang w:val="en-US"/>
        </w:rPr>
        <w:t>2</w:t>
      </w:r>
      <w:r w:rsidRPr="005F6EF5">
        <w:rPr>
          <w:rFonts w:asciiTheme="majorEastAsia" w:eastAsiaTheme="majorEastAsia" w:hAnsiTheme="majorEastAsia"/>
          <w:b/>
          <w:sz w:val="32"/>
          <w:szCs w:val="32"/>
          <w:lang w:val="en-US"/>
        </w:rPr>
        <w:t>、</w:t>
      </w:r>
      <w:r w:rsidR="000E6DE7">
        <w:rPr>
          <w:rFonts w:asciiTheme="majorEastAsia" w:eastAsiaTheme="majorEastAsia" w:hAnsiTheme="majorEastAsia"/>
          <w:b/>
          <w:sz w:val="32"/>
          <w:szCs w:val="32"/>
          <w:lang w:val="en-US"/>
        </w:rPr>
        <w:t>面谈记录总结</w:t>
      </w: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348"/>
        <w:gridCol w:w="6892"/>
      </w:tblGrid>
      <w:tr w:rsidR="00471966" w:rsidRPr="00C97184" w14:paraId="07D95CC8" w14:textId="77777777" w:rsidTr="00317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DDDDD9" w:themeFill="background2" w:themeFillShade="E6"/>
          </w:tcPr>
          <w:p w14:paraId="1D78EE48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会见者：</w:t>
            </w:r>
            <w:r w:rsidRPr="00CD77E5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谭琼、王卉、李昊朔、刘兴</w:t>
            </w:r>
          </w:p>
          <w:p w14:paraId="4359F74E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lastRenderedPageBreak/>
              <w:t>被会见者：</w:t>
            </w:r>
            <w:r w:rsidRPr="00CD77E5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罗士清、罗俊、罗俊杰</w:t>
            </w:r>
          </w:p>
          <w:p w14:paraId="6D71392F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日期：</w:t>
            </w:r>
            <w:r w:rsidRPr="00CD77E5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2016.9.29</w:t>
            </w:r>
          </w:p>
          <w:p w14:paraId="2BABB5B7" w14:textId="77777777" w:rsidR="00471966" w:rsidRPr="00CD77E5" w:rsidRDefault="00471966" w:rsidP="00CD2822">
            <w:pPr>
              <w:shd w:val="clear" w:color="auto" w:fill="D7D7D7" w:themeFill="text2" w:themeFillTint="33"/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CD77E5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主题：明确问题</w:t>
            </w:r>
          </w:p>
          <w:p w14:paraId="7566E7D9" w14:textId="77777777" w:rsidR="00471966" w:rsidRPr="00317228" w:rsidRDefault="00471966" w:rsidP="007C0275">
            <w:pPr>
              <w:spacing w:line="400" w:lineRule="exact"/>
              <w:rPr>
                <w:rFonts w:asciiTheme="minorEastAsia" w:hAnsiTheme="minorEastAsia" w:cs="宋体"/>
                <w:b w:val="0"/>
                <w:sz w:val="24"/>
                <w:szCs w:val="24"/>
              </w:rPr>
            </w:pPr>
            <w:r w:rsidRPr="00317228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会见目标：对需求描述中模糊的内容进行明确。</w:t>
            </w:r>
          </w:p>
        </w:tc>
      </w:tr>
      <w:tr w:rsidR="00471966" w:rsidRPr="004C4073" w14:paraId="41ACCF9F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38C91C54" w14:textId="77777777" w:rsidR="00471966" w:rsidRPr="004C4073" w:rsidRDefault="00471966" w:rsidP="007C0275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lastRenderedPageBreak/>
              <w:t>谈话要点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16509AC9" w14:textId="77777777" w:rsidR="00471966" w:rsidRPr="004C4073" w:rsidRDefault="00471966" w:rsidP="007C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1</w:t>
            </w:r>
            <w:r w:rsidRPr="004C4073">
              <w:rPr>
                <w:sz w:val="24"/>
                <w:szCs w:val="24"/>
              </w:rPr>
              <w:t>).</w:t>
            </w:r>
            <w:r w:rsidRPr="004C4073">
              <w:rPr>
                <w:rFonts w:hint="eastAsia"/>
                <w:sz w:val="24"/>
                <w:szCs w:val="24"/>
              </w:rPr>
              <w:t>被会见者的观点</w:t>
            </w:r>
          </w:p>
          <w:p w14:paraId="2D4EC373" w14:textId="77777777" w:rsidR="00471966" w:rsidRPr="004C4073" w:rsidRDefault="00471966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2).</w:t>
            </w:r>
            <w:r w:rsidRPr="004C4073">
              <w:rPr>
                <w:rFonts w:hint="eastAsia"/>
                <w:sz w:val="24"/>
                <w:szCs w:val="24"/>
              </w:rPr>
              <w:t>项目的潜在约束</w:t>
            </w:r>
          </w:p>
        </w:tc>
      </w:tr>
      <w:tr w:rsidR="00471966" w:rsidRPr="004C4073" w14:paraId="29460C38" w14:textId="77777777" w:rsidTr="00CD28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1DA5CD1F" w14:textId="77777777" w:rsidR="00471966" w:rsidRPr="004C4073" w:rsidRDefault="00471966" w:rsidP="007C0275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使用平台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7CBAE73D" w14:textId="77777777" w:rsidR="00471966" w:rsidRPr="004C4073" w:rsidRDefault="00471966" w:rsidP="007C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移动端平台</w:t>
            </w:r>
            <w:r w:rsidRPr="004C4073">
              <w:rPr>
                <w:rFonts w:hint="eastAsia"/>
                <w:sz w:val="24"/>
                <w:szCs w:val="24"/>
              </w:rPr>
              <w:t>android</w:t>
            </w:r>
            <w:r w:rsidRPr="004C4073">
              <w:rPr>
                <w:rFonts w:hint="eastAsia"/>
                <w:sz w:val="24"/>
                <w:szCs w:val="24"/>
              </w:rPr>
              <w:t>和</w:t>
            </w:r>
            <w:proofErr w:type="spellStart"/>
            <w:r w:rsidRPr="004C4073">
              <w:rPr>
                <w:rFonts w:hint="eastAsia"/>
                <w:sz w:val="24"/>
                <w:szCs w:val="24"/>
              </w:rPr>
              <w:t>ios</w:t>
            </w:r>
            <w:proofErr w:type="spellEnd"/>
          </w:p>
        </w:tc>
      </w:tr>
      <w:tr w:rsidR="00471966" w:rsidRPr="004C4073" w14:paraId="49F471CA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7F4F79F6" w14:textId="77777777" w:rsidR="00471966" w:rsidRPr="004C4073" w:rsidRDefault="00471966" w:rsidP="007C0275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asciiTheme="minorEastAsia" w:hAnsiTheme="minorEastAsia" w:cs="宋体" w:hint="eastAsia"/>
                <w:b w:val="0"/>
                <w:color w:val="000000" w:themeColor="text1"/>
                <w:sz w:val="24"/>
                <w:szCs w:val="24"/>
              </w:rPr>
              <w:t>使用人群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2706C65C" w14:textId="77777777" w:rsidR="00471966" w:rsidRPr="004C4073" w:rsidRDefault="00471966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所有手机经实名验证的用户</w:t>
            </w:r>
          </w:p>
        </w:tc>
      </w:tr>
      <w:tr w:rsidR="00471966" w:rsidRPr="004C4073" w14:paraId="1A9C1133" w14:textId="77777777" w:rsidTr="00CD28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41BE3F54" w14:textId="77777777" w:rsidR="00471966" w:rsidRPr="004C4073" w:rsidRDefault="00471966" w:rsidP="007C0275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关于系统特性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3A905767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1).</w:t>
            </w:r>
            <w:r w:rsidRPr="004C4073">
              <w:rPr>
                <w:rFonts w:hint="eastAsia"/>
                <w:sz w:val="24"/>
                <w:szCs w:val="24"/>
              </w:rPr>
              <w:t>系统需要有荣誉机制，可以用虚拟货币进行奖励。虚拟货币可</w:t>
            </w:r>
            <w:r w:rsidRPr="004C4073">
              <w:rPr>
                <w:sz w:val="24"/>
                <w:szCs w:val="24"/>
              </w:rPr>
              <w:t>按照一定规则</w:t>
            </w:r>
            <w:r w:rsidRPr="004C4073">
              <w:rPr>
                <w:rFonts w:hint="eastAsia"/>
                <w:sz w:val="24"/>
                <w:szCs w:val="24"/>
              </w:rPr>
              <w:t>兑换成真实货币。</w:t>
            </w:r>
          </w:p>
          <w:p w14:paraId="4E75D4BF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2).</w:t>
            </w:r>
            <w:r w:rsidRPr="004C4073">
              <w:rPr>
                <w:rFonts w:hint="eastAsia"/>
                <w:sz w:val="24"/>
                <w:szCs w:val="24"/>
              </w:rPr>
              <w:t>系统提供用户的评分，也可以查看历史帮助记录，以表现该用户的信誉和可靠度</w:t>
            </w:r>
          </w:p>
          <w:p w14:paraId="196F846C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3).</w:t>
            </w:r>
            <w:r w:rsidRPr="004C4073">
              <w:rPr>
                <w:rFonts w:hint="eastAsia"/>
                <w:sz w:val="24"/>
                <w:szCs w:val="24"/>
              </w:rPr>
              <w:t>对于一些生活中常见的问题，系统提供单机帮助模块</w:t>
            </w:r>
          </w:p>
          <w:p w14:paraId="6637DF53" w14:textId="77777777" w:rsidR="00471966" w:rsidRPr="004C4073" w:rsidRDefault="00471966" w:rsidP="00CD2822">
            <w:pPr>
              <w:shd w:val="clear" w:color="auto" w:fill="F2F2F2" w:themeFill="background1" w:themeFillShade="F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4).</w:t>
            </w:r>
            <w:r w:rsidRPr="004C4073">
              <w:rPr>
                <w:rFonts w:hint="eastAsia"/>
                <w:sz w:val="24"/>
                <w:szCs w:val="24"/>
              </w:rPr>
              <w:t>注册方式：基于实名认证的手机号，出于安全性要求不允许第三方登录</w:t>
            </w:r>
          </w:p>
          <w:p w14:paraId="087F66EC" w14:textId="77777777" w:rsidR="00471966" w:rsidRPr="004C4073" w:rsidRDefault="00471966" w:rsidP="007C027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5).</w:t>
            </w:r>
            <w:r w:rsidRPr="004C4073">
              <w:rPr>
                <w:rFonts w:hint="eastAsia"/>
                <w:sz w:val="24"/>
                <w:szCs w:val="24"/>
              </w:rPr>
              <w:t>基于距离的帮助</w:t>
            </w:r>
          </w:p>
        </w:tc>
      </w:tr>
      <w:tr w:rsidR="00471966" w:rsidRPr="004C4073" w14:paraId="7C401992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704CA478" w14:textId="77777777" w:rsidR="00471966" w:rsidRPr="004C4073" w:rsidRDefault="00471966" w:rsidP="007C0275">
            <w:pPr>
              <w:spacing w:line="400" w:lineRule="exact"/>
              <w:rPr>
                <w:rFonts w:asciiTheme="minorEastAsia" w:hAnsiTheme="minorEastAsia" w:cs="宋体"/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系统工作流程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474E92B8" w14:textId="77777777" w:rsidR="00471966" w:rsidRPr="004C4073" w:rsidRDefault="00471966" w:rsidP="007C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参与者：需要帮助的</w:t>
            </w:r>
            <w:r w:rsidRPr="004C4073">
              <w:rPr>
                <w:rFonts w:hint="eastAsia"/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，提供帮助的</w:t>
            </w: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rFonts w:hint="eastAsia"/>
                <w:sz w:val="24"/>
                <w:szCs w:val="24"/>
              </w:rPr>
              <w:t>、</w:t>
            </w:r>
            <w:r w:rsidRPr="004C4073">
              <w:rPr>
                <w:rFonts w:hint="eastAsia"/>
                <w:sz w:val="24"/>
                <w:szCs w:val="24"/>
              </w:rPr>
              <w:t>C</w:t>
            </w:r>
          </w:p>
          <w:p w14:paraId="2C5F71E4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A:</w:t>
            </w:r>
            <w:r w:rsidRPr="004C4073">
              <w:rPr>
                <w:rFonts w:hint="eastAsia"/>
                <w:sz w:val="24"/>
                <w:szCs w:val="24"/>
              </w:rPr>
              <w:t>在系统上发布需要帮助的要求，奖励可选</w:t>
            </w:r>
          </w:p>
          <w:p w14:paraId="64A0F185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rFonts w:hint="eastAsia"/>
                <w:sz w:val="24"/>
                <w:szCs w:val="24"/>
              </w:rPr>
              <w:t>、</w:t>
            </w:r>
            <w:r w:rsidRPr="004C4073">
              <w:rPr>
                <w:rFonts w:hint="eastAsia"/>
                <w:sz w:val="24"/>
                <w:szCs w:val="24"/>
              </w:rPr>
              <w:t>C:</w:t>
            </w:r>
            <w:r w:rsidRPr="004C4073">
              <w:rPr>
                <w:rFonts w:hint="eastAsia"/>
                <w:sz w:val="24"/>
                <w:szCs w:val="24"/>
              </w:rPr>
              <w:t>在系统上选择帮助</w:t>
            </w:r>
            <w:r w:rsidRPr="004C4073">
              <w:rPr>
                <w:rFonts w:hint="eastAsia"/>
                <w:sz w:val="24"/>
                <w:szCs w:val="24"/>
              </w:rPr>
              <w:t>A</w:t>
            </w:r>
          </w:p>
          <w:p w14:paraId="0D5E7647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:</w:t>
            </w:r>
            <w:r w:rsidRPr="004C4073">
              <w:rPr>
                <w:rFonts w:hint="eastAsia"/>
                <w:sz w:val="24"/>
                <w:szCs w:val="24"/>
              </w:rPr>
              <w:t>指定</w:t>
            </w: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rFonts w:hint="eastAsia"/>
                <w:sz w:val="24"/>
                <w:szCs w:val="24"/>
              </w:rPr>
              <w:t>为帮助者</w:t>
            </w:r>
          </w:p>
          <w:p w14:paraId="7BEC380A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若</w:t>
            </w: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rFonts w:hint="eastAsia"/>
                <w:sz w:val="24"/>
                <w:szCs w:val="24"/>
              </w:rPr>
              <w:t>在指定时间内未给予帮助，</w:t>
            </w:r>
            <w:r w:rsidRPr="004C4073">
              <w:rPr>
                <w:rFonts w:hint="eastAsia"/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可重新选择</w:t>
            </w:r>
            <w:r w:rsidRPr="004C4073">
              <w:rPr>
                <w:rFonts w:hint="eastAsia"/>
                <w:sz w:val="24"/>
                <w:szCs w:val="24"/>
              </w:rPr>
              <w:t>C</w:t>
            </w:r>
            <w:r w:rsidRPr="004C4073">
              <w:rPr>
                <w:rFonts w:hint="eastAsia"/>
                <w:sz w:val="24"/>
                <w:szCs w:val="24"/>
              </w:rPr>
              <w:t>为帮助者</w:t>
            </w:r>
          </w:p>
          <w:p w14:paraId="302EC4F4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B</w:t>
            </w:r>
            <w:r w:rsidRPr="004C4073">
              <w:rPr>
                <w:sz w:val="24"/>
                <w:szCs w:val="24"/>
              </w:rPr>
              <w:t xml:space="preserve"> </w:t>
            </w:r>
            <w:r w:rsidRPr="004C4073">
              <w:rPr>
                <w:rFonts w:hint="eastAsia"/>
                <w:sz w:val="24"/>
                <w:szCs w:val="24"/>
              </w:rPr>
              <w:t>or</w:t>
            </w:r>
            <w:r w:rsidRPr="004C4073">
              <w:rPr>
                <w:sz w:val="24"/>
                <w:szCs w:val="24"/>
              </w:rPr>
              <w:t xml:space="preserve"> </w:t>
            </w:r>
            <w:r w:rsidRPr="004C4073">
              <w:rPr>
                <w:rFonts w:hint="eastAsia"/>
                <w:sz w:val="24"/>
                <w:szCs w:val="24"/>
              </w:rPr>
              <w:t>C</w:t>
            </w:r>
            <w:r w:rsidRPr="004C4073">
              <w:rPr>
                <w:rFonts w:hint="eastAsia"/>
                <w:sz w:val="24"/>
                <w:szCs w:val="24"/>
              </w:rPr>
              <w:t>：提供帮助</w:t>
            </w:r>
          </w:p>
          <w:p w14:paraId="0D469F15" w14:textId="77777777" w:rsidR="00471966" w:rsidRPr="004C4073" w:rsidRDefault="00471966" w:rsidP="00CD2822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A</w:t>
            </w:r>
            <w:r w:rsidRPr="004C4073">
              <w:rPr>
                <w:rFonts w:hint="eastAsia"/>
                <w:sz w:val="24"/>
                <w:szCs w:val="24"/>
              </w:rPr>
              <w:t>：确认帮助，表示感谢</w:t>
            </w:r>
          </w:p>
          <w:p w14:paraId="6951A552" w14:textId="77777777" w:rsidR="00471966" w:rsidRPr="004C4073" w:rsidRDefault="00471966" w:rsidP="007C0275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系统按照约定给予奖励</w:t>
            </w:r>
          </w:p>
        </w:tc>
      </w:tr>
      <w:tr w:rsidR="00471966" w:rsidRPr="004C4073" w14:paraId="0B09737F" w14:textId="77777777" w:rsidTr="00CD282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DDDDD9" w:themeFill="background2" w:themeFillShade="E6"/>
            <w:vAlign w:val="center"/>
          </w:tcPr>
          <w:p w14:paraId="4221EDA0" w14:textId="77777777" w:rsidR="00471966" w:rsidRPr="004C4073" w:rsidRDefault="00471966" w:rsidP="007C0275">
            <w:pPr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系统里的帮助者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2AA5E912" w14:textId="77777777" w:rsidR="00471966" w:rsidRPr="004C4073" w:rsidRDefault="00471966" w:rsidP="007C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1).</w:t>
            </w:r>
            <w:r w:rsidRPr="004C4073">
              <w:rPr>
                <w:rFonts w:hint="eastAsia"/>
                <w:sz w:val="24"/>
                <w:szCs w:val="24"/>
              </w:rPr>
              <w:t>注册的系统用户</w:t>
            </w:r>
          </w:p>
          <w:p w14:paraId="39EB1821" w14:textId="77777777" w:rsidR="00471966" w:rsidRPr="004C4073" w:rsidRDefault="00471966" w:rsidP="007C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sz w:val="24"/>
                <w:szCs w:val="24"/>
              </w:rPr>
              <w:t>2).</w:t>
            </w:r>
            <w:r w:rsidRPr="004C4073">
              <w:rPr>
                <w:rFonts w:hint="eastAsia"/>
                <w:sz w:val="24"/>
                <w:szCs w:val="24"/>
              </w:rPr>
              <w:t>专业性的提供帮助的公司、机构、组织</w:t>
            </w:r>
          </w:p>
        </w:tc>
      </w:tr>
      <w:tr w:rsidR="00471966" w:rsidRPr="004C4073" w14:paraId="451A228A" w14:textId="77777777" w:rsidTr="00CD2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bottom w:val="single" w:sz="4" w:space="0" w:color="FFFFFF" w:themeColor="background1"/>
            </w:tcBorders>
            <w:shd w:val="clear" w:color="auto" w:fill="DDDDD9" w:themeFill="background2" w:themeFillShade="E6"/>
            <w:vAlign w:val="center"/>
          </w:tcPr>
          <w:p w14:paraId="04A089E2" w14:textId="77777777" w:rsidR="00471966" w:rsidRPr="004C4073" w:rsidRDefault="00471966" w:rsidP="007C0275">
            <w:pPr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4C4073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简要系统描述</w:t>
            </w:r>
          </w:p>
        </w:tc>
        <w:tc>
          <w:tcPr>
            <w:tcW w:w="6941" w:type="dxa"/>
            <w:tcBorders>
              <w:bottom w:val="single" w:sz="4" w:space="0" w:color="FFFFFF" w:themeColor="background1"/>
            </w:tcBorders>
            <w:shd w:val="clear" w:color="auto" w:fill="FFFFFF" w:themeFill="background1"/>
          </w:tcPr>
          <w:p w14:paraId="1DD6662A" w14:textId="77777777" w:rsidR="00471966" w:rsidRPr="004C4073" w:rsidRDefault="00471966" w:rsidP="007C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C4073">
              <w:rPr>
                <w:rFonts w:hint="eastAsia"/>
                <w:sz w:val="24"/>
                <w:szCs w:val="24"/>
              </w:rPr>
              <w:t>这是</w:t>
            </w:r>
            <w:r w:rsidRPr="004C4073">
              <w:rPr>
                <w:sz w:val="24"/>
                <w:szCs w:val="24"/>
              </w:rPr>
              <w:t>一个</w:t>
            </w:r>
            <w:r w:rsidRPr="004C4073">
              <w:rPr>
                <w:rFonts w:hint="eastAsia"/>
                <w:sz w:val="24"/>
                <w:szCs w:val="24"/>
              </w:rPr>
              <w:t>综合性、可针对生活中各种琐事场景，</w:t>
            </w:r>
            <w:r w:rsidRPr="004C4073">
              <w:rPr>
                <w:sz w:val="24"/>
                <w:szCs w:val="24"/>
              </w:rPr>
              <w:t>且</w:t>
            </w:r>
            <w:r w:rsidRPr="004C4073">
              <w:rPr>
                <w:rFonts w:hint="eastAsia"/>
                <w:sz w:val="24"/>
                <w:szCs w:val="24"/>
              </w:rPr>
              <w:t>兼具专业性，提供经认证的专业机构</w:t>
            </w:r>
            <w:r w:rsidRPr="004C4073">
              <w:rPr>
                <w:sz w:val="24"/>
                <w:szCs w:val="24"/>
              </w:rPr>
              <w:t>援助的平台</w:t>
            </w:r>
          </w:p>
        </w:tc>
      </w:tr>
      <w:tr w:rsidR="00471966" w:rsidRPr="00C97184" w14:paraId="58FDB6AA" w14:textId="77777777" w:rsidTr="006E4D0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DDDDD9" w:themeFill="background2" w:themeFillShade="E6"/>
          </w:tcPr>
          <w:p w14:paraId="16ABD456" w14:textId="77777777" w:rsidR="00471966" w:rsidRPr="006E4D04" w:rsidRDefault="00471966" w:rsidP="007C0275">
            <w:pPr>
              <w:spacing w:line="400" w:lineRule="exact"/>
              <w:rPr>
                <w:rFonts w:asciiTheme="minorEastAsia" w:hAnsiTheme="minorEastAsia" w:cs="宋体"/>
                <w:sz w:val="24"/>
                <w:szCs w:val="24"/>
              </w:rPr>
            </w:pPr>
            <w:r w:rsidRPr="006E4D04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</w:rPr>
              <w:t>下次会见目标：对问题和目标进行确认</w:t>
            </w:r>
          </w:p>
        </w:tc>
      </w:tr>
    </w:tbl>
    <w:p w14:paraId="6C832362" w14:textId="2F43771E" w:rsidR="00BE41CC" w:rsidRPr="005F6EF5" w:rsidRDefault="00BE41CC" w:rsidP="00BE41CC">
      <w:pPr>
        <w:rPr>
          <w:rFonts w:asciiTheme="majorEastAsia" w:eastAsiaTheme="majorEastAsia" w:hAnsiTheme="majorEastAsia"/>
          <w:b/>
          <w:sz w:val="32"/>
          <w:szCs w:val="32"/>
          <w:lang w:val="en-US"/>
        </w:rPr>
      </w:pPr>
    </w:p>
    <w:sectPr w:rsidR="00BE41CC" w:rsidRPr="005F6EF5" w:rsidSect="00CC0138">
      <w:footerReference w:type="default" r:id="rId14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5A782" w14:textId="77777777" w:rsidR="009E7CAB" w:rsidRDefault="009E7CAB">
      <w:pPr>
        <w:spacing w:after="0" w:line="240" w:lineRule="auto"/>
      </w:pPr>
      <w:r>
        <w:separator/>
      </w:r>
    </w:p>
  </w:endnote>
  <w:endnote w:type="continuationSeparator" w:id="0">
    <w:p w14:paraId="126479BB" w14:textId="77777777" w:rsidR="009E7CAB" w:rsidRDefault="009E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7777777" w:rsidR="007C0275" w:rsidRDefault="007C0275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B8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22FB3" w14:textId="77777777" w:rsidR="009E7CAB" w:rsidRDefault="009E7CAB">
      <w:pPr>
        <w:spacing w:after="0" w:line="240" w:lineRule="auto"/>
      </w:pPr>
      <w:r>
        <w:separator/>
      </w:r>
    </w:p>
  </w:footnote>
  <w:footnote w:type="continuationSeparator" w:id="0">
    <w:p w14:paraId="7DE5817B" w14:textId="77777777" w:rsidR="009E7CAB" w:rsidRDefault="009E7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122A24"/>
    <w:multiLevelType w:val="hybridMultilevel"/>
    <w:tmpl w:val="7812E8D8"/>
    <w:lvl w:ilvl="0" w:tplc="26E0B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2392018"/>
    <w:multiLevelType w:val="hybridMultilevel"/>
    <w:tmpl w:val="11123D16"/>
    <w:lvl w:ilvl="0" w:tplc="4E9048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24E3ED4"/>
    <w:multiLevelType w:val="hybridMultilevel"/>
    <w:tmpl w:val="7524626A"/>
    <w:lvl w:ilvl="0" w:tplc="3B62A92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73A211E"/>
    <w:multiLevelType w:val="hybridMultilevel"/>
    <w:tmpl w:val="A35A284E"/>
    <w:lvl w:ilvl="0" w:tplc="9EA834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027BB1"/>
    <w:rsid w:val="00080AF5"/>
    <w:rsid w:val="000E1A32"/>
    <w:rsid w:val="000E6DE7"/>
    <w:rsid w:val="000F6838"/>
    <w:rsid w:val="00151D2E"/>
    <w:rsid w:val="00154ACB"/>
    <w:rsid w:val="00161675"/>
    <w:rsid w:val="00175474"/>
    <w:rsid w:val="0019757D"/>
    <w:rsid w:val="001A7830"/>
    <w:rsid w:val="0020023D"/>
    <w:rsid w:val="0022787E"/>
    <w:rsid w:val="002344C7"/>
    <w:rsid w:val="0024193E"/>
    <w:rsid w:val="00261BF0"/>
    <w:rsid w:val="00271EB9"/>
    <w:rsid w:val="00295246"/>
    <w:rsid w:val="002A5B4D"/>
    <w:rsid w:val="002B0DBE"/>
    <w:rsid w:val="002B3F38"/>
    <w:rsid w:val="002C1B16"/>
    <w:rsid w:val="00317228"/>
    <w:rsid w:val="00351513"/>
    <w:rsid w:val="00353490"/>
    <w:rsid w:val="00353BBE"/>
    <w:rsid w:val="003709F9"/>
    <w:rsid w:val="00377205"/>
    <w:rsid w:val="00381F0C"/>
    <w:rsid w:val="00395A2C"/>
    <w:rsid w:val="003E55E4"/>
    <w:rsid w:val="00401A59"/>
    <w:rsid w:val="00405522"/>
    <w:rsid w:val="004072D3"/>
    <w:rsid w:val="00412007"/>
    <w:rsid w:val="00420ED0"/>
    <w:rsid w:val="00444F71"/>
    <w:rsid w:val="00445C51"/>
    <w:rsid w:val="004549CA"/>
    <w:rsid w:val="004715E2"/>
    <w:rsid w:val="00471966"/>
    <w:rsid w:val="004771AC"/>
    <w:rsid w:val="00483719"/>
    <w:rsid w:val="004B5E31"/>
    <w:rsid w:val="004C4073"/>
    <w:rsid w:val="005230BD"/>
    <w:rsid w:val="005361E0"/>
    <w:rsid w:val="005862A4"/>
    <w:rsid w:val="005A1759"/>
    <w:rsid w:val="005E15E9"/>
    <w:rsid w:val="005E6788"/>
    <w:rsid w:val="005E7797"/>
    <w:rsid w:val="005F60FB"/>
    <w:rsid w:val="005F6EF5"/>
    <w:rsid w:val="0060336E"/>
    <w:rsid w:val="00610253"/>
    <w:rsid w:val="00616672"/>
    <w:rsid w:val="00627938"/>
    <w:rsid w:val="006345F4"/>
    <w:rsid w:val="00636C77"/>
    <w:rsid w:val="0063723A"/>
    <w:rsid w:val="00645C99"/>
    <w:rsid w:val="00687077"/>
    <w:rsid w:val="006A6ECF"/>
    <w:rsid w:val="006B0A1D"/>
    <w:rsid w:val="006C644B"/>
    <w:rsid w:val="006D3619"/>
    <w:rsid w:val="006D73B7"/>
    <w:rsid w:val="006E288A"/>
    <w:rsid w:val="006E4D04"/>
    <w:rsid w:val="006E58BA"/>
    <w:rsid w:val="006F2667"/>
    <w:rsid w:val="006F7FF9"/>
    <w:rsid w:val="00703120"/>
    <w:rsid w:val="007076EB"/>
    <w:rsid w:val="00710C35"/>
    <w:rsid w:val="0073557A"/>
    <w:rsid w:val="0073573E"/>
    <w:rsid w:val="00741B7B"/>
    <w:rsid w:val="0075125B"/>
    <w:rsid w:val="00752A14"/>
    <w:rsid w:val="00755F7C"/>
    <w:rsid w:val="00776682"/>
    <w:rsid w:val="007C0275"/>
    <w:rsid w:val="007F27B5"/>
    <w:rsid w:val="00805F58"/>
    <w:rsid w:val="008157C5"/>
    <w:rsid w:val="00821B16"/>
    <w:rsid w:val="00844302"/>
    <w:rsid w:val="00856D14"/>
    <w:rsid w:val="008820C2"/>
    <w:rsid w:val="00895B21"/>
    <w:rsid w:val="008C5917"/>
    <w:rsid w:val="008D0FC8"/>
    <w:rsid w:val="008D2262"/>
    <w:rsid w:val="008D2415"/>
    <w:rsid w:val="008E1FBA"/>
    <w:rsid w:val="008F26D7"/>
    <w:rsid w:val="008F75A1"/>
    <w:rsid w:val="00906D2F"/>
    <w:rsid w:val="00952FE5"/>
    <w:rsid w:val="009547FC"/>
    <w:rsid w:val="00960CCA"/>
    <w:rsid w:val="00965052"/>
    <w:rsid w:val="0097195D"/>
    <w:rsid w:val="00973131"/>
    <w:rsid w:val="009A008F"/>
    <w:rsid w:val="009C1A96"/>
    <w:rsid w:val="009C2B6A"/>
    <w:rsid w:val="009D3FD8"/>
    <w:rsid w:val="009D7232"/>
    <w:rsid w:val="009E7CAB"/>
    <w:rsid w:val="009F03C0"/>
    <w:rsid w:val="009F3759"/>
    <w:rsid w:val="00A14DAE"/>
    <w:rsid w:val="00A31A79"/>
    <w:rsid w:val="00A550B5"/>
    <w:rsid w:val="00A6160C"/>
    <w:rsid w:val="00A67437"/>
    <w:rsid w:val="00A945B4"/>
    <w:rsid w:val="00AD217D"/>
    <w:rsid w:val="00AD63A7"/>
    <w:rsid w:val="00AE7AD0"/>
    <w:rsid w:val="00AF1992"/>
    <w:rsid w:val="00AF3093"/>
    <w:rsid w:val="00B21D70"/>
    <w:rsid w:val="00B51601"/>
    <w:rsid w:val="00BA777A"/>
    <w:rsid w:val="00BB22AD"/>
    <w:rsid w:val="00BC6668"/>
    <w:rsid w:val="00BD2008"/>
    <w:rsid w:val="00BE0193"/>
    <w:rsid w:val="00BE41CC"/>
    <w:rsid w:val="00BF3E49"/>
    <w:rsid w:val="00C15DC6"/>
    <w:rsid w:val="00C37F6C"/>
    <w:rsid w:val="00C85644"/>
    <w:rsid w:val="00CB37ED"/>
    <w:rsid w:val="00CC0138"/>
    <w:rsid w:val="00CC0322"/>
    <w:rsid w:val="00CD209C"/>
    <w:rsid w:val="00CD2822"/>
    <w:rsid w:val="00CD5864"/>
    <w:rsid w:val="00CD77E5"/>
    <w:rsid w:val="00CE62FF"/>
    <w:rsid w:val="00CE75F7"/>
    <w:rsid w:val="00CF39C4"/>
    <w:rsid w:val="00D0124F"/>
    <w:rsid w:val="00D01DB1"/>
    <w:rsid w:val="00D07B54"/>
    <w:rsid w:val="00D200B1"/>
    <w:rsid w:val="00D25132"/>
    <w:rsid w:val="00D25356"/>
    <w:rsid w:val="00D40C33"/>
    <w:rsid w:val="00D5159F"/>
    <w:rsid w:val="00D55A69"/>
    <w:rsid w:val="00D56E7C"/>
    <w:rsid w:val="00D6093A"/>
    <w:rsid w:val="00D70473"/>
    <w:rsid w:val="00D7459C"/>
    <w:rsid w:val="00D779B4"/>
    <w:rsid w:val="00D87ACD"/>
    <w:rsid w:val="00D87AE5"/>
    <w:rsid w:val="00D95CAA"/>
    <w:rsid w:val="00DB7551"/>
    <w:rsid w:val="00DD2B8B"/>
    <w:rsid w:val="00DD33B4"/>
    <w:rsid w:val="00DF07AD"/>
    <w:rsid w:val="00DF2512"/>
    <w:rsid w:val="00DF3711"/>
    <w:rsid w:val="00DF3FDD"/>
    <w:rsid w:val="00E438A9"/>
    <w:rsid w:val="00E530BF"/>
    <w:rsid w:val="00E63860"/>
    <w:rsid w:val="00E9078E"/>
    <w:rsid w:val="00EA3103"/>
    <w:rsid w:val="00EA3465"/>
    <w:rsid w:val="00EB0449"/>
    <w:rsid w:val="00EB263E"/>
    <w:rsid w:val="00EC166D"/>
    <w:rsid w:val="00EC58A0"/>
    <w:rsid w:val="00EE591E"/>
    <w:rsid w:val="00EE6486"/>
    <w:rsid w:val="00F12C41"/>
    <w:rsid w:val="00F2088A"/>
    <w:rsid w:val="00F41C4A"/>
    <w:rsid w:val="00F425A4"/>
    <w:rsid w:val="00F50F1D"/>
    <w:rsid w:val="00F63FF7"/>
    <w:rsid w:val="00F961DD"/>
    <w:rsid w:val="00FB09B8"/>
    <w:rsid w:val="00FB3659"/>
    <w:rsid w:val="00FB7E69"/>
    <w:rsid w:val="00F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7AD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afc">
    <w:name w:val="No Spacing"/>
    <w:link w:val="afd"/>
    <w:uiPriority w:val="1"/>
    <w:qFormat/>
    <w:rsid w:val="007076EB"/>
    <w:pPr>
      <w:spacing w:after="0" w:line="240" w:lineRule="auto"/>
    </w:pPr>
    <w:rPr>
      <w:color w:val="auto"/>
      <w:sz w:val="22"/>
      <w:szCs w:val="22"/>
      <w:lang w:eastAsia="zh-CN"/>
    </w:rPr>
  </w:style>
  <w:style w:type="character" w:customStyle="1" w:styleId="afd">
    <w:name w:val="无间隔字符"/>
    <w:basedOn w:val="a0"/>
    <w:link w:val="afc"/>
    <w:uiPriority w:val="1"/>
    <w:rsid w:val="007076EB"/>
    <w:rPr>
      <w:color w:val="auto"/>
      <w:sz w:val="22"/>
      <w:szCs w:val="22"/>
      <w:lang w:eastAsia="zh-CN"/>
    </w:rPr>
  </w:style>
  <w:style w:type="table" w:customStyle="1" w:styleId="4-11">
    <w:name w:val="网格表 4 - 着色 11"/>
    <w:basedOn w:val="a1"/>
    <w:uiPriority w:val="49"/>
    <w:rsid w:val="007076EB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C5793" w:themeColor="accent1" w:themeTint="99"/>
        <w:left w:val="single" w:sz="4" w:space="0" w:color="BC5793" w:themeColor="accent1" w:themeTint="99"/>
        <w:bottom w:val="single" w:sz="4" w:space="0" w:color="BC5793" w:themeColor="accent1" w:themeTint="99"/>
        <w:right w:val="single" w:sz="4" w:space="0" w:color="BC5793" w:themeColor="accent1" w:themeTint="99"/>
        <w:insideH w:val="single" w:sz="4" w:space="0" w:color="BC5793" w:themeColor="accent1" w:themeTint="99"/>
        <w:insideV w:val="single" w:sz="4" w:space="0" w:color="BC579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2241" w:themeColor="accent1"/>
          <w:left w:val="single" w:sz="4" w:space="0" w:color="562241" w:themeColor="accent1"/>
          <w:bottom w:val="single" w:sz="4" w:space="0" w:color="562241" w:themeColor="accent1"/>
          <w:right w:val="single" w:sz="4" w:space="0" w:color="562241" w:themeColor="accent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</w:rPr>
      <w:tblPr/>
      <w:tcPr>
        <w:tcBorders>
          <w:top w:val="double" w:sz="4" w:space="0" w:color="5622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7DB" w:themeFill="accent1" w:themeFillTint="33"/>
      </w:tcPr>
    </w:tblStylePr>
    <w:tblStylePr w:type="band1Horz">
      <w:tblPr/>
      <w:tcPr>
        <w:shd w:val="clear" w:color="auto" w:fill="E9C7DB" w:themeFill="accent1" w:themeFillTint="33"/>
      </w:tcPr>
    </w:tblStylePr>
  </w:style>
  <w:style w:type="paragraph" w:styleId="afe">
    <w:name w:val="List Paragraph"/>
    <w:basedOn w:val="a"/>
    <w:uiPriority w:val="34"/>
    <w:qFormat/>
    <w:rsid w:val="00752A14"/>
    <w:pPr>
      <w:widowControl w:val="0"/>
      <w:spacing w:after="0" w:line="240" w:lineRule="auto"/>
      <w:ind w:firstLineChars="200" w:firstLine="420"/>
      <w:jc w:val="both"/>
    </w:pPr>
    <w:rPr>
      <w:color w:val="auto"/>
      <w:kern w:val="2"/>
      <w:sz w:val="24"/>
      <w:szCs w:val="24"/>
      <w:lang w:val="en-US"/>
    </w:rPr>
  </w:style>
  <w:style w:type="table" w:customStyle="1" w:styleId="5-11">
    <w:name w:val="网格表 5 深色 - 着色 11"/>
    <w:basedOn w:val="a1"/>
    <w:uiPriority w:val="50"/>
    <w:rsid w:val="00471966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C7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224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224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22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2241" w:themeFill="accent1"/>
      </w:tcPr>
    </w:tblStylePr>
    <w:tblStylePr w:type="band1Vert">
      <w:tblPr/>
      <w:tcPr>
        <w:shd w:val="clear" w:color="auto" w:fill="D28FB7" w:themeFill="accent1" w:themeFillTint="66"/>
      </w:tcPr>
    </w:tblStylePr>
    <w:tblStylePr w:type="band1Horz">
      <w:tblPr/>
      <w:tcPr>
        <w:shd w:val="clear" w:color="auto" w:fill="D28FB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075798-E6D2-7348-ACA1-0A4A04FA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216</TotalTime>
  <Pages>16</Pages>
  <Words>714</Words>
  <Characters>4076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189</cp:revision>
  <dcterms:created xsi:type="dcterms:W3CDTF">2016-10-02T13:26:00Z</dcterms:created>
  <dcterms:modified xsi:type="dcterms:W3CDTF">2016-10-15T04:08:00Z</dcterms:modified>
</cp:coreProperties>
</file>