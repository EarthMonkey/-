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806E" w14:textId="77777777" w:rsidR="00DF07AD" w:rsidRDefault="00DF07AD" w:rsidP="00DF07AD"/>
    <w:tbl>
      <w:tblPr>
        <w:tblStyle w:val="ad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内容布局表格"/>
      </w:tblPr>
      <w:tblGrid>
        <w:gridCol w:w="965"/>
        <w:gridCol w:w="518"/>
        <w:gridCol w:w="8581"/>
      </w:tblGrid>
      <w:tr w:rsidR="00DF07AD" w14:paraId="54E2C7F9" w14:textId="77777777" w:rsidTr="00A36BF8">
        <w:tc>
          <w:tcPr>
            <w:tcW w:w="965" w:type="dxa"/>
            <w:shd w:val="clear" w:color="auto" w:fill="3A3A3A" w:themeFill="text2"/>
          </w:tcPr>
          <w:p w14:paraId="02D7CA1D" w14:textId="77777777" w:rsidR="00DF07AD" w:rsidRDefault="00DF07AD" w:rsidP="00A36BF8">
            <w:pPr>
              <w:spacing w:before="260"/>
            </w:pPr>
          </w:p>
        </w:tc>
        <w:tc>
          <w:tcPr>
            <w:tcW w:w="518" w:type="dxa"/>
          </w:tcPr>
          <w:p w14:paraId="2B717F52" w14:textId="77777777" w:rsidR="00DF07AD" w:rsidRPr="00B51601" w:rsidRDefault="00DF07AD" w:rsidP="00A36BF8">
            <w:pPr>
              <w:spacing w:before="260"/>
              <w:rPr>
                <w:sz w:val="72"/>
                <w:szCs w:val="72"/>
              </w:rPr>
            </w:pPr>
          </w:p>
        </w:tc>
        <w:tc>
          <w:tcPr>
            <w:tcW w:w="8581" w:type="dxa"/>
          </w:tcPr>
          <w:p w14:paraId="3C2E3CE4" w14:textId="386102F1" w:rsidR="00DF07AD" w:rsidRPr="00B51601" w:rsidRDefault="00DF07AD" w:rsidP="00A36BF8">
            <w:pPr>
              <w:pStyle w:val="a5"/>
              <w:rPr>
                <w:rFonts w:hint="eastAsia"/>
                <w:sz w:val="72"/>
                <w:szCs w:val="72"/>
              </w:rPr>
            </w:pPr>
            <w:r>
              <w:rPr>
                <w:sz w:val="72"/>
                <w:szCs w:val="72"/>
              </w:rPr>
              <w:t>涉众分析过程</w:t>
            </w:r>
            <w:bookmarkStart w:id="0" w:name="_GoBack"/>
            <w:bookmarkEnd w:id="0"/>
          </w:p>
        </w:tc>
      </w:tr>
    </w:tbl>
    <w:p w14:paraId="1B1E90CC" w14:textId="77777777" w:rsidR="00DF07AD" w:rsidRDefault="00DF07AD" w:rsidP="00DF07AD">
      <w:pPr>
        <w:pStyle w:val="a9"/>
        <w:spacing w:line="120" w:lineRule="auto"/>
        <w:rPr>
          <w:rFonts w:hint="eastAsia"/>
        </w:rPr>
      </w:pPr>
      <w:r>
        <w:t>2016/10/2</w:t>
      </w:r>
    </w:p>
    <w:p w14:paraId="7EA5A6D1" w14:textId="77777777" w:rsidR="00DF07AD" w:rsidRPr="00957778" w:rsidRDefault="00DF07AD" w:rsidP="00DF07AD">
      <w:pPr>
        <w:pStyle w:val="a9"/>
        <w:spacing w:line="120" w:lineRule="auto"/>
        <w:rPr>
          <w:b/>
        </w:rPr>
      </w:pPr>
      <w:r w:rsidRPr="00957778">
        <w:rPr>
          <w:b/>
          <w:sz w:val="36"/>
          <w:szCs w:val="36"/>
        </w:rPr>
        <w:t>PPAP</w:t>
      </w:r>
      <w:r w:rsidRPr="00957778">
        <w:rPr>
          <w:b/>
          <w:sz w:val="36"/>
          <w:szCs w:val="36"/>
        </w:rPr>
        <w:t>需求小组</w:t>
      </w:r>
    </w:p>
    <w:p w14:paraId="33FD8F6C" w14:textId="77777777" w:rsidR="00DF07AD" w:rsidRPr="00957778" w:rsidRDefault="00DF07AD" w:rsidP="00DF07AD">
      <w:pPr>
        <w:spacing w:line="216" w:lineRule="auto"/>
        <w:rPr>
          <w:sz w:val="10"/>
          <w:szCs w:val="10"/>
        </w:rPr>
      </w:pPr>
      <w:r w:rsidRPr="00957778">
        <w:rPr>
          <w:noProof/>
          <w:sz w:val="10"/>
          <w:szCs w:val="1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82EB" wp14:editId="5C4D2D76">
                <wp:simplePos x="0" y="0"/>
                <wp:positionH relativeFrom="column">
                  <wp:posOffset>19050</wp:posOffset>
                </wp:positionH>
                <wp:positionV relativeFrom="paragraph">
                  <wp:posOffset>10892</wp:posOffset>
                </wp:positionV>
                <wp:extent cx="5262740" cy="13622"/>
                <wp:effectExtent l="0" t="0" r="46355" b="3746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740" cy="13622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16B7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.85pt" to="415.9pt,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" strokecolor="#562241 [3204]" strokeweight="2.75pt">
                <v:stroke joinstyle="miter"/>
              </v:line>
            </w:pict>
          </mc:Fallback>
        </mc:AlternateContent>
      </w:r>
    </w:p>
    <w:p w14:paraId="2173E081" w14:textId="77777777" w:rsidR="00DF07AD" w:rsidRDefault="00DF07AD" w:rsidP="00DF07AD">
      <w:pPr>
        <w:spacing w:line="216" w:lineRule="auto"/>
      </w:pPr>
      <w:r>
        <w:t xml:space="preserve">141250062 </w:t>
      </w:r>
      <w:r>
        <w:rPr>
          <w:rFonts w:hint="eastAsia"/>
        </w:rPr>
        <w:t>李昊朔</w:t>
      </w:r>
      <w:r>
        <w:t>（</w:t>
      </w:r>
      <w:r>
        <w:t>PM</w:t>
      </w:r>
      <w:r>
        <w:t>）</w:t>
      </w:r>
      <w:r>
        <w:t xml:space="preserve">141250079 </w:t>
      </w:r>
      <w:r>
        <w:rPr>
          <w:rFonts w:hint="eastAsia"/>
        </w:rPr>
        <w:t>刘兴</w:t>
      </w:r>
    </w:p>
    <w:p w14:paraId="7578662A" w14:textId="77777777" w:rsidR="00DF07AD" w:rsidRDefault="00DF07AD" w:rsidP="00DF07AD">
      <w:pPr>
        <w:spacing w:line="168" w:lineRule="auto"/>
      </w:pPr>
      <w:r>
        <w:t>141250122</w:t>
      </w:r>
      <w:r>
        <w:rPr>
          <w:rFonts w:hint="eastAsia"/>
        </w:rPr>
        <w:t>谭琼</w:t>
      </w:r>
      <w:r>
        <w:tab/>
      </w:r>
      <w:r>
        <w:tab/>
        <w:t xml:space="preserve">  141250135</w:t>
      </w:r>
      <w:r>
        <w:rPr>
          <w:rFonts w:hint="eastAsia"/>
        </w:rPr>
        <w:t>王卉</w:t>
      </w:r>
    </w:p>
    <w:p w14:paraId="6E9B8327" w14:textId="77777777" w:rsidR="00DF07AD" w:rsidRDefault="00DF07AD" w:rsidP="00DF07AD">
      <w:pPr>
        <w:spacing w:line="168" w:lineRule="auto"/>
        <w:rPr>
          <w:rFonts w:hint="eastAsia"/>
        </w:rPr>
      </w:pPr>
    </w:p>
    <w:p w14:paraId="26F44708" w14:textId="77777777" w:rsidR="00DF07AD" w:rsidRDefault="00DF07AD" w:rsidP="00DF07AD">
      <w:r>
        <w:rPr>
          <w:noProof/>
          <w:lang w:val="en-US"/>
        </w:rPr>
        <w:drawing>
          <wp:inline distT="0" distB="0" distL="0" distR="0" wp14:anchorId="17D5FBA2" wp14:editId="072341AF">
            <wp:extent cx="5278120" cy="51596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面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69" cy="51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B56F" w14:textId="77777777" w:rsidR="00DF07AD" w:rsidRDefault="00DF07AD" w:rsidP="00DF07AD">
      <w:r>
        <w:br w:type="page"/>
      </w:r>
    </w:p>
    <w:p w14:paraId="671E074A" w14:textId="77777777" w:rsidR="00DF07AD" w:rsidRDefault="00DF07AD" w:rsidP="00DF07AD"/>
    <w:p w14:paraId="23B41C26" w14:textId="652E8DA3" w:rsidR="00895B21" w:rsidRPr="00DF07AD" w:rsidRDefault="00895B21" w:rsidP="00DF07AD"/>
    <w:sectPr w:rsidR="00895B21" w:rsidRPr="00DF07AD">
      <w:footerReference w:type="default" r:id="rId8"/>
      <w:pgSz w:w="11907" w:h="1683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C849A" w14:textId="77777777" w:rsidR="00A31A79" w:rsidRDefault="00A31A79">
      <w:pPr>
        <w:spacing w:after="0" w:line="240" w:lineRule="auto"/>
      </w:pPr>
      <w:r>
        <w:separator/>
      </w:r>
    </w:p>
  </w:endnote>
  <w:endnote w:type="continuationSeparator" w:id="0">
    <w:p w14:paraId="15A7EDF4" w14:textId="77777777" w:rsidR="00A31A79" w:rsidRDefault="00A31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141D5" w14:textId="77777777" w:rsidR="00895B21" w:rsidRDefault="00D55A69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7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71033" w14:textId="77777777" w:rsidR="00A31A79" w:rsidRDefault="00A31A79">
      <w:pPr>
        <w:spacing w:after="0" w:line="240" w:lineRule="auto"/>
      </w:pPr>
      <w:r>
        <w:separator/>
      </w:r>
    </w:p>
  </w:footnote>
  <w:footnote w:type="continuationSeparator" w:id="0">
    <w:p w14:paraId="05371A95" w14:textId="77777777" w:rsidR="00A31A79" w:rsidRDefault="00A31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01"/>
    <w:rsid w:val="00154ACB"/>
    <w:rsid w:val="002A5B4D"/>
    <w:rsid w:val="005361E0"/>
    <w:rsid w:val="005A1759"/>
    <w:rsid w:val="00895B21"/>
    <w:rsid w:val="00A31A79"/>
    <w:rsid w:val="00B51601"/>
    <w:rsid w:val="00BD2008"/>
    <w:rsid w:val="00CF39C4"/>
    <w:rsid w:val="00D55A69"/>
    <w:rsid w:val="00DF07AD"/>
    <w:rsid w:val="00F12C41"/>
    <w:rsid w:val="00FB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C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7AD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</w:rPr>
  </w:style>
  <w:style w:type="paragraph" w:styleId="a5">
    <w:name w:val="Title"/>
    <w:basedOn w:val="a"/>
    <w:link w:val="a6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a6">
    <w:name w:val="标题字符"/>
    <w:basedOn w:val="a0"/>
    <w:link w:val="a5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a7">
    <w:name w:val="Subtitle"/>
    <w:basedOn w:val="a"/>
    <w:link w:val="a8"/>
    <w:uiPriority w:val="2"/>
    <w:qFormat/>
    <w:pPr>
      <w:numPr>
        <w:ilvl w:val="1"/>
      </w:numPr>
      <w:spacing w:after="0" w:line="240" w:lineRule="auto"/>
      <w:contextualSpacing/>
    </w:pPr>
    <w:rPr>
      <w:i/>
      <w:sz w:val="48"/>
    </w:rPr>
  </w:style>
  <w:style w:type="character" w:customStyle="1" w:styleId="a8">
    <w:name w:val="副标题字符"/>
    <w:basedOn w:val="a0"/>
    <w:link w:val="a7"/>
    <w:uiPriority w:val="2"/>
    <w:rPr>
      <w:rFonts w:eastAsiaTheme="minorEastAsia"/>
      <w:i/>
      <w:sz w:val="48"/>
    </w:rPr>
  </w:style>
  <w:style w:type="paragraph" w:styleId="a9">
    <w:name w:val="Date"/>
    <w:basedOn w:val="a"/>
    <w:next w:val="1"/>
    <w:link w:val="aa"/>
    <w:uiPriority w:val="3"/>
    <w:qFormat/>
    <w:pPr>
      <w:spacing w:before="480" w:after="60" w:line="240" w:lineRule="auto"/>
    </w:pPr>
    <w:rPr>
      <w:sz w:val="32"/>
    </w:rPr>
  </w:style>
  <w:style w:type="character" w:customStyle="1" w:styleId="aa">
    <w:name w:val="日期字符"/>
    <w:basedOn w:val="a0"/>
    <w:link w:val="a9"/>
    <w:uiPriority w:val="3"/>
    <w:rPr>
      <w:sz w:val="32"/>
    </w:rPr>
  </w:style>
  <w:style w:type="paragraph" w:styleId="ab">
    <w:name w:val="footer"/>
    <w:basedOn w:val="a"/>
    <w:link w:val="ac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ac">
    <w:name w:val="页脚字符"/>
    <w:basedOn w:val="a0"/>
    <w:link w:val="ab"/>
    <w:uiPriority w:val="99"/>
    <w:rPr>
      <w:b/>
      <w:sz w:val="36"/>
    </w:rPr>
  </w:style>
  <w:style w:type="table" w:styleId="ad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qFormat/>
    <w:pPr>
      <w:spacing w:after="0" w:line="240" w:lineRule="auto"/>
    </w:pPr>
  </w:style>
  <w:style w:type="character" w:customStyle="1" w:styleId="af">
    <w:name w:val="页眉字符"/>
    <w:basedOn w:val="a0"/>
    <w:link w:val="ae"/>
    <w:uiPriority w:val="99"/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f1">
    <w:name w:val="Emphasis"/>
    <w:basedOn w:val="a0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2">
    <w:name w:val="Intense Emphasis"/>
    <w:basedOn w:val="a0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3">
    <w:name w:val="Intense Quote"/>
    <w:basedOn w:val="a"/>
    <w:next w:val="a"/>
    <w:link w:val="af4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4">
    <w:name w:val="明显引用字符"/>
    <w:basedOn w:val="a0"/>
    <w:link w:val="af3"/>
    <w:uiPriority w:val="30"/>
    <w:semiHidden/>
    <w:rPr>
      <w:b/>
      <w:i/>
      <w:iCs/>
      <w:sz w:val="36"/>
    </w:r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Quote"/>
    <w:basedOn w:val="a"/>
    <w:next w:val="a"/>
    <w:link w:val="af7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af7">
    <w:name w:val="引用字符"/>
    <w:basedOn w:val="a0"/>
    <w:link w:val="af6"/>
    <w:uiPriority w:val="29"/>
    <w:semiHidden/>
    <w:rPr>
      <w:iCs/>
      <w:sz w:val="36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3A3A3A" w:themeColor="text2"/>
    </w:rPr>
  </w:style>
  <w:style w:type="character" w:styleId="af9">
    <w:name w:val="Subtle Emphasis"/>
    <w:basedOn w:val="a0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0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customStyle="1" w:styleId="30">
    <w:name w:val="标题 3字符"/>
    <w:basedOn w:val="a0"/>
    <w:link w:val="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pc/Library/Containers/com.microsoft.Word/Data/Library/Caches/TM10002077/&#30446;&#24405;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目录.dotx</Template>
  <TotalTime>3</TotalTime>
  <Pages>2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2016-10-02T13:26:00Z</dcterms:created>
  <dcterms:modified xsi:type="dcterms:W3CDTF">2016-10-02T15:26:00Z</dcterms:modified>
</cp:coreProperties>
</file>