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8E509" w14:textId="77777777" w:rsidR="008206D5" w:rsidRDefault="008206D5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895B21" w14:paraId="31A13664" w14:textId="77777777" w:rsidTr="008206D5">
        <w:tc>
          <w:tcPr>
            <w:tcW w:w="965" w:type="dxa"/>
            <w:shd w:val="clear" w:color="auto" w:fill="3A3A3A" w:themeFill="text2"/>
          </w:tcPr>
          <w:p w14:paraId="2AF8C64D" w14:textId="77777777" w:rsidR="00895B21" w:rsidRDefault="00895B21">
            <w:pPr>
              <w:spacing w:before="260"/>
            </w:pPr>
          </w:p>
        </w:tc>
        <w:tc>
          <w:tcPr>
            <w:tcW w:w="518" w:type="dxa"/>
          </w:tcPr>
          <w:p w14:paraId="24DC3019" w14:textId="77777777" w:rsidR="00895B21" w:rsidRPr="00B51601" w:rsidRDefault="00895B21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2E2DE46F" w14:textId="71F74E4B" w:rsidR="00895B21" w:rsidRPr="00B51601" w:rsidRDefault="00ED1720" w:rsidP="00B51601">
            <w:pPr>
              <w:pStyle w:val="a5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需求规格说明</w:t>
            </w:r>
            <w:r>
              <w:rPr>
                <w:rFonts w:hint="eastAsia"/>
                <w:sz w:val="72"/>
                <w:szCs w:val="72"/>
              </w:rPr>
              <w:t>书</w:t>
            </w:r>
          </w:p>
        </w:tc>
      </w:tr>
    </w:tbl>
    <w:p w14:paraId="6AFAE4F3" w14:textId="7791EACA" w:rsidR="00957778" w:rsidRDefault="00B51601" w:rsidP="00957778">
      <w:pPr>
        <w:pStyle w:val="a9"/>
        <w:spacing w:line="120" w:lineRule="auto"/>
      </w:pPr>
      <w:r>
        <w:t>2016/1</w:t>
      </w:r>
      <w:r w:rsidR="00ED1720">
        <w:t>1</w:t>
      </w:r>
      <w:r>
        <w:t>/2</w:t>
      </w:r>
      <w:r w:rsidR="00DD6FE4">
        <w:t>0</w:t>
      </w:r>
    </w:p>
    <w:p w14:paraId="58633576" w14:textId="5FBA5336" w:rsidR="00895B21" w:rsidRPr="00957778" w:rsidRDefault="00B51601" w:rsidP="00957778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28C7ABDB" w14:textId="0A171BAF" w:rsidR="00957778" w:rsidRPr="00957778" w:rsidRDefault="00957778" w:rsidP="00957778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EE81A" wp14:editId="3E0752ED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FFC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7106D6AB" w14:textId="0F18B74B" w:rsidR="00895B21" w:rsidRDefault="00B51601" w:rsidP="00957778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2E66400E" w14:textId="003F4B3F" w:rsidR="00B51601" w:rsidRDefault="00B51601" w:rsidP="00957778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533BFDA5" w14:textId="77777777" w:rsidR="008C07BE" w:rsidRPr="00DF0B57" w:rsidRDefault="008C07BE" w:rsidP="00957778">
      <w:pPr>
        <w:spacing w:line="168" w:lineRule="auto"/>
        <w:rPr>
          <w:lang w:val="en-US"/>
        </w:rPr>
      </w:pPr>
    </w:p>
    <w:p w14:paraId="23B41C26" w14:textId="573323B8" w:rsidR="00957778" w:rsidRDefault="00B51601">
      <w:r>
        <w:rPr>
          <w:noProof/>
          <w:lang w:val="en-US"/>
        </w:rPr>
        <w:drawing>
          <wp:inline distT="0" distB="0" distL="0" distR="0" wp14:anchorId="4FA8A715" wp14:editId="141EC333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EF" w14:textId="77777777" w:rsidR="00957778" w:rsidRDefault="00957778">
      <w:r>
        <w:br w:type="page"/>
      </w:r>
    </w:p>
    <w:p w14:paraId="42ED144B" w14:textId="77777777" w:rsidR="00E2299F" w:rsidRPr="00437EB9" w:rsidRDefault="00CE4324" w:rsidP="00E2299F">
      <w:pPr>
        <w:jc w:val="center"/>
        <w:rPr>
          <w:b/>
          <w:sz w:val="44"/>
          <w:szCs w:val="44"/>
        </w:rPr>
      </w:pPr>
      <w:r w:rsidRPr="00437EB9">
        <w:rPr>
          <w:b/>
          <w:sz w:val="44"/>
          <w:szCs w:val="44"/>
        </w:rPr>
        <w:lastRenderedPageBreak/>
        <w:t>目录</w:t>
      </w:r>
    </w:p>
    <w:p w14:paraId="33877944" w14:textId="77777777" w:rsidR="00F4545A" w:rsidRPr="00634E2F" w:rsidRDefault="00F4545A" w:rsidP="00F4545A">
      <w:pPr>
        <w:pStyle w:val="a5"/>
        <w:rPr>
          <w:sz w:val="32"/>
          <w:szCs w:val="32"/>
        </w:rPr>
      </w:pPr>
      <w:r w:rsidRPr="00634E2F">
        <w:rPr>
          <w:sz w:val="32"/>
          <w:szCs w:val="32"/>
        </w:rPr>
        <w:t xml:space="preserve">1. </w:t>
      </w:r>
      <w:r w:rsidRPr="00634E2F">
        <w:rPr>
          <w:rFonts w:hint="eastAsia"/>
          <w:sz w:val="32"/>
          <w:szCs w:val="32"/>
        </w:rPr>
        <w:t>引言</w:t>
      </w:r>
    </w:p>
    <w:p w14:paraId="474DB275" w14:textId="7224051E" w:rsidR="00F4545A" w:rsidRPr="00634E2F" w:rsidRDefault="00437EB9" w:rsidP="00F4545A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ab/>
        <w:t xml:space="preserve">1.1 </w:t>
      </w:r>
      <w:r w:rsidRPr="00634E2F">
        <w:rPr>
          <w:rFonts w:hint="eastAsia"/>
          <w:b w:val="0"/>
          <w:sz w:val="32"/>
          <w:szCs w:val="32"/>
        </w:rPr>
        <w:t>目的</w:t>
      </w:r>
    </w:p>
    <w:p w14:paraId="6AE54861" w14:textId="6C97CCC0" w:rsidR="00437EB9" w:rsidRPr="00634E2F" w:rsidRDefault="00437EB9" w:rsidP="00F4545A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1.2 </w:t>
      </w:r>
      <w:r w:rsidRPr="00634E2F">
        <w:rPr>
          <w:rFonts w:hint="eastAsia"/>
          <w:b w:val="0"/>
          <w:sz w:val="32"/>
          <w:szCs w:val="32"/>
        </w:rPr>
        <w:t>范围</w:t>
      </w:r>
    </w:p>
    <w:p w14:paraId="11303420" w14:textId="56980445" w:rsidR="00437EB9" w:rsidRPr="00634E2F" w:rsidRDefault="00437EB9" w:rsidP="00F4545A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1.3 </w:t>
      </w:r>
      <w:r w:rsidRPr="00634E2F">
        <w:rPr>
          <w:rFonts w:hint="eastAsia"/>
          <w:b w:val="0"/>
          <w:sz w:val="32"/>
          <w:szCs w:val="32"/>
        </w:rPr>
        <w:t>参考文献</w:t>
      </w:r>
    </w:p>
    <w:p w14:paraId="2DCE045C" w14:textId="77777777" w:rsidR="00437EB9" w:rsidRPr="00634E2F" w:rsidRDefault="00F4545A" w:rsidP="00437EB9">
      <w:pPr>
        <w:pStyle w:val="a5"/>
        <w:rPr>
          <w:sz w:val="32"/>
          <w:szCs w:val="32"/>
        </w:rPr>
      </w:pPr>
      <w:r w:rsidRPr="00634E2F">
        <w:rPr>
          <w:sz w:val="32"/>
          <w:szCs w:val="32"/>
        </w:rPr>
        <w:t xml:space="preserve">2. </w:t>
      </w:r>
      <w:r w:rsidR="00437EB9" w:rsidRPr="00634E2F">
        <w:rPr>
          <w:sz w:val="32"/>
          <w:szCs w:val="32"/>
        </w:rPr>
        <w:t>总体描述</w:t>
      </w:r>
    </w:p>
    <w:p w14:paraId="57A39C7C" w14:textId="6B8F6302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2.1 </w:t>
      </w:r>
      <w:r w:rsidRPr="00634E2F">
        <w:rPr>
          <w:rFonts w:hint="eastAsia"/>
          <w:b w:val="0"/>
          <w:sz w:val="32"/>
          <w:szCs w:val="32"/>
        </w:rPr>
        <w:t>产品前景</w:t>
      </w:r>
    </w:p>
    <w:p w14:paraId="76D63C0F" w14:textId="34DB4D9C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2.2 </w:t>
      </w:r>
      <w:r w:rsidRPr="00634E2F">
        <w:rPr>
          <w:rFonts w:hint="eastAsia"/>
          <w:b w:val="0"/>
          <w:sz w:val="32"/>
          <w:szCs w:val="32"/>
        </w:rPr>
        <w:t>产品</w:t>
      </w:r>
      <w:r w:rsidRPr="00634E2F">
        <w:rPr>
          <w:b w:val="0"/>
          <w:sz w:val="32"/>
          <w:szCs w:val="32"/>
        </w:rPr>
        <w:t>功能</w:t>
      </w:r>
    </w:p>
    <w:p w14:paraId="5C3D3AB4" w14:textId="203BF04D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2.3 </w:t>
      </w:r>
      <w:r w:rsidRPr="00634E2F">
        <w:rPr>
          <w:b w:val="0"/>
          <w:sz w:val="32"/>
          <w:szCs w:val="32"/>
        </w:rPr>
        <w:t>用户</w:t>
      </w:r>
      <w:r w:rsidRPr="00634E2F">
        <w:rPr>
          <w:rFonts w:hint="eastAsia"/>
          <w:b w:val="0"/>
          <w:sz w:val="32"/>
          <w:szCs w:val="32"/>
        </w:rPr>
        <w:t>特征</w:t>
      </w:r>
    </w:p>
    <w:p w14:paraId="367E8EDE" w14:textId="7C5FDE66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2.4 </w:t>
      </w:r>
      <w:r w:rsidRPr="00634E2F">
        <w:rPr>
          <w:b w:val="0"/>
          <w:sz w:val="32"/>
          <w:szCs w:val="32"/>
        </w:rPr>
        <w:t>约束</w:t>
      </w:r>
    </w:p>
    <w:p w14:paraId="72A2C2E8" w14:textId="58FBAA52" w:rsidR="00437EB9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2.5 </w:t>
      </w:r>
      <w:r w:rsidRPr="00634E2F">
        <w:rPr>
          <w:rFonts w:hint="eastAsia"/>
          <w:b w:val="0"/>
          <w:sz w:val="32"/>
          <w:szCs w:val="32"/>
        </w:rPr>
        <w:t>假设</w:t>
      </w:r>
      <w:r w:rsidRPr="00634E2F">
        <w:rPr>
          <w:b w:val="0"/>
          <w:sz w:val="32"/>
          <w:szCs w:val="32"/>
        </w:rPr>
        <w:t>与依赖</w:t>
      </w:r>
    </w:p>
    <w:p w14:paraId="48DBFFC8" w14:textId="77777777" w:rsidR="00437EB9" w:rsidRPr="00634E2F" w:rsidRDefault="00437EB9" w:rsidP="00437EB9">
      <w:pPr>
        <w:pStyle w:val="a5"/>
        <w:rPr>
          <w:sz w:val="32"/>
          <w:szCs w:val="32"/>
        </w:rPr>
      </w:pPr>
      <w:r w:rsidRPr="00634E2F">
        <w:rPr>
          <w:rFonts w:hint="eastAsia"/>
          <w:sz w:val="32"/>
          <w:szCs w:val="32"/>
        </w:rPr>
        <w:t>3.</w:t>
      </w:r>
      <w:r w:rsidRPr="00634E2F">
        <w:rPr>
          <w:sz w:val="32"/>
          <w:szCs w:val="32"/>
        </w:rPr>
        <w:t>详细需求描述</w:t>
      </w:r>
    </w:p>
    <w:p w14:paraId="35D29B11" w14:textId="7110279C" w:rsidR="00437EB9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ab/>
        <w:t xml:space="preserve">3.1 </w:t>
      </w:r>
      <w:r w:rsidRPr="00634E2F">
        <w:rPr>
          <w:rFonts w:hint="eastAsia"/>
          <w:b w:val="0"/>
          <w:sz w:val="32"/>
          <w:szCs w:val="32"/>
        </w:rPr>
        <w:t>对外</w:t>
      </w:r>
      <w:r w:rsidRPr="00634E2F">
        <w:rPr>
          <w:b w:val="0"/>
          <w:sz w:val="32"/>
          <w:szCs w:val="32"/>
        </w:rPr>
        <w:t>接</w:t>
      </w:r>
      <w:r w:rsidRPr="00634E2F">
        <w:rPr>
          <w:rFonts w:hint="eastAsia"/>
          <w:b w:val="0"/>
          <w:sz w:val="32"/>
          <w:szCs w:val="32"/>
        </w:rPr>
        <w:t>口</w:t>
      </w:r>
      <w:r w:rsidRPr="00634E2F">
        <w:rPr>
          <w:b w:val="0"/>
          <w:sz w:val="32"/>
          <w:szCs w:val="32"/>
        </w:rPr>
        <w:t>要求</w:t>
      </w:r>
    </w:p>
    <w:p w14:paraId="14FF02EA" w14:textId="4E7E00AB" w:rsidR="001115D1" w:rsidRPr="00634E2F" w:rsidRDefault="001115D1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3.1.1 </w:t>
      </w:r>
      <w:r w:rsidRPr="00634E2F">
        <w:rPr>
          <w:rFonts w:hint="eastAsia"/>
          <w:b w:val="0"/>
          <w:sz w:val="32"/>
          <w:szCs w:val="32"/>
        </w:rPr>
        <w:t>用户</w:t>
      </w:r>
      <w:r w:rsidRPr="00634E2F">
        <w:rPr>
          <w:b w:val="0"/>
          <w:sz w:val="32"/>
          <w:szCs w:val="32"/>
        </w:rPr>
        <w:t>界面</w:t>
      </w:r>
    </w:p>
    <w:p w14:paraId="52EC7769" w14:textId="77E17304" w:rsidR="001115D1" w:rsidRPr="00634E2F" w:rsidRDefault="001115D1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3.1.2 </w:t>
      </w:r>
      <w:r w:rsidR="004B69F4" w:rsidRPr="00634E2F">
        <w:rPr>
          <w:b w:val="0"/>
          <w:sz w:val="32"/>
          <w:szCs w:val="32"/>
        </w:rPr>
        <w:t>硬件接口</w:t>
      </w:r>
    </w:p>
    <w:p w14:paraId="1F064708" w14:textId="7D9BA36C" w:rsidR="004B69F4" w:rsidRPr="00634E2F" w:rsidRDefault="004B69F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3.1.3 </w:t>
      </w:r>
      <w:r w:rsidRPr="00634E2F">
        <w:rPr>
          <w:rFonts w:hint="eastAsia"/>
          <w:b w:val="0"/>
          <w:sz w:val="32"/>
          <w:szCs w:val="32"/>
        </w:rPr>
        <w:t>软件</w:t>
      </w:r>
      <w:r w:rsidRPr="00634E2F">
        <w:rPr>
          <w:b w:val="0"/>
          <w:sz w:val="32"/>
          <w:szCs w:val="32"/>
        </w:rPr>
        <w:t>接口</w:t>
      </w:r>
    </w:p>
    <w:p w14:paraId="56D967EF" w14:textId="0724EFFA" w:rsidR="004B69F4" w:rsidRPr="00634E2F" w:rsidRDefault="004B69F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3.1.4 </w:t>
      </w:r>
      <w:r w:rsidRPr="00634E2F">
        <w:rPr>
          <w:rFonts w:hint="eastAsia"/>
          <w:b w:val="0"/>
          <w:sz w:val="32"/>
          <w:szCs w:val="32"/>
        </w:rPr>
        <w:t>通信接口</w:t>
      </w:r>
    </w:p>
    <w:p w14:paraId="13CC77B9" w14:textId="356F8437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ab/>
        <w:t xml:space="preserve">3.2 </w:t>
      </w:r>
      <w:r w:rsidRPr="00634E2F">
        <w:rPr>
          <w:rFonts w:hint="eastAsia"/>
          <w:b w:val="0"/>
          <w:sz w:val="32"/>
          <w:szCs w:val="32"/>
        </w:rPr>
        <w:t>功能</w:t>
      </w:r>
      <w:r w:rsidRPr="00634E2F">
        <w:rPr>
          <w:b w:val="0"/>
          <w:sz w:val="32"/>
          <w:szCs w:val="32"/>
        </w:rPr>
        <w:t>需求</w:t>
      </w:r>
    </w:p>
    <w:p w14:paraId="5FEFF35D" w14:textId="1C54C42F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3.2.1 </w:t>
      </w:r>
      <w:r w:rsidR="00655464" w:rsidRPr="00634E2F">
        <w:rPr>
          <w:rFonts w:hint="eastAsia"/>
          <w:b w:val="0"/>
          <w:sz w:val="32"/>
          <w:szCs w:val="32"/>
        </w:rPr>
        <w:t>实名认证</w:t>
      </w:r>
    </w:p>
    <w:p w14:paraId="3595FDC2" w14:textId="259616E4" w:rsidR="00655464" w:rsidRPr="00634E2F" w:rsidRDefault="00655464" w:rsidP="00C12D69">
      <w:pPr>
        <w:pStyle w:val="a5"/>
        <w:tabs>
          <w:tab w:val="left" w:pos="720"/>
          <w:tab w:val="left" w:pos="1440"/>
          <w:tab w:val="left" w:pos="2160"/>
          <w:tab w:val="left" w:pos="2795"/>
        </w:tabs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3.2.2</w:t>
      </w:r>
      <w:r w:rsidR="00C12D69" w:rsidRPr="00634E2F">
        <w:rPr>
          <w:b w:val="0"/>
          <w:sz w:val="32"/>
          <w:szCs w:val="32"/>
        </w:rPr>
        <w:tab/>
      </w:r>
      <w:r w:rsidR="00C12D69" w:rsidRPr="00634E2F">
        <w:rPr>
          <w:b w:val="0"/>
          <w:sz w:val="32"/>
          <w:szCs w:val="32"/>
        </w:rPr>
        <w:t>在线发布求助</w:t>
      </w:r>
      <w:r w:rsidR="00C12D69" w:rsidRPr="00634E2F">
        <w:rPr>
          <w:b w:val="0"/>
          <w:sz w:val="32"/>
          <w:szCs w:val="32"/>
        </w:rPr>
        <w:tab/>
      </w:r>
    </w:p>
    <w:p w14:paraId="3FF7637E" w14:textId="1329AB26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3.2.3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离线</w:t>
      </w:r>
      <w:r w:rsidR="00C12D69" w:rsidRPr="00634E2F">
        <w:rPr>
          <w:b w:val="0"/>
          <w:sz w:val="32"/>
          <w:szCs w:val="32"/>
        </w:rPr>
        <w:t>求助</w:t>
      </w:r>
    </w:p>
    <w:p w14:paraId="10B0A6DA" w14:textId="1D29E807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3.2.4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b w:val="0"/>
          <w:sz w:val="32"/>
          <w:szCs w:val="32"/>
        </w:rPr>
        <w:t>确认接受</w:t>
      </w:r>
      <w:r w:rsidR="00C12D69" w:rsidRPr="00634E2F">
        <w:rPr>
          <w:rFonts w:hint="eastAsia"/>
          <w:b w:val="0"/>
          <w:sz w:val="32"/>
          <w:szCs w:val="32"/>
        </w:rPr>
        <w:t>援助</w:t>
      </w:r>
    </w:p>
    <w:p w14:paraId="63FDB702" w14:textId="7D0345E8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3.2.5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b w:val="0"/>
          <w:sz w:val="32"/>
          <w:szCs w:val="32"/>
        </w:rPr>
        <w:t>评价援助者</w:t>
      </w:r>
    </w:p>
    <w:p w14:paraId="7AF6F94A" w14:textId="20025D23" w:rsidR="00655464" w:rsidRPr="00634E2F" w:rsidRDefault="0065546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3.2.6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支付报酬</w:t>
      </w:r>
    </w:p>
    <w:p w14:paraId="495977B4" w14:textId="2F0C2D1D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lastRenderedPageBreak/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3.2.7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按照条件筛选求助信息</w:t>
      </w:r>
    </w:p>
    <w:p w14:paraId="08520C83" w14:textId="7E73840C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3.2.8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选择求助者进行帮助</w:t>
      </w:r>
    </w:p>
    <w:p w14:paraId="4EB6A214" w14:textId="7F36C46C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3.2.9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评价求助者</w:t>
      </w:r>
    </w:p>
    <w:p w14:paraId="4F74C4B6" w14:textId="0D26378E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3.2.10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机构入驻申请认证</w:t>
      </w:r>
    </w:p>
    <w:p w14:paraId="4DAB6617" w14:textId="37FB8B93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3.2.11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系统给予奖励</w:t>
      </w:r>
    </w:p>
    <w:p w14:paraId="43785061" w14:textId="76CE6E07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>3.2.12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系统计算信誉评分</w:t>
      </w:r>
    </w:p>
    <w:p w14:paraId="48EA321B" w14:textId="27FB797B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="00580311" w:rsidRPr="00634E2F">
        <w:rPr>
          <w:b w:val="0"/>
          <w:sz w:val="32"/>
          <w:szCs w:val="32"/>
        </w:rPr>
        <w:t>3.2.13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审批机构入驻申请</w:t>
      </w:r>
    </w:p>
    <w:p w14:paraId="69D2654A" w14:textId="197EC403" w:rsidR="00655464" w:rsidRPr="00634E2F" w:rsidRDefault="00655464" w:rsidP="00655464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="00580311" w:rsidRPr="00634E2F">
        <w:rPr>
          <w:b w:val="0"/>
          <w:sz w:val="32"/>
          <w:szCs w:val="32"/>
        </w:rPr>
        <w:t>3.2.14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求助信息分类</w:t>
      </w:r>
    </w:p>
    <w:p w14:paraId="29EECDCA" w14:textId="06CA86E8" w:rsidR="00655464" w:rsidRPr="00634E2F" w:rsidRDefault="0065546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="00580311" w:rsidRPr="00634E2F">
        <w:rPr>
          <w:b w:val="0"/>
          <w:sz w:val="32"/>
          <w:szCs w:val="32"/>
        </w:rPr>
        <w:t>3.2.15</w:t>
      </w:r>
      <w:r w:rsidR="00C12D69" w:rsidRPr="00634E2F">
        <w:rPr>
          <w:b w:val="0"/>
          <w:sz w:val="32"/>
          <w:szCs w:val="32"/>
        </w:rPr>
        <w:t xml:space="preserve"> </w:t>
      </w:r>
      <w:r w:rsidR="00C12D69" w:rsidRPr="00634E2F">
        <w:rPr>
          <w:rFonts w:hint="eastAsia"/>
          <w:b w:val="0"/>
          <w:sz w:val="32"/>
          <w:szCs w:val="32"/>
        </w:rPr>
        <w:t>用户位置定位</w:t>
      </w:r>
    </w:p>
    <w:p w14:paraId="122FF2B9" w14:textId="196F90C4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3.3 </w:t>
      </w:r>
      <w:r w:rsidRPr="00634E2F">
        <w:rPr>
          <w:rFonts w:hint="eastAsia"/>
          <w:b w:val="0"/>
          <w:sz w:val="32"/>
          <w:szCs w:val="32"/>
        </w:rPr>
        <w:t>非功能性</w:t>
      </w:r>
      <w:r w:rsidRPr="00634E2F">
        <w:rPr>
          <w:b w:val="0"/>
          <w:sz w:val="32"/>
          <w:szCs w:val="32"/>
        </w:rPr>
        <w:t>需求</w:t>
      </w:r>
    </w:p>
    <w:p w14:paraId="364BA73C" w14:textId="5BD004FE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3.3.1 </w:t>
      </w:r>
      <w:r w:rsidRPr="00634E2F">
        <w:rPr>
          <w:b w:val="0"/>
          <w:sz w:val="32"/>
          <w:szCs w:val="32"/>
        </w:rPr>
        <w:t>性能需求</w:t>
      </w:r>
    </w:p>
    <w:p w14:paraId="565C6741" w14:textId="2C07514E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3.3.2 </w:t>
      </w:r>
      <w:r w:rsidRPr="00634E2F">
        <w:rPr>
          <w:b w:val="0"/>
          <w:sz w:val="32"/>
          <w:szCs w:val="32"/>
        </w:rPr>
        <w:t>安全性</w:t>
      </w:r>
    </w:p>
    <w:p w14:paraId="2FC6F2E8" w14:textId="7B6E446F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3.3.3 </w:t>
      </w:r>
      <w:r w:rsidRPr="00634E2F">
        <w:rPr>
          <w:b w:val="0"/>
          <w:sz w:val="32"/>
          <w:szCs w:val="32"/>
        </w:rPr>
        <w:t>可维护性</w:t>
      </w:r>
    </w:p>
    <w:p w14:paraId="50445BEC" w14:textId="04E7CFDF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3.3.4 </w:t>
      </w:r>
      <w:r w:rsidRPr="00634E2F">
        <w:rPr>
          <w:b w:val="0"/>
          <w:sz w:val="32"/>
          <w:szCs w:val="32"/>
        </w:rPr>
        <w:t>易用性</w:t>
      </w:r>
    </w:p>
    <w:p w14:paraId="4C1E5CBA" w14:textId="5650DC9E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3.3.5 </w:t>
      </w:r>
      <w:r w:rsidRPr="00634E2F">
        <w:rPr>
          <w:b w:val="0"/>
          <w:sz w:val="32"/>
          <w:szCs w:val="32"/>
        </w:rPr>
        <w:t>可靠性</w:t>
      </w:r>
    </w:p>
    <w:p w14:paraId="772C7974" w14:textId="252665C5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3.3.6 </w:t>
      </w:r>
      <w:r w:rsidRPr="00634E2F">
        <w:rPr>
          <w:b w:val="0"/>
          <w:sz w:val="32"/>
          <w:szCs w:val="32"/>
        </w:rPr>
        <w:t>业务规则</w:t>
      </w:r>
    </w:p>
    <w:p w14:paraId="4D1B047E" w14:textId="25355916" w:rsidR="003C2B0D" w:rsidRPr="00634E2F" w:rsidRDefault="003C2B0D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3.3.7 </w:t>
      </w:r>
      <w:r w:rsidRPr="00634E2F">
        <w:rPr>
          <w:rFonts w:hint="eastAsia"/>
          <w:b w:val="0"/>
          <w:sz w:val="32"/>
          <w:szCs w:val="32"/>
        </w:rPr>
        <w:t>约束</w:t>
      </w:r>
    </w:p>
    <w:p w14:paraId="68115C02" w14:textId="440F00E9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3.4 </w:t>
      </w:r>
      <w:r w:rsidRPr="00634E2F">
        <w:rPr>
          <w:rFonts w:hint="eastAsia"/>
          <w:b w:val="0"/>
          <w:sz w:val="32"/>
          <w:szCs w:val="32"/>
        </w:rPr>
        <w:t>数据</w:t>
      </w:r>
      <w:r w:rsidRPr="00634E2F">
        <w:rPr>
          <w:b w:val="0"/>
          <w:sz w:val="32"/>
          <w:szCs w:val="32"/>
        </w:rPr>
        <w:t>需求</w:t>
      </w:r>
    </w:p>
    <w:p w14:paraId="4F776AA5" w14:textId="6DE1D59F" w:rsidR="00C1022B" w:rsidRPr="00634E2F" w:rsidRDefault="00C1022B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b w:val="0"/>
          <w:sz w:val="32"/>
          <w:szCs w:val="32"/>
        </w:rPr>
        <w:t xml:space="preserve">3.4.1 </w:t>
      </w:r>
      <w:r w:rsidRPr="00634E2F">
        <w:rPr>
          <w:rFonts w:hint="eastAsia"/>
          <w:b w:val="0"/>
          <w:sz w:val="32"/>
          <w:szCs w:val="32"/>
        </w:rPr>
        <w:t>数据</w:t>
      </w:r>
      <w:r w:rsidRPr="00634E2F">
        <w:rPr>
          <w:b w:val="0"/>
          <w:sz w:val="32"/>
          <w:szCs w:val="32"/>
        </w:rPr>
        <w:t>定义</w:t>
      </w:r>
    </w:p>
    <w:p w14:paraId="0BCD1BF1" w14:textId="117B3633" w:rsidR="00C1022B" w:rsidRPr="00634E2F" w:rsidRDefault="00C1022B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 xml:space="preserve">3.4.2 </w:t>
      </w:r>
      <w:r w:rsidRPr="00634E2F">
        <w:rPr>
          <w:b w:val="0"/>
          <w:sz w:val="32"/>
          <w:szCs w:val="32"/>
        </w:rPr>
        <w:t>默认数据</w:t>
      </w:r>
    </w:p>
    <w:p w14:paraId="3EDB0297" w14:textId="7E7986C8" w:rsidR="00C1022B" w:rsidRPr="00634E2F" w:rsidRDefault="00C1022B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</w:r>
      <w:r w:rsidRPr="00634E2F">
        <w:rPr>
          <w:rFonts w:hint="eastAsia"/>
          <w:b w:val="0"/>
          <w:sz w:val="32"/>
          <w:szCs w:val="32"/>
        </w:rPr>
        <w:tab/>
        <w:t>3.4.3</w:t>
      </w:r>
      <w:r w:rsidRPr="00634E2F">
        <w:rPr>
          <w:b w:val="0"/>
          <w:sz w:val="32"/>
          <w:szCs w:val="32"/>
        </w:rPr>
        <w:t xml:space="preserve"> </w:t>
      </w:r>
      <w:r w:rsidRPr="00634E2F">
        <w:rPr>
          <w:b w:val="0"/>
          <w:sz w:val="32"/>
          <w:szCs w:val="32"/>
        </w:rPr>
        <w:t>数据格式要求</w:t>
      </w:r>
    </w:p>
    <w:p w14:paraId="0EA2D56C" w14:textId="746EBFD8" w:rsidR="00430CD4" w:rsidRPr="00634E2F" w:rsidRDefault="00430CD4" w:rsidP="00437EB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ab/>
        <w:t xml:space="preserve">3.5 </w:t>
      </w:r>
      <w:r w:rsidRPr="00634E2F">
        <w:rPr>
          <w:rFonts w:hint="eastAsia"/>
          <w:b w:val="0"/>
          <w:sz w:val="32"/>
          <w:szCs w:val="32"/>
        </w:rPr>
        <w:t>其他</w:t>
      </w:r>
      <w:r w:rsidRPr="00634E2F">
        <w:rPr>
          <w:b w:val="0"/>
          <w:sz w:val="32"/>
          <w:szCs w:val="32"/>
        </w:rPr>
        <w:t>需求</w:t>
      </w:r>
    </w:p>
    <w:p w14:paraId="7CC74BBD" w14:textId="1DBF1EAD" w:rsidR="00805140" w:rsidRPr="00634E2F" w:rsidRDefault="00437EB9" w:rsidP="00437EB9">
      <w:pPr>
        <w:pStyle w:val="a5"/>
        <w:rPr>
          <w:sz w:val="30"/>
          <w:szCs w:val="30"/>
        </w:rPr>
      </w:pPr>
      <w:r w:rsidRPr="00634E2F">
        <w:rPr>
          <w:rFonts w:hint="eastAsia"/>
          <w:sz w:val="32"/>
          <w:szCs w:val="32"/>
        </w:rPr>
        <w:t>4.</w:t>
      </w:r>
      <w:r w:rsidRPr="00634E2F">
        <w:rPr>
          <w:sz w:val="32"/>
          <w:szCs w:val="32"/>
        </w:rPr>
        <w:t>附录</w:t>
      </w:r>
      <w:r w:rsidR="006E79E4" w:rsidRPr="00634E2F">
        <w:rPr>
          <w:sz w:val="30"/>
          <w:szCs w:val="30"/>
        </w:rPr>
        <w:br w:type="page"/>
      </w:r>
    </w:p>
    <w:p w14:paraId="794C1E01" w14:textId="77777777" w:rsidR="00805140" w:rsidRPr="000D5C6D" w:rsidRDefault="00805140" w:rsidP="00805140">
      <w:pPr>
        <w:jc w:val="center"/>
        <w:rPr>
          <w:b/>
          <w:sz w:val="32"/>
          <w:szCs w:val="32"/>
        </w:rPr>
      </w:pPr>
      <w:r w:rsidRPr="000D5C6D">
        <w:rPr>
          <w:rFonts w:hint="eastAsia"/>
          <w:b/>
          <w:sz w:val="32"/>
          <w:szCs w:val="32"/>
        </w:rPr>
        <w:lastRenderedPageBreak/>
        <w:t>更新</w:t>
      </w:r>
      <w:r w:rsidRPr="000D5C6D">
        <w:rPr>
          <w:b/>
          <w:sz w:val="32"/>
          <w:szCs w:val="32"/>
        </w:rPr>
        <w:t>历史</w:t>
      </w:r>
    </w:p>
    <w:tbl>
      <w:tblPr>
        <w:tblStyle w:val="a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60"/>
        <w:gridCol w:w="2060"/>
        <w:gridCol w:w="2060"/>
        <w:gridCol w:w="2060"/>
      </w:tblGrid>
      <w:tr w:rsidR="00805140" w14:paraId="45C6234D" w14:textId="77777777" w:rsidTr="00A363AF">
        <w:tc>
          <w:tcPr>
            <w:tcW w:w="2060" w:type="dxa"/>
            <w:shd w:val="clear" w:color="auto" w:fill="D7D7D7" w:themeFill="text2" w:themeFillTint="33"/>
          </w:tcPr>
          <w:p w14:paraId="7827FB54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修改人员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30E1C6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607C34D0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变更原因</w:t>
            </w:r>
          </w:p>
        </w:tc>
        <w:tc>
          <w:tcPr>
            <w:tcW w:w="2060" w:type="dxa"/>
            <w:shd w:val="clear" w:color="auto" w:fill="D7D7D7" w:themeFill="text2" w:themeFillTint="33"/>
          </w:tcPr>
          <w:p w14:paraId="1802FD8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6E3F">
              <w:rPr>
                <w:rFonts w:asciiTheme="minorEastAsia" w:hAnsiTheme="minorEastAsia"/>
                <w:b/>
                <w:sz w:val="28"/>
                <w:szCs w:val="28"/>
              </w:rPr>
              <w:t>版本号</w:t>
            </w:r>
          </w:p>
        </w:tc>
      </w:tr>
      <w:tr w:rsidR="00805140" w14:paraId="0D106CDB" w14:textId="77777777" w:rsidTr="00A363AF">
        <w:tc>
          <w:tcPr>
            <w:tcW w:w="2060" w:type="dxa"/>
          </w:tcPr>
          <w:p w14:paraId="5D451E55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李昊朔</w:t>
            </w:r>
          </w:p>
        </w:tc>
        <w:tc>
          <w:tcPr>
            <w:tcW w:w="2060" w:type="dxa"/>
          </w:tcPr>
          <w:p w14:paraId="3FA98928" w14:textId="09DBDF7D" w:rsidR="00805140" w:rsidRPr="00E86E3F" w:rsidRDefault="00DF0B57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2016/11</w:t>
            </w:r>
            <w:r w:rsidR="00805140">
              <w:rPr>
                <w:rFonts w:asciiTheme="minorEastAsia" w:hAnsiTheme="minorEastAsia"/>
                <w:sz w:val="28"/>
                <w:szCs w:val="28"/>
              </w:rPr>
              <w:t>/2</w:t>
            </w: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2060" w:type="dxa"/>
          </w:tcPr>
          <w:p w14:paraId="65FF9B0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文档初稿</w:t>
            </w:r>
          </w:p>
        </w:tc>
        <w:tc>
          <w:tcPr>
            <w:tcW w:w="2060" w:type="dxa"/>
          </w:tcPr>
          <w:p w14:paraId="19EBFB3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</w:tr>
      <w:tr w:rsidR="00805140" w14:paraId="69127695" w14:textId="77777777" w:rsidTr="00A363AF">
        <w:tc>
          <w:tcPr>
            <w:tcW w:w="2060" w:type="dxa"/>
            <w:shd w:val="clear" w:color="auto" w:fill="F2F2F2" w:themeFill="background1" w:themeFillShade="F2"/>
          </w:tcPr>
          <w:p w14:paraId="4A2CD02B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343AEDD2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53C24FDA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  <w:shd w:val="clear" w:color="auto" w:fill="F2F2F2" w:themeFill="background1" w:themeFillShade="F2"/>
          </w:tcPr>
          <w:p w14:paraId="607E51B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805140" w14:paraId="5728462D" w14:textId="77777777" w:rsidTr="00A363AF">
        <w:tc>
          <w:tcPr>
            <w:tcW w:w="2060" w:type="dxa"/>
          </w:tcPr>
          <w:p w14:paraId="045C1171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5B15D153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6F0C3C9C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060" w:type="dxa"/>
          </w:tcPr>
          <w:p w14:paraId="437E163F" w14:textId="77777777" w:rsidR="00805140" w:rsidRPr="00E86E3F" w:rsidRDefault="00805140" w:rsidP="008629DA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0C5D7B33" w14:textId="77777777" w:rsidR="00805140" w:rsidRDefault="00805140"/>
    <w:p w14:paraId="3813E8EF" w14:textId="77777777" w:rsidR="00805140" w:rsidRDefault="00805140">
      <w:pPr>
        <w:rPr>
          <w:rFonts w:asciiTheme="majorHAnsi" w:eastAsiaTheme="majorEastAsia" w:hAnsiTheme="majorHAnsi" w:cstheme="majorBidi"/>
          <w:b/>
          <w:caps/>
          <w:kern w:val="28"/>
          <w:sz w:val="94"/>
          <w:szCs w:val="56"/>
        </w:rPr>
      </w:pPr>
      <w:r>
        <w:br w:type="page"/>
      </w:r>
    </w:p>
    <w:p w14:paraId="16D70288" w14:textId="77777777" w:rsidR="00F26F49" w:rsidRPr="00634E2F" w:rsidRDefault="00F26F49" w:rsidP="00F26F49">
      <w:pPr>
        <w:pStyle w:val="a5"/>
        <w:rPr>
          <w:sz w:val="32"/>
          <w:szCs w:val="32"/>
        </w:rPr>
      </w:pPr>
      <w:r w:rsidRPr="00634E2F">
        <w:rPr>
          <w:sz w:val="32"/>
          <w:szCs w:val="32"/>
        </w:rPr>
        <w:lastRenderedPageBreak/>
        <w:t xml:space="preserve">1. </w:t>
      </w:r>
      <w:r w:rsidRPr="00634E2F">
        <w:rPr>
          <w:rFonts w:hint="eastAsia"/>
          <w:sz w:val="32"/>
          <w:szCs w:val="32"/>
        </w:rPr>
        <w:t>引言</w:t>
      </w:r>
    </w:p>
    <w:p w14:paraId="5188D626" w14:textId="2D1B1572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1.1 </w:t>
      </w:r>
      <w:r w:rsidRPr="00634E2F">
        <w:rPr>
          <w:rFonts w:hint="eastAsia"/>
          <w:b w:val="0"/>
          <w:sz w:val="32"/>
          <w:szCs w:val="32"/>
        </w:rPr>
        <w:t>目的</w:t>
      </w:r>
    </w:p>
    <w:p w14:paraId="7368BC7C" w14:textId="226F577C" w:rsidR="00883170" w:rsidRPr="00B7737B" w:rsidRDefault="00883170" w:rsidP="00883170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  <w:t xml:space="preserve">       </w:t>
      </w:r>
      <w:r w:rsidRPr="00B7737B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本文档描述了</w:t>
      </w:r>
      <w:r w:rsidRPr="00B7737B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超人不用飞</w:t>
      </w:r>
      <w:r w:rsidRPr="00B7737B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互助系统的功能需求和非功能需求，开发人员的软件实现和验证工作都将以此为依据。</w:t>
      </w:r>
    </w:p>
    <w:p w14:paraId="370C7171" w14:textId="247BE386" w:rsidR="00883170" w:rsidRPr="00B7737B" w:rsidRDefault="00883170" w:rsidP="00883170">
      <w:pPr>
        <w:spacing w:line="240" w:lineRule="auto"/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</w:pPr>
      <w:r w:rsidRPr="00B7737B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 xml:space="preserve"> </w:t>
      </w:r>
      <w:r w:rsidRPr="00B7737B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除特殊说明之外，本文档所包含的需求都是最高优先级需求。</w:t>
      </w:r>
    </w:p>
    <w:p w14:paraId="098C593C" w14:textId="03128E89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1.2 </w:t>
      </w:r>
      <w:r w:rsidRPr="00634E2F">
        <w:rPr>
          <w:rFonts w:hint="eastAsia"/>
          <w:b w:val="0"/>
          <w:sz w:val="32"/>
          <w:szCs w:val="32"/>
        </w:rPr>
        <w:t>范围</w:t>
      </w:r>
    </w:p>
    <w:p w14:paraId="4445ECCD" w14:textId="77777777" w:rsidR="00DD2FE5" w:rsidRPr="00B44333" w:rsidRDefault="00DD2FE5" w:rsidP="00DD2FE5">
      <w:pPr>
        <w:ind w:firstLine="420"/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>
        <w:rPr>
          <w:b/>
          <w:sz w:val="32"/>
          <w:szCs w:val="32"/>
        </w:rPr>
        <w:t xml:space="preserve">      </w:t>
      </w:r>
      <w:r w:rsidRPr="00B44333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本项目为</w:t>
      </w:r>
      <w:r w:rsidRPr="00B44333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超人不用飞</w:t>
      </w:r>
      <w:r w:rsidRPr="00B44333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互助系统，开发的目标是针对</w:t>
      </w:r>
      <w:r w:rsidRPr="00B44333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大家在遇到需要紧急帮助的时候</w:t>
      </w:r>
      <w:r w:rsidRPr="00B44333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的现状，提供提问、解答，邀约交流以及资源分享的平台和帮助，提高学生的成绩和个人知识水平和综合素质。</w:t>
      </w:r>
    </w:p>
    <w:p w14:paraId="12339692" w14:textId="471327B6" w:rsidR="00B7737B" w:rsidRPr="00DD2FE5" w:rsidRDefault="00DD2FE5" w:rsidP="00DD2FE5">
      <w:pPr>
        <w:ind w:firstLine="420"/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</w:pPr>
      <w:r w:rsidRPr="00B44333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通过</w:t>
      </w:r>
      <w:r w:rsidRPr="00B44333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超人不用飞</w:t>
      </w:r>
      <w:r w:rsidRPr="00B44333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互助系统，使得求助的人可以得到及时的帮助，解决燃眉之急，也让提供帮助的人获取精神以及物质上的回报，闲置的资源也得到了充分的利用</w:t>
      </w:r>
      <w:r w:rsidRPr="00DD2FE5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  <w:t>。</w:t>
      </w:r>
    </w:p>
    <w:p w14:paraId="6847F5B6" w14:textId="79F2C242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1.3 </w:t>
      </w:r>
      <w:r w:rsidRPr="00634E2F">
        <w:rPr>
          <w:rFonts w:hint="eastAsia"/>
          <w:b w:val="0"/>
          <w:sz w:val="32"/>
          <w:szCs w:val="32"/>
        </w:rPr>
        <w:t>参考文献</w:t>
      </w:r>
    </w:p>
    <w:p w14:paraId="043B0CBB" w14:textId="77777777" w:rsidR="00232740" w:rsidRPr="00232740" w:rsidRDefault="00232740" w:rsidP="00C95AAE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232740">
        <w:rPr>
          <w:rFonts w:ascii="Times New Roman" w:eastAsia="隶书" w:hAnsi="Times New Roman" w:cs="Times New Roman"/>
          <w:sz w:val="28"/>
          <w:szCs w:val="28"/>
        </w:rPr>
        <w:t>1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 xml:space="preserve">. 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骆斌，丁二玉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.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需求工程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------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软件建模与分析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[M].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北京：高等教育出版社，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2009:1-112</w:t>
      </w:r>
    </w:p>
    <w:p w14:paraId="68641662" w14:textId="77777777" w:rsidR="00232740" w:rsidRPr="00232740" w:rsidRDefault="00232740" w:rsidP="00C95AAE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 xml:space="preserve">2. </w:t>
      </w:r>
      <w:r w:rsidRPr="00232740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超人不用飞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用例文档</w:t>
      </w:r>
    </w:p>
    <w:p w14:paraId="62BB8D22" w14:textId="77777777" w:rsidR="00232740" w:rsidRPr="00232740" w:rsidRDefault="00232740" w:rsidP="00C95AAE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 xml:space="preserve">3. </w:t>
      </w:r>
      <w:r w:rsidRPr="00232740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超人不用飞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面谈报告</w:t>
      </w:r>
    </w:p>
    <w:p w14:paraId="1C1108FF" w14:textId="654C48FE" w:rsidR="001B2BB6" w:rsidRPr="00232740" w:rsidRDefault="00232740" w:rsidP="00C95AAE">
      <w:pPr>
        <w:spacing w:line="240" w:lineRule="auto"/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</w:pP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 xml:space="preserve">4. </w:t>
      </w:r>
      <w:r w:rsidRPr="00232740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超人不用飞</w:t>
      </w:r>
      <w:r w:rsidRPr="00232740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需求分析模型</w:t>
      </w:r>
    </w:p>
    <w:p w14:paraId="2BAA39AF" w14:textId="77777777" w:rsidR="00F26F49" w:rsidRPr="00634E2F" w:rsidRDefault="00F26F49" w:rsidP="00F26F49">
      <w:pPr>
        <w:pStyle w:val="a5"/>
        <w:rPr>
          <w:sz w:val="32"/>
          <w:szCs w:val="32"/>
        </w:rPr>
      </w:pPr>
      <w:r w:rsidRPr="00634E2F">
        <w:rPr>
          <w:sz w:val="32"/>
          <w:szCs w:val="32"/>
        </w:rPr>
        <w:t xml:space="preserve">2. </w:t>
      </w:r>
      <w:r w:rsidRPr="00634E2F">
        <w:rPr>
          <w:sz w:val="32"/>
          <w:szCs w:val="32"/>
        </w:rPr>
        <w:t>总体描述</w:t>
      </w:r>
    </w:p>
    <w:p w14:paraId="3C73BE00" w14:textId="7113496C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2.1 </w:t>
      </w:r>
      <w:r w:rsidRPr="00634E2F">
        <w:rPr>
          <w:rFonts w:hint="eastAsia"/>
          <w:b w:val="0"/>
          <w:sz w:val="32"/>
          <w:szCs w:val="32"/>
        </w:rPr>
        <w:t>产品前景</w:t>
      </w:r>
    </w:p>
    <w:p w14:paraId="52FE603A" w14:textId="45A1562D" w:rsidR="00A34F45" w:rsidRPr="00C95AAE" w:rsidRDefault="00C95AAE" w:rsidP="00C95AAE">
      <w:pPr>
        <w:ind w:firstLine="420"/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</w:pPr>
      <w:r w:rsidRPr="00C95AAE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超人不用飞互助</w:t>
      </w:r>
      <w:r w:rsidRPr="00C95AAE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系统是一个基于</w:t>
      </w:r>
      <w:r w:rsidRPr="00C95AAE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APP</w:t>
      </w:r>
      <w:r w:rsidRPr="00C95AAE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的</w:t>
      </w:r>
      <w:r w:rsidRPr="00C95AAE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线上线下</w:t>
      </w:r>
      <w:r w:rsidRPr="00C95AAE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互助</w:t>
      </w:r>
      <w:r w:rsidRPr="00C95AAE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系统</w:t>
      </w:r>
      <w:r w:rsidRPr="00C95AAE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，旨在提供</w:t>
      </w:r>
      <w:r w:rsidRPr="00C95AAE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各种功能促进</w:t>
      </w:r>
      <w:r w:rsidRPr="00C95AAE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人与人之间的互帮互助，提高人们生活的幸福</w:t>
      </w:r>
      <w:r w:rsidRPr="00C95AAE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lastRenderedPageBreak/>
        <w:t>感。帮助系统定位求助者的位置，提供帮助者可以就近选择求助者进行帮助，也可以根据自己的兴趣选择要帮助的人进行帮助。</w:t>
      </w:r>
    </w:p>
    <w:p w14:paraId="3F4CCE28" w14:textId="0BF4B74A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2.2 </w:t>
      </w:r>
      <w:r w:rsidRPr="00634E2F">
        <w:rPr>
          <w:rFonts w:hint="eastAsia"/>
          <w:b w:val="0"/>
          <w:sz w:val="32"/>
          <w:szCs w:val="32"/>
        </w:rPr>
        <w:t>产品</w:t>
      </w:r>
      <w:r w:rsidRPr="00634E2F">
        <w:rPr>
          <w:b w:val="0"/>
          <w:sz w:val="32"/>
          <w:szCs w:val="32"/>
        </w:rPr>
        <w:t>功能</w:t>
      </w:r>
    </w:p>
    <w:p w14:paraId="7439FD91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SF1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所有用户实名认证</w:t>
      </w:r>
    </w:p>
    <w:p w14:paraId="6FC19E7B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SF2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求助者在线发布求助</w:t>
      </w:r>
    </w:p>
    <w:p w14:paraId="71E9C9CB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SF3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求助者离线求助</w:t>
      </w:r>
    </w:p>
    <w:p w14:paraId="30EF6D5A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SF4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求助者确认接受援助</w:t>
      </w:r>
    </w:p>
    <w:p w14:paraId="6C42F23B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SF5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求助者评价援助者</w:t>
      </w:r>
    </w:p>
    <w:p w14:paraId="5F53A7C9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SF6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求助者确认支付报酬</w:t>
      </w:r>
    </w:p>
    <w:p w14:paraId="2758A8A8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SF7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援助者按照条件筛选求助信息</w:t>
      </w:r>
    </w:p>
    <w:p w14:paraId="0F4AF852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SF8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援助者选择求助者进行帮助</w:t>
      </w:r>
    </w:p>
    <w:p w14:paraId="4A25199C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SF9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援助者评价求助者</w:t>
      </w:r>
    </w:p>
    <w:p w14:paraId="0C545BE1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SF10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专业机构入驻申请认证</w:t>
      </w:r>
    </w:p>
    <w:p w14:paraId="1B5570ED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SF11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系统给予奖励</w:t>
      </w:r>
    </w:p>
    <w:p w14:paraId="37D9F1B1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SF12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系统计算信誉评分</w:t>
      </w:r>
    </w:p>
    <w:p w14:paraId="3F19D29E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SF13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系统审批机构入驻申请</w:t>
      </w:r>
    </w:p>
    <w:p w14:paraId="5CB1BD88" w14:textId="77777777" w:rsidR="009E4C38" w:rsidRPr="009E4C38" w:rsidRDefault="009E4C38" w:rsidP="009E4C38">
      <w:pPr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</w:pP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SF14</w:t>
      </w:r>
      <w:r w:rsidRPr="009E4C38">
        <w:rPr>
          <w:rFonts w:asciiTheme="majorHAnsi" w:eastAsiaTheme="majorEastAsia" w:hAnsiTheme="majorHAnsi" w:cstheme="majorBidi"/>
          <w:caps/>
          <w:color w:val="000000" w:themeColor="text1"/>
          <w:kern w:val="28"/>
          <w:sz w:val="28"/>
          <w:szCs w:val="28"/>
        </w:rPr>
        <w:t>：</w:t>
      </w:r>
      <w:r w:rsidRPr="009E4C3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28"/>
          <w:szCs w:val="28"/>
        </w:rPr>
        <w:t>系统对求助信息进行分类整合</w:t>
      </w:r>
    </w:p>
    <w:p w14:paraId="3E8E1E0C" w14:textId="29C0E4D9" w:rsidR="009E4C38" w:rsidRDefault="009E4C38" w:rsidP="009E4C38">
      <w:pPr>
        <w:pStyle w:val="a5"/>
        <w:rPr>
          <w:b w:val="0"/>
          <w:color w:val="000000" w:themeColor="text1"/>
          <w:sz w:val="28"/>
          <w:szCs w:val="28"/>
        </w:rPr>
      </w:pPr>
      <w:r w:rsidRPr="009E4C38">
        <w:rPr>
          <w:b w:val="0"/>
          <w:color w:val="000000" w:themeColor="text1"/>
          <w:sz w:val="28"/>
          <w:szCs w:val="28"/>
        </w:rPr>
        <w:t>SF15</w:t>
      </w:r>
      <w:r w:rsidRPr="009E4C38">
        <w:rPr>
          <w:b w:val="0"/>
          <w:color w:val="000000" w:themeColor="text1"/>
          <w:sz w:val="28"/>
          <w:szCs w:val="28"/>
        </w:rPr>
        <w:t>：</w:t>
      </w:r>
      <w:r w:rsidRPr="009E4C38">
        <w:rPr>
          <w:rFonts w:hint="eastAsia"/>
          <w:b w:val="0"/>
          <w:color w:val="000000" w:themeColor="text1"/>
          <w:sz w:val="28"/>
          <w:szCs w:val="28"/>
        </w:rPr>
        <w:t>系统对用户位置进行定位</w:t>
      </w:r>
    </w:p>
    <w:p w14:paraId="07926A75" w14:textId="77777777" w:rsidR="009E4C38" w:rsidRPr="009E4C38" w:rsidRDefault="009E4C38" w:rsidP="009E4C38">
      <w:pPr>
        <w:pStyle w:val="a5"/>
        <w:rPr>
          <w:rFonts w:hint="eastAsia"/>
          <w:b w:val="0"/>
          <w:color w:val="000000" w:themeColor="text1"/>
          <w:sz w:val="28"/>
          <w:szCs w:val="28"/>
        </w:rPr>
      </w:pPr>
    </w:p>
    <w:p w14:paraId="008DAB4D" w14:textId="46283985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lastRenderedPageBreak/>
        <w:t xml:space="preserve">2.3 </w:t>
      </w:r>
      <w:r w:rsidRPr="00634E2F">
        <w:rPr>
          <w:b w:val="0"/>
          <w:sz w:val="32"/>
          <w:szCs w:val="32"/>
        </w:rPr>
        <w:t>用户</w:t>
      </w:r>
      <w:r w:rsidRPr="00634E2F">
        <w:rPr>
          <w:rFonts w:hint="eastAsia"/>
          <w:b w:val="0"/>
          <w:sz w:val="32"/>
          <w:szCs w:val="32"/>
        </w:rPr>
        <w:t>特征</w:t>
      </w:r>
    </w:p>
    <w:tbl>
      <w:tblPr>
        <w:tblStyle w:val="-5"/>
        <w:tblW w:w="0" w:type="auto"/>
        <w:tblBorders>
          <w:top w:val="single" w:sz="4" w:space="0" w:color="D7D7D7" w:themeColor="text2" w:themeTint="33"/>
          <w:left w:val="single" w:sz="4" w:space="0" w:color="D7D7D7" w:themeColor="text2" w:themeTint="33"/>
          <w:bottom w:val="single" w:sz="4" w:space="0" w:color="D7D7D7" w:themeColor="text2" w:themeTint="33"/>
          <w:right w:val="single" w:sz="4" w:space="0" w:color="D7D7D7" w:themeColor="text2" w:themeTint="33"/>
          <w:insideH w:val="single" w:sz="4" w:space="0" w:color="D7D7D7" w:themeColor="text2" w:themeTint="33"/>
          <w:insideV w:val="single" w:sz="4" w:space="0" w:color="D7D7D7" w:themeColor="text2" w:themeTint="33"/>
        </w:tblBorders>
        <w:tblLook w:val="04A0" w:firstRow="1" w:lastRow="0" w:firstColumn="1" w:lastColumn="0" w:noHBand="0" w:noVBand="1"/>
      </w:tblPr>
      <w:tblGrid>
        <w:gridCol w:w="2303"/>
        <w:gridCol w:w="5937"/>
      </w:tblGrid>
      <w:tr w:rsidR="000B1F94" w:rsidRPr="00524A5C" w14:paraId="12E9DB7B" w14:textId="77777777" w:rsidTr="00034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single" w:sz="4" w:space="0" w:color="D7D7D7" w:themeColor="text2" w:themeTint="33"/>
              <w:right w:val="none" w:sz="0" w:space="0" w:color="auto"/>
            </w:tcBorders>
            <w:vAlign w:val="center"/>
          </w:tcPr>
          <w:p w14:paraId="417332DE" w14:textId="77777777" w:rsidR="000B1F94" w:rsidRPr="000B1F94" w:rsidRDefault="000B1F94" w:rsidP="004F2CBD">
            <w:pPr>
              <w:jc w:val="center"/>
              <w:rPr>
                <w:rFonts w:asciiTheme="minorEastAsia" w:eastAsiaTheme="minorEastAsia" w:hAnsiTheme="minorEastAsia" w:cs="Times New Roman"/>
                <w:b w:val="0"/>
                <w:sz w:val="28"/>
                <w:szCs w:val="28"/>
              </w:rPr>
            </w:pPr>
            <w:r w:rsidRPr="000B1F94">
              <w:rPr>
                <w:rFonts w:asciiTheme="minorEastAsia" w:eastAsiaTheme="minorEastAsia" w:hAnsiTheme="minorEastAsia" w:cs="Times New Roman"/>
                <w:b w:val="0"/>
                <w:sz w:val="28"/>
                <w:szCs w:val="28"/>
              </w:rPr>
              <w:t>用户</w:t>
            </w:r>
          </w:p>
        </w:tc>
        <w:tc>
          <w:tcPr>
            <w:tcW w:w="6146" w:type="dxa"/>
            <w:tcBorders>
              <w:top w:val="none" w:sz="0" w:space="0" w:color="auto"/>
              <w:left w:val="none" w:sz="0" w:space="0" w:color="auto"/>
              <w:bottom w:val="single" w:sz="4" w:space="0" w:color="D7D7D7" w:themeColor="text2" w:themeTint="33"/>
              <w:right w:val="none" w:sz="0" w:space="0" w:color="auto"/>
            </w:tcBorders>
            <w:vAlign w:val="center"/>
          </w:tcPr>
          <w:p w14:paraId="7B735752" w14:textId="77777777" w:rsidR="000B1F94" w:rsidRPr="000B1F94" w:rsidRDefault="000B1F94" w:rsidP="004F2C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  <w:sz w:val="28"/>
                <w:szCs w:val="28"/>
              </w:rPr>
            </w:pPr>
            <w:r w:rsidRPr="000B1F94">
              <w:rPr>
                <w:rFonts w:asciiTheme="minorEastAsia" w:eastAsiaTheme="minorEastAsia" w:hAnsiTheme="minorEastAsia" w:cs="Times New Roman"/>
                <w:b w:val="0"/>
                <w:sz w:val="28"/>
                <w:szCs w:val="28"/>
              </w:rPr>
              <w:t>特征</w:t>
            </w:r>
          </w:p>
        </w:tc>
      </w:tr>
      <w:tr w:rsidR="000B1F94" w:rsidRPr="00524A5C" w14:paraId="72235ACF" w14:textId="77777777" w:rsidTr="00034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95A65F" w14:textId="77777777" w:rsidR="000B1F94" w:rsidRPr="000B1F94" w:rsidRDefault="000B1F94" w:rsidP="004F2CBD">
            <w:pPr>
              <w:jc w:val="center"/>
              <w:rPr>
                <w:rFonts w:asciiTheme="minorEastAsia" w:eastAsiaTheme="minorEastAsia" w:hAnsiTheme="minorEastAsia" w:cs="Times New Roman"/>
                <w:b w:val="0"/>
                <w:sz w:val="28"/>
                <w:szCs w:val="28"/>
              </w:rPr>
            </w:pPr>
            <w:r w:rsidRPr="000B1F94">
              <w:rPr>
                <w:rFonts w:asciiTheme="minorEastAsia" w:eastAsiaTheme="minorEastAsia" w:hAnsiTheme="minorEastAsia" w:cs="Times New Roman" w:hint="eastAsia"/>
                <w:b w:val="0"/>
                <w:sz w:val="28"/>
                <w:szCs w:val="28"/>
              </w:rPr>
              <w:t>所有用户</w:t>
            </w:r>
          </w:p>
        </w:tc>
        <w:tc>
          <w:tcPr>
            <w:tcW w:w="61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1C5630" w14:textId="77777777" w:rsidR="000B1F94" w:rsidRPr="000B1F94" w:rsidRDefault="000B1F94" w:rsidP="004F2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包括求助者和援助者在内的所有用户，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用户对此系统为期待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并积极接受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态度，但是对安全性和隐私性持保留态度。</w:t>
            </w:r>
          </w:p>
        </w:tc>
      </w:tr>
      <w:tr w:rsidR="000B1F94" w:rsidRPr="00524A5C" w14:paraId="4DACBB32" w14:textId="77777777" w:rsidTr="002067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single" w:sz="4" w:space="0" w:color="D7D7D7" w:themeColor="text2" w:themeTint="33"/>
              <w:right w:val="none" w:sz="0" w:space="0" w:color="auto"/>
            </w:tcBorders>
            <w:vAlign w:val="center"/>
          </w:tcPr>
          <w:p w14:paraId="515F9C47" w14:textId="77777777" w:rsidR="000B1F94" w:rsidRPr="000B1F94" w:rsidRDefault="000B1F94" w:rsidP="004F2CBD">
            <w:pPr>
              <w:jc w:val="center"/>
              <w:rPr>
                <w:rFonts w:asciiTheme="minorEastAsia" w:eastAsiaTheme="minorEastAsia" w:hAnsiTheme="minorEastAsia" w:cs="Times New Roman"/>
                <w:b w:val="0"/>
                <w:sz w:val="28"/>
                <w:szCs w:val="28"/>
              </w:rPr>
            </w:pPr>
            <w:r w:rsidRPr="000B1F94">
              <w:rPr>
                <w:rFonts w:asciiTheme="minorEastAsia" w:eastAsiaTheme="minorEastAsia" w:hAnsiTheme="minorEastAsia" w:cs="Times New Roman" w:hint="eastAsia"/>
                <w:b w:val="0"/>
                <w:sz w:val="28"/>
                <w:szCs w:val="28"/>
              </w:rPr>
              <w:t>求助者</w:t>
            </w:r>
          </w:p>
        </w:tc>
        <w:tc>
          <w:tcPr>
            <w:tcW w:w="6146" w:type="dxa"/>
            <w:tcBorders>
              <w:top w:val="none" w:sz="0" w:space="0" w:color="auto"/>
              <w:left w:val="none" w:sz="0" w:space="0" w:color="auto"/>
              <w:bottom w:val="single" w:sz="4" w:space="0" w:color="D7D7D7" w:themeColor="text2" w:themeTint="33"/>
              <w:right w:val="none" w:sz="0" w:space="0" w:color="auto"/>
            </w:tcBorders>
            <w:vAlign w:val="center"/>
          </w:tcPr>
          <w:p w14:paraId="5BFB2AFB" w14:textId="77777777" w:rsidR="000B1F94" w:rsidRPr="000B1F94" w:rsidRDefault="000B1F94" w:rsidP="004F2C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此类用户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作为系统的主要服务对象，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可以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找到能够帮助自己解决麻烦的人或资源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，可以借助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地利之便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，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进行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线下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见面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帮助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交流，用户对此系统为期待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并积极接受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态度，但是对安全性和隐私性持保留态度。</w:t>
            </w:r>
          </w:p>
        </w:tc>
      </w:tr>
      <w:tr w:rsidR="000B1F94" w:rsidRPr="00524A5C" w14:paraId="72B09EBF" w14:textId="77777777" w:rsidTr="00206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964919" w14:textId="77777777" w:rsidR="000B1F94" w:rsidRPr="000B1F94" w:rsidRDefault="000B1F94" w:rsidP="004F2CBD">
            <w:pPr>
              <w:jc w:val="center"/>
              <w:rPr>
                <w:rFonts w:asciiTheme="minorEastAsia" w:eastAsiaTheme="minorEastAsia" w:hAnsiTheme="minorEastAsia" w:cs="Times New Roman"/>
                <w:b w:val="0"/>
                <w:sz w:val="28"/>
                <w:szCs w:val="28"/>
              </w:rPr>
            </w:pPr>
            <w:r w:rsidRPr="000B1F94">
              <w:rPr>
                <w:rFonts w:asciiTheme="minorEastAsia" w:eastAsiaTheme="minorEastAsia" w:hAnsiTheme="minorEastAsia" w:cs="Times New Roman" w:hint="eastAsia"/>
                <w:b w:val="0"/>
                <w:sz w:val="28"/>
                <w:szCs w:val="28"/>
              </w:rPr>
              <w:t>援助者</w:t>
            </w:r>
          </w:p>
        </w:tc>
        <w:tc>
          <w:tcPr>
            <w:tcW w:w="61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7F3F69" w14:textId="77777777" w:rsidR="000B1F94" w:rsidRPr="000B1F94" w:rsidRDefault="000B1F94" w:rsidP="004F2C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此类用户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作为求助者的另一种形态，通过帮助他人来获取精神上的满足或物质回报；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同时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也能够扩大自己的社交圈、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积累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自己的信誉，从而在遇到麻烦时能够获得更好的帮助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，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用户对此系统为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期待并接受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态度，但是对安全性和隐私性持保留态度。</w:t>
            </w:r>
          </w:p>
        </w:tc>
      </w:tr>
      <w:tr w:rsidR="000B1F94" w:rsidRPr="00524A5C" w14:paraId="665FA88D" w14:textId="77777777" w:rsidTr="00034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CC6EC1C" w14:textId="77777777" w:rsidR="000B1F94" w:rsidRPr="000B1F94" w:rsidRDefault="000B1F94" w:rsidP="004F2CBD">
            <w:pPr>
              <w:jc w:val="center"/>
              <w:rPr>
                <w:rFonts w:asciiTheme="minorEastAsia" w:eastAsiaTheme="minorEastAsia" w:hAnsiTheme="minorEastAsia" w:cs="Times New Roman"/>
                <w:b w:val="0"/>
                <w:sz w:val="28"/>
                <w:szCs w:val="28"/>
              </w:rPr>
            </w:pPr>
            <w:r w:rsidRPr="000B1F94">
              <w:rPr>
                <w:rFonts w:asciiTheme="minorEastAsia" w:eastAsiaTheme="minorEastAsia" w:hAnsiTheme="minorEastAsia" w:cs="Times New Roman" w:hint="eastAsia"/>
                <w:b w:val="0"/>
                <w:sz w:val="28"/>
                <w:szCs w:val="28"/>
              </w:rPr>
              <w:t>专业机构</w:t>
            </w:r>
          </w:p>
        </w:tc>
        <w:tc>
          <w:tcPr>
            <w:tcW w:w="614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65CEF92" w14:textId="77777777" w:rsidR="000B1F94" w:rsidRPr="000B1F94" w:rsidRDefault="000B1F94" w:rsidP="004F2C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此类用户希望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通过系统推销自己的服务，或提升自己的知名度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，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用户对此系统为</w:t>
            </w:r>
            <w:r w:rsidRPr="000B1F94">
              <w:rPr>
                <w:rFonts w:asciiTheme="minorEastAsia" w:hAnsiTheme="minorEastAsia" w:cs="Times New Roman" w:hint="eastAsia"/>
                <w:sz w:val="28"/>
                <w:szCs w:val="28"/>
              </w:rPr>
              <w:t>慎重接受</w:t>
            </w:r>
            <w:r w:rsidRPr="000B1F94">
              <w:rPr>
                <w:rFonts w:asciiTheme="minorEastAsia" w:hAnsiTheme="minorEastAsia" w:cs="Times New Roman"/>
                <w:sz w:val="28"/>
                <w:szCs w:val="28"/>
              </w:rPr>
              <w:t>态度。</w:t>
            </w:r>
          </w:p>
        </w:tc>
      </w:tr>
    </w:tbl>
    <w:p w14:paraId="23573DB3" w14:textId="77777777" w:rsidR="000B1F94" w:rsidRPr="00634E2F" w:rsidRDefault="000B1F94" w:rsidP="00F26F49">
      <w:pPr>
        <w:pStyle w:val="a5"/>
        <w:rPr>
          <w:rFonts w:hint="eastAsia"/>
          <w:b w:val="0"/>
          <w:sz w:val="32"/>
          <w:szCs w:val="32"/>
        </w:rPr>
      </w:pPr>
    </w:p>
    <w:p w14:paraId="55F1697C" w14:textId="10338088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2.4 </w:t>
      </w:r>
      <w:r w:rsidRPr="00634E2F">
        <w:rPr>
          <w:b w:val="0"/>
          <w:sz w:val="32"/>
          <w:szCs w:val="32"/>
        </w:rPr>
        <w:t>约束</w:t>
      </w:r>
    </w:p>
    <w:p w14:paraId="7F3C3897" w14:textId="77777777" w:rsidR="00622832" w:rsidRPr="00622832" w:rsidRDefault="00622832" w:rsidP="00D5333D">
      <w:pPr>
        <w:spacing w:line="240" w:lineRule="auto"/>
        <w:rPr>
          <w:rFonts w:asciiTheme="minorEastAsia" w:hAnsiTheme="minorEastAsia" w:cs="Times New Roman"/>
          <w:color w:val="auto"/>
          <w:kern w:val="2"/>
          <w:sz w:val="28"/>
          <w:szCs w:val="28"/>
        </w:rPr>
      </w:pPr>
      <w:r w:rsidRPr="00622832">
        <w:rPr>
          <w:rFonts w:asciiTheme="minorEastAsia" w:hAnsiTheme="minorEastAsia" w:cs="Times New Roman"/>
          <w:color w:val="auto"/>
          <w:kern w:val="2"/>
          <w:sz w:val="28"/>
          <w:szCs w:val="28"/>
        </w:rPr>
        <w:t>CON1：提供对</w:t>
      </w:r>
      <w:r w:rsidRPr="00622832">
        <w:rPr>
          <w:rFonts w:asciiTheme="minorEastAsia" w:hAnsiTheme="minorEastAsia" w:cs="Times New Roman" w:hint="eastAsia"/>
          <w:color w:val="auto"/>
          <w:kern w:val="2"/>
          <w:sz w:val="28"/>
          <w:szCs w:val="28"/>
        </w:rPr>
        <w:t>安卓以及IOS</w:t>
      </w:r>
      <w:r w:rsidRPr="00622832">
        <w:rPr>
          <w:rFonts w:asciiTheme="minorEastAsia" w:hAnsiTheme="minorEastAsia" w:cs="Times New Roman"/>
          <w:color w:val="auto"/>
          <w:kern w:val="2"/>
          <w:sz w:val="28"/>
          <w:szCs w:val="28"/>
        </w:rPr>
        <w:t>多版本的支持</w:t>
      </w:r>
    </w:p>
    <w:p w14:paraId="4453FF80" w14:textId="77777777" w:rsidR="00622832" w:rsidRPr="00622832" w:rsidRDefault="00622832" w:rsidP="00D5333D">
      <w:pPr>
        <w:spacing w:line="240" w:lineRule="auto"/>
        <w:rPr>
          <w:rFonts w:asciiTheme="minorEastAsia" w:hAnsiTheme="minorEastAsia" w:cs="Times New Roman"/>
          <w:color w:val="auto"/>
          <w:kern w:val="2"/>
          <w:sz w:val="28"/>
          <w:szCs w:val="28"/>
        </w:rPr>
      </w:pPr>
      <w:r w:rsidRPr="00622832">
        <w:rPr>
          <w:rFonts w:asciiTheme="minorEastAsia" w:hAnsiTheme="minorEastAsia" w:cs="Times New Roman"/>
          <w:color w:val="auto"/>
          <w:kern w:val="2"/>
          <w:sz w:val="28"/>
          <w:szCs w:val="28"/>
        </w:rPr>
        <w:t>CON2：需要和第三方支付平台进行集成，需要接口调用</w:t>
      </w:r>
    </w:p>
    <w:p w14:paraId="657DBB12" w14:textId="77777777" w:rsidR="00622832" w:rsidRPr="00622832" w:rsidRDefault="00622832" w:rsidP="00D5333D">
      <w:pPr>
        <w:spacing w:line="240" w:lineRule="auto"/>
        <w:rPr>
          <w:rFonts w:asciiTheme="minorEastAsia" w:hAnsiTheme="minorEastAsia" w:cs="Times New Roman"/>
          <w:color w:val="auto"/>
          <w:kern w:val="2"/>
          <w:sz w:val="28"/>
          <w:szCs w:val="28"/>
        </w:rPr>
      </w:pPr>
      <w:r w:rsidRPr="00622832">
        <w:rPr>
          <w:rFonts w:asciiTheme="minorEastAsia" w:hAnsiTheme="minorEastAsia" w:cs="Times New Roman"/>
          <w:color w:val="auto"/>
          <w:kern w:val="2"/>
          <w:sz w:val="28"/>
          <w:szCs w:val="28"/>
        </w:rPr>
        <w:t>CON3：在开发中，开发者要提交设计描述文档和测试报告</w:t>
      </w:r>
    </w:p>
    <w:p w14:paraId="237E9F1F" w14:textId="77777777" w:rsidR="00622832" w:rsidRPr="00622832" w:rsidRDefault="00622832" w:rsidP="00D5333D">
      <w:pPr>
        <w:spacing w:line="240" w:lineRule="auto"/>
        <w:rPr>
          <w:rFonts w:asciiTheme="minorEastAsia" w:hAnsiTheme="minorEastAsia" w:cs="Times New Roman"/>
          <w:color w:val="auto"/>
          <w:kern w:val="2"/>
          <w:sz w:val="28"/>
          <w:szCs w:val="28"/>
        </w:rPr>
      </w:pPr>
      <w:r w:rsidRPr="00622832">
        <w:rPr>
          <w:rFonts w:asciiTheme="minorEastAsia" w:hAnsiTheme="minorEastAsia" w:cs="Times New Roman"/>
          <w:color w:val="auto"/>
          <w:kern w:val="2"/>
          <w:sz w:val="28"/>
          <w:szCs w:val="28"/>
        </w:rPr>
        <w:t>CON4：项目使用git进行版本控制</w:t>
      </w:r>
    </w:p>
    <w:p w14:paraId="4BAB2C39" w14:textId="77777777" w:rsidR="00622832" w:rsidRPr="00622832" w:rsidRDefault="00622832" w:rsidP="00D5333D">
      <w:pPr>
        <w:spacing w:line="240" w:lineRule="auto"/>
        <w:rPr>
          <w:rFonts w:asciiTheme="minorEastAsia" w:hAnsiTheme="minorEastAsia" w:cs="Times New Roman"/>
          <w:color w:val="auto"/>
          <w:kern w:val="2"/>
          <w:sz w:val="28"/>
          <w:szCs w:val="28"/>
        </w:rPr>
      </w:pPr>
      <w:r w:rsidRPr="00622832">
        <w:rPr>
          <w:rFonts w:asciiTheme="minorEastAsia" w:hAnsiTheme="minorEastAsia" w:cs="Times New Roman"/>
          <w:color w:val="auto"/>
          <w:kern w:val="2"/>
          <w:sz w:val="28"/>
          <w:szCs w:val="28"/>
        </w:rPr>
        <w:t>CON5：需要和第三方支付平台进行集成，需要接口调用</w:t>
      </w:r>
    </w:p>
    <w:p w14:paraId="4EE54B65" w14:textId="77777777" w:rsidR="00622832" w:rsidRPr="00634E2F" w:rsidRDefault="00622832" w:rsidP="00F26F49">
      <w:pPr>
        <w:pStyle w:val="a5"/>
        <w:rPr>
          <w:rFonts w:hint="eastAsia"/>
          <w:b w:val="0"/>
          <w:sz w:val="32"/>
          <w:szCs w:val="32"/>
        </w:rPr>
      </w:pPr>
    </w:p>
    <w:p w14:paraId="2968A2F3" w14:textId="22D69363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lastRenderedPageBreak/>
        <w:t xml:space="preserve">2.5 </w:t>
      </w:r>
      <w:r w:rsidRPr="00634E2F">
        <w:rPr>
          <w:rFonts w:hint="eastAsia"/>
          <w:b w:val="0"/>
          <w:sz w:val="32"/>
          <w:szCs w:val="32"/>
        </w:rPr>
        <w:t>假设</w:t>
      </w:r>
      <w:r w:rsidRPr="00634E2F">
        <w:rPr>
          <w:b w:val="0"/>
          <w:sz w:val="32"/>
          <w:szCs w:val="32"/>
        </w:rPr>
        <w:t>与依赖</w:t>
      </w:r>
    </w:p>
    <w:p w14:paraId="29BC79B6" w14:textId="77777777" w:rsidR="00D5333D" w:rsidRPr="00D5333D" w:rsidRDefault="00D5333D" w:rsidP="00D5333D">
      <w:pPr>
        <w:spacing w:line="240" w:lineRule="auto"/>
        <w:rPr>
          <w:rFonts w:asciiTheme="minorEastAsia" w:hAnsiTheme="minorEastAsia" w:cs="Times New Roman"/>
          <w:color w:val="auto"/>
          <w:kern w:val="2"/>
          <w:sz w:val="28"/>
          <w:szCs w:val="28"/>
        </w:rPr>
      </w:pPr>
      <w:r w:rsidRPr="00D5333D">
        <w:rPr>
          <w:rFonts w:asciiTheme="minorEastAsia" w:hAnsiTheme="minorEastAsia" w:cs="Times New Roman"/>
          <w:color w:val="auto"/>
          <w:kern w:val="2"/>
          <w:sz w:val="28"/>
          <w:szCs w:val="28"/>
        </w:rPr>
        <w:t>AE1：用户都具有对</w:t>
      </w:r>
      <w:r w:rsidRPr="00D5333D">
        <w:rPr>
          <w:rFonts w:asciiTheme="minorEastAsia" w:hAnsiTheme="minorEastAsia" w:cs="Times New Roman" w:hint="eastAsia"/>
          <w:color w:val="auto"/>
          <w:kern w:val="2"/>
          <w:sz w:val="28"/>
          <w:szCs w:val="28"/>
        </w:rPr>
        <w:t>app</w:t>
      </w:r>
      <w:r w:rsidRPr="00D5333D">
        <w:rPr>
          <w:rFonts w:asciiTheme="minorEastAsia" w:hAnsiTheme="minorEastAsia" w:cs="Times New Roman"/>
          <w:color w:val="auto"/>
          <w:kern w:val="2"/>
          <w:sz w:val="28"/>
          <w:szCs w:val="28"/>
        </w:rPr>
        <w:t>的基础操作能力</w:t>
      </w:r>
    </w:p>
    <w:p w14:paraId="3E95FBB5" w14:textId="77777777" w:rsidR="00D5333D" w:rsidRPr="00D5333D" w:rsidRDefault="00D5333D" w:rsidP="00D5333D">
      <w:pPr>
        <w:spacing w:line="240" w:lineRule="auto"/>
        <w:rPr>
          <w:rFonts w:asciiTheme="minorEastAsia" w:hAnsiTheme="minorEastAsia" w:cs="Times New Roman"/>
          <w:color w:val="auto"/>
          <w:kern w:val="2"/>
          <w:sz w:val="28"/>
          <w:szCs w:val="28"/>
        </w:rPr>
      </w:pPr>
      <w:r w:rsidRPr="00D5333D">
        <w:rPr>
          <w:rFonts w:asciiTheme="minorEastAsia" w:hAnsiTheme="minorEastAsia" w:cs="Times New Roman"/>
          <w:color w:val="auto"/>
          <w:kern w:val="2"/>
          <w:sz w:val="28"/>
          <w:szCs w:val="28"/>
        </w:rPr>
        <w:t>AE2：用户有过类似</w:t>
      </w:r>
      <w:r w:rsidRPr="00D5333D">
        <w:rPr>
          <w:rFonts w:asciiTheme="minorEastAsia" w:hAnsiTheme="minorEastAsia" w:cs="Times New Roman" w:hint="eastAsia"/>
          <w:color w:val="auto"/>
          <w:kern w:val="2"/>
          <w:sz w:val="28"/>
          <w:szCs w:val="28"/>
        </w:rPr>
        <w:t>发布消息</w:t>
      </w:r>
      <w:r w:rsidRPr="00D5333D">
        <w:rPr>
          <w:rFonts w:asciiTheme="minorEastAsia" w:hAnsiTheme="minorEastAsia" w:cs="Times New Roman"/>
          <w:color w:val="auto"/>
          <w:kern w:val="2"/>
          <w:sz w:val="28"/>
          <w:szCs w:val="28"/>
        </w:rPr>
        <w:t>、查看</w:t>
      </w:r>
      <w:r w:rsidRPr="00D5333D">
        <w:rPr>
          <w:rFonts w:asciiTheme="minorEastAsia" w:hAnsiTheme="minorEastAsia" w:cs="Times New Roman" w:hint="eastAsia"/>
          <w:color w:val="auto"/>
          <w:kern w:val="2"/>
          <w:sz w:val="28"/>
          <w:szCs w:val="28"/>
        </w:rPr>
        <w:t>消息</w:t>
      </w:r>
      <w:r w:rsidRPr="00D5333D">
        <w:rPr>
          <w:rFonts w:asciiTheme="minorEastAsia" w:hAnsiTheme="minorEastAsia" w:cs="Times New Roman"/>
          <w:color w:val="auto"/>
          <w:kern w:val="2"/>
          <w:sz w:val="28"/>
          <w:szCs w:val="28"/>
        </w:rPr>
        <w:t>的经验</w:t>
      </w:r>
    </w:p>
    <w:p w14:paraId="57FC5F6B" w14:textId="77777777" w:rsidR="001B2BB6" w:rsidRPr="00634E2F" w:rsidRDefault="001B2BB6" w:rsidP="00F26F49">
      <w:pPr>
        <w:pStyle w:val="a5"/>
        <w:rPr>
          <w:b w:val="0"/>
          <w:sz w:val="32"/>
          <w:szCs w:val="32"/>
        </w:rPr>
      </w:pPr>
    </w:p>
    <w:p w14:paraId="2E400E9C" w14:textId="77777777" w:rsidR="00F26F49" w:rsidRPr="00634E2F" w:rsidRDefault="00F26F49" w:rsidP="00F26F49">
      <w:pPr>
        <w:pStyle w:val="a5"/>
        <w:rPr>
          <w:sz w:val="32"/>
          <w:szCs w:val="32"/>
        </w:rPr>
      </w:pPr>
      <w:r w:rsidRPr="00634E2F">
        <w:rPr>
          <w:rFonts w:hint="eastAsia"/>
          <w:sz w:val="32"/>
          <w:szCs w:val="32"/>
        </w:rPr>
        <w:t>3.</w:t>
      </w:r>
      <w:r w:rsidRPr="00634E2F">
        <w:rPr>
          <w:sz w:val="32"/>
          <w:szCs w:val="32"/>
        </w:rPr>
        <w:t>详细需求描述</w:t>
      </w:r>
    </w:p>
    <w:p w14:paraId="6A7D3157" w14:textId="1CE0F65D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3.1 </w:t>
      </w:r>
      <w:r w:rsidRPr="00634E2F">
        <w:rPr>
          <w:rFonts w:hint="eastAsia"/>
          <w:b w:val="0"/>
          <w:sz w:val="32"/>
          <w:szCs w:val="32"/>
        </w:rPr>
        <w:t>对外</w:t>
      </w:r>
      <w:r w:rsidRPr="00634E2F">
        <w:rPr>
          <w:b w:val="0"/>
          <w:sz w:val="32"/>
          <w:szCs w:val="32"/>
        </w:rPr>
        <w:t>接</w:t>
      </w:r>
      <w:r w:rsidRPr="00634E2F">
        <w:rPr>
          <w:rFonts w:hint="eastAsia"/>
          <w:b w:val="0"/>
          <w:sz w:val="32"/>
          <w:szCs w:val="32"/>
        </w:rPr>
        <w:t>口</w:t>
      </w:r>
      <w:r w:rsidRPr="00634E2F">
        <w:rPr>
          <w:b w:val="0"/>
          <w:sz w:val="32"/>
          <w:szCs w:val="32"/>
        </w:rPr>
        <w:t>要求</w:t>
      </w:r>
    </w:p>
    <w:p w14:paraId="5FDAB90F" w14:textId="2019F5D4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b w:val="0"/>
          <w:sz w:val="32"/>
          <w:szCs w:val="32"/>
        </w:rPr>
        <w:t xml:space="preserve">3.1.1 </w:t>
      </w:r>
      <w:r w:rsidRPr="00634E2F">
        <w:rPr>
          <w:rFonts w:hint="eastAsia"/>
          <w:b w:val="0"/>
          <w:sz w:val="32"/>
          <w:szCs w:val="32"/>
        </w:rPr>
        <w:t>用户</w:t>
      </w:r>
      <w:r w:rsidRPr="00634E2F">
        <w:rPr>
          <w:b w:val="0"/>
          <w:sz w:val="32"/>
          <w:szCs w:val="32"/>
        </w:rPr>
        <w:t>界面</w:t>
      </w:r>
    </w:p>
    <w:p w14:paraId="6DDA2325" w14:textId="77777777" w:rsidR="00FE13A6" w:rsidRPr="00FE13A6" w:rsidRDefault="00FE13A6" w:rsidP="00FE13A6">
      <w:pPr>
        <w:spacing w:line="240" w:lineRule="auto"/>
        <w:rPr>
          <w:rFonts w:asciiTheme="minorEastAsia" w:hAnsiTheme="minorEastAsia" w:cs="Times New Roman"/>
          <w:color w:val="auto"/>
          <w:kern w:val="2"/>
          <w:sz w:val="28"/>
          <w:szCs w:val="28"/>
        </w:rPr>
      </w:pPr>
      <w:r w:rsidRPr="00FE13A6">
        <w:rPr>
          <w:rFonts w:asciiTheme="minorEastAsia" w:hAnsiTheme="minorEastAsia" w:cs="Times New Roman"/>
          <w:color w:val="auto"/>
          <w:kern w:val="2"/>
          <w:sz w:val="28"/>
          <w:szCs w:val="28"/>
        </w:rPr>
        <w:t>主要显示界面风格和主要的</w:t>
      </w:r>
      <w:r w:rsidRPr="00FE13A6">
        <w:rPr>
          <w:rFonts w:asciiTheme="minorEastAsia" w:hAnsiTheme="minorEastAsia" w:cs="Times New Roman" w:hint="eastAsia"/>
          <w:color w:val="auto"/>
          <w:kern w:val="2"/>
          <w:sz w:val="28"/>
          <w:szCs w:val="28"/>
        </w:rPr>
        <w:t>求助界面以及个人中心</w:t>
      </w:r>
      <w:r w:rsidRPr="00FE13A6">
        <w:rPr>
          <w:rFonts w:asciiTheme="minorEastAsia" w:hAnsiTheme="minorEastAsia" w:cs="Times New Roman"/>
          <w:color w:val="auto"/>
          <w:kern w:val="2"/>
          <w:sz w:val="28"/>
          <w:szCs w:val="28"/>
        </w:rPr>
        <w:t>界面，本系统的用户界面以简单的扁平化风格为主，</w:t>
      </w:r>
      <w:r w:rsidRPr="00FE13A6">
        <w:rPr>
          <w:rFonts w:asciiTheme="minorEastAsia" w:hAnsiTheme="minorEastAsia" w:cs="Times New Roman" w:hint="eastAsia"/>
          <w:color w:val="auto"/>
          <w:kern w:val="2"/>
          <w:sz w:val="28"/>
          <w:szCs w:val="28"/>
        </w:rPr>
        <w:t>原型</w:t>
      </w:r>
      <w:r w:rsidRPr="00FE13A6">
        <w:rPr>
          <w:rFonts w:asciiTheme="minorEastAsia" w:hAnsiTheme="minorEastAsia" w:cs="Times New Roman"/>
          <w:color w:val="auto"/>
          <w:kern w:val="2"/>
          <w:sz w:val="28"/>
          <w:szCs w:val="28"/>
        </w:rPr>
        <w:t>如下例子所示：</w:t>
      </w:r>
    </w:p>
    <w:p w14:paraId="77B0921F" w14:textId="3DD48BEE" w:rsidR="00FE13A6" w:rsidRDefault="00723E8A" w:rsidP="00723E8A">
      <w:pPr>
        <w:pStyle w:val="a5"/>
        <w:jc w:val="center"/>
        <w:rPr>
          <w:b w:val="0"/>
          <w:sz w:val="32"/>
          <w:szCs w:val="32"/>
        </w:rPr>
      </w:pPr>
      <w:r>
        <w:rPr>
          <w:rFonts w:hint="eastAsia"/>
          <w:b w:val="0"/>
          <w:noProof/>
          <w:sz w:val="32"/>
          <w:szCs w:val="32"/>
          <w:lang w:val="en-US"/>
        </w:rPr>
        <w:drawing>
          <wp:inline distT="0" distB="0" distL="0" distR="0" wp14:anchorId="6DE86022" wp14:editId="28EF0CC6">
            <wp:extent cx="1462151" cy="3133303"/>
            <wp:effectExtent l="0" t="0" r="11430" b="0"/>
            <wp:docPr id="3" name="图片 3" descr="../项目展开阶段/wh/界面原型（修正版）/个人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项目展开阶段/wh/界面原型（修正版）/个人中心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84" cy="314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CF43" w14:textId="27FD89C6" w:rsidR="00740D77" w:rsidRPr="00740D77" w:rsidRDefault="00740D77" w:rsidP="00723E8A">
      <w:pPr>
        <w:pStyle w:val="a5"/>
        <w:jc w:val="center"/>
        <w:rPr>
          <w:rFonts w:hint="eastAsia"/>
          <w:b w:val="0"/>
          <w:sz w:val="18"/>
          <w:szCs w:val="18"/>
        </w:rPr>
      </w:pPr>
      <w:r w:rsidRPr="00740D77">
        <w:rPr>
          <w:rFonts w:hint="eastAsia"/>
          <w:b w:val="0"/>
          <w:sz w:val="18"/>
          <w:szCs w:val="18"/>
        </w:rPr>
        <w:t>个人</w:t>
      </w:r>
      <w:r w:rsidRPr="00740D77">
        <w:rPr>
          <w:b w:val="0"/>
          <w:sz w:val="18"/>
          <w:szCs w:val="18"/>
        </w:rPr>
        <w:t>中心界面</w:t>
      </w:r>
    </w:p>
    <w:p w14:paraId="64FA6836" w14:textId="33429F7C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3.1.2 </w:t>
      </w:r>
      <w:r w:rsidRPr="00634E2F">
        <w:rPr>
          <w:b w:val="0"/>
          <w:sz w:val="32"/>
          <w:szCs w:val="32"/>
        </w:rPr>
        <w:t>硬件接口</w:t>
      </w:r>
    </w:p>
    <w:p w14:paraId="243DB21D" w14:textId="77777777" w:rsidR="009D19AA" w:rsidRPr="009D19AA" w:rsidRDefault="009D19AA" w:rsidP="009D19AA">
      <w:pPr>
        <w:pStyle w:val="afc"/>
        <w:numPr>
          <w:ilvl w:val="0"/>
          <w:numId w:val="14"/>
        </w:numPr>
        <w:ind w:firstLineChars="0"/>
        <w:rPr>
          <w:rFonts w:asciiTheme="minorEastAsia" w:hAnsiTheme="minorEastAsia" w:cs="Times New Roman"/>
          <w:sz w:val="28"/>
          <w:szCs w:val="28"/>
          <w:lang w:val="en-GB"/>
        </w:rPr>
      </w:pPr>
      <w:r w:rsidRPr="009D19AA">
        <w:rPr>
          <w:rFonts w:asciiTheme="minorEastAsia" w:hAnsiTheme="minorEastAsia" w:cs="Times New Roman"/>
          <w:sz w:val="28"/>
          <w:szCs w:val="28"/>
          <w:lang w:val="en-GB"/>
        </w:rPr>
        <w:t>开发所需硬件环境：服务器，客户端，以太网连接</w:t>
      </w:r>
    </w:p>
    <w:p w14:paraId="6DE6D88D" w14:textId="77777777" w:rsidR="009D19AA" w:rsidRPr="009D19AA" w:rsidRDefault="009D19AA" w:rsidP="009D19AA">
      <w:pPr>
        <w:pStyle w:val="afc"/>
        <w:numPr>
          <w:ilvl w:val="0"/>
          <w:numId w:val="14"/>
        </w:numPr>
        <w:ind w:firstLineChars="0"/>
        <w:rPr>
          <w:rFonts w:asciiTheme="minorEastAsia" w:hAnsiTheme="minorEastAsia" w:cs="Times New Roman"/>
          <w:sz w:val="28"/>
          <w:szCs w:val="28"/>
          <w:lang w:val="en-GB"/>
        </w:rPr>
      </w:pPr>
      <w:r w:rsidRPr="009D19AA">
        <w:rPr>
          <w:rFonts w:asciiTheme="minorEastAsia" w:hAnsiTheme="minorEastAsia" w:cs="Times New Roman"/>
          <w:sz w:val="28"/>
          <w:szCs w:val="28"/>
          <w:lang w:val="en-GB"/>
        </w:rPr>
        <w:t>运行所需硬件环境：基于B/S架构，需要用户方提供服务器和满足要求的带宽，以及运行服务器的供电要求</w:t>
      </w:r>
    </w:p>
    <w:p w14:paraId="7BD95660" w14:textId="77777777" w:rsidR="002D0020" w:rsidRPr="00634E2F" w:rsidRDefault="002D0020" w:rsidP="00F26F49">
      <w:pPr>
        <w:pStyle w:val="a5"/>
        <w:rPr>
          <w:rFonts w:hint="eastAsia"/>
          <w:b w:val="0"/>
          <w:sz w:val="32"/>
          <w:szCs w:val="32"/>
        </w:rPr>
      </w:pPr>
    </w:p>
    <w:p w14:paraId="757CD1CE" w14:textId="3A25ED69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3.1.3 </w:t>
      </w:r>
      <w:r w:rsidRPr="00634E2F">
        <w:rPr>
          <w:rFonts w:hint="eastAsia"/>
          <w:b w:val="0"/>
          <w:sz w:val="32"/>
          <w:szCs w:val="32"/>
        </w:rPr>
        <w:t>软件</w:t>
      </w:r>
      <w:r w:rsidRPr="00634E2F">
        <w:rPr>
          <w:b w:val="0"/>
          <w:sz w:val="32"/>
          <w:szCs w:val="32"/>
        </w:rPr>
        <w:t>接口</w:t>
      </w:r>
    </w:p>
    <w:p w14:paraId="729C3C7E" w14:textId="558C22E5" w:rsidR="00DD7E19" w:rsidRPr="00DD7E19" w:rsidRDefault="00DD7E19" w:rsidP="00DD7E19">
      <w:pPr>
        <w:pStyle w:val="afc"/>
        <w:numPr>
          <w:ilvl w:val="0"/>
          <w:numId w:val="15"/>
        </w:numPr>
        <w:ind w:firstLineChars="0"/>
        <w:rPr>
          <w:rFonts w:asciiTheme="minorEastAsia" w:hAnsiTheme="minorEastAsia" w:cs="Times New Roman"/>
          <w:sz w:val="28"/>
          <w:szCs w:val="28"/>
          <w:lang w:val="en-GB"/>
        </w:rPr>
      </w:pPr>
      <w:r w:rsidRPr="00DD7E19">
        <w:rPr>
          <w:rFonts w:asciiTheme="minorEastAsia" w:hAnsiTheme="minorEastAsia" w:cs="Times New Roman" w:hint="eastAsia"/>
          <w:sz w:val="28"/>
          <w:szCs w:val="28"/>
          <w:lang w:val="en-GB"/>
        </w:rPr>
        <w:t>采</w:t>
      </w:r>
      <w:r w:rsidRPr="00DD7E19">
        <w:rPr>
          <w:rFonts w:asciiTheme="minorEastAsia" w:hAnsiTheme="minorEastAsia" w:cs="Times New Roman"/>
          <w:sz w:val="28"/>
          <w:szCs w:val="28"/>
          <w:lang w:val="en-GB"/>
        </w:rPr>
        <w:t>用MySQL数据库，服务器必须安装MYSQL数据库作为必要</w:t>
      </w:r>
      <w:r w:rsidRPr="00DD7E19">
        <w:rPr>
          <w:rFonts w:asciiTheme="minorEastAsia" w:hAnsiTheme="minorEastAsia" w:cs="Times New Roman"/>
          <w:sz w:val="28"/>
          <w:szCs w:val="28"/>
          <w:lang w:val="en-GB"/>
        </w:rPr>
        <w:lastRenderedPageBreak/>
        <w:t>软件</w:t>
      </w:r>
    </w:p>
    <w:p w14:paraId="69D065F5" w14:textId="77777777" w:rsidR="000B1132" w:rsidRPr="00634E2F" w:rsidRDefault="000B1132" w:rsidP="00F26F49">
      <w:pPr>
        <w:pStyle w:val="a5"/>
        <w:rPr>
          <w:rFonts w:hint="eastAsia"/>
          <w:b w:val="0"/>
          <w:sz w:val="32"/>
          <w:szCs w:val="32"/>
        </w:rPr>
      </w:pPr>
    </w:p>
    <w:p w14:paraId="5089C525" w14:textId="1C62873F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b w:val="0"/>
          <w:sz w:val="32"/>
          <w:szCs w:val="32"/>
        </w:rPr>
        <w:t xml:space="preserve">3.1.4 </w:t>
      </w:r>
      <w:r w:rsidRPr="00634E2F">
        <w:rPr>
          <w:rFonts w:hint="eastAsia"/>
          <w:b w:val="0"/>
          <w:sz w:val="32"/>
          <w:szCs w:val="32"/>
        </w:rPr>
        <w:t>通信接口</w:t>
      </w:r>
    </w:p>
    <w:p w14:paraId="4085D768" w14:textId="77777777" w:rsidR="00DD7E19" w:rsidRPr="00DD7E19" w:rsidRDefault="00DD7E19" w:rsidP="00DD7E19">
      <w:pPr>
        <w:pStyle w:val="afc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</w:pP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支持</w:t>
      </w: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Ipv4</w:t>
      </w: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和</w:t>
      </w: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Ipv6</w:t>
      </w: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访问</w:t>
      </w:r>
    </w:p>
    <w:p w14:paraId="69A57544" w14:textId="77777777" w:rsidR="00DD7E19" w:rsidRPr="00DD7E19" w:rsidRDefault="00DD7E19" w:rsidP="00DD7E19">
      <w:pPr>
        <w:pStyle w:val="afc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</w:pP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https</w:t>
      </w: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和</w:t>
      </w: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http</w:t>
      </w:r>
      <w:r w:rsidRPr="00DD7E19"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  <w:lang w:val="en-GB"/>
        </w:rPr>
        <w:t>协议进行通信</w:t>
      </w:r>
    </w:p>
    <w:p w14:paraId="054F2970" w14:textId="77777777" w:rsidR="00DD7E19" w:rsidRPr="00634E2F" w:rsidRDefault="00DD7E19" w:rsidP="00F26F49">
      <w:pPr>
        <w:pStyle w:val="a5"/>
        <w:rPr>
          <w:rFonts w:hint="eastAsia"/>
          <w:b w:val="0"/>
          <w:sz w:val="32"/>
          <w:szCs w:val="32"/>
        </w:rPr>
      </w:pPr>
    </w:p>
    <w:p w14:paraId="505CF947" w14:textId="29E54F54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3.2 </w:t>
      </w:r>
      <w:r w:rsidRPr="00634E2F">
        <w:rPr>
          <w:rFonts w:hint="eastAsia"/>
          <w:b w:val="0"/>
          <w:sz w:val="32"/>
          <w:szCs w:val="32"/>
        </w:rPr>
        <w:t>功能</w:t>
      </w:r>
      <w:r w:rsidRPr="00634E2F">
        <w:rPr>
          <w:b w:val="0"/>
          <w:sz w:val="32"/>
          <w:szCs w:val="32"/>
        </w:rPr>
        <w:t>需求</w:t>
      </w:r>
    </w:p>
    <w:p w14:paraId="19D3F4A8" w14:textId="2066C50A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rFonts w:hint="eastAsia"/>
          <w:b w:val="0"/>
          <w:color w:val="0070C0"/>
          <w:sz w:val="32"/>
          <w:szCs w:val="32"/>
        </w:rPr>
        <w:t xml:space="preserve">3.2.1 </w:t>
      </w:r>
      <w:r w:rsidRPr="003846C1">
        <w:rPr>
          <w:rFonts w:hint="eastAsia"/>
          <w:b w:val="0"/>
          <w:color w:val="0070C0"/>
          <w:sz w:val="32"/>
          <w:szCs w:val="32"/>
        </w:rPr>
        <w:t>实名认证</w:t>
      </w:r>
    </w:p>
    <w:p w14:paraId="06E00A16" w14:textId="1334C8B7" w:rsidR="00EF1E68" w:rsidRDefault="00EF1E68" w:rsidP="00EF1E68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1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26E05D67" w14:textId="77777777" w:rsidR="00606C18" w:rsidRPr="00606C18" w:rsidRDefault="00606C18" w:rsidP="00606C18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</w:pPr>
      <w:r w:rsidRPr="00606C1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  <w:t>当个人用户想要注册用户账号时，可以在平台上进行实名认证。</w:t>
      </w:r>
    </w:p>
    <w:p w14:paraId="2113924B" w14:textId="6A96B98E" w:rsidR="00EF1E68" w:rsidRPr="00606C18" w:rsidRDefault="00606C18" w:rsidP="00606C18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</w:pPr>
      <w:r w:rsidRPr="00606C1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  <w:t>优先级：中</w:t>
      </w:r>
    </w:p>
    <w:p w14:paraId="4A7501F9" w14:textId="2BB3D180" w:rsidR="00EF1E68" w:rsidRDefault="00EF1E68" w:rsidP="00EF1E68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 w:rsidR="00C51CA6">
        <w:rPr>
          <w:b w:val="0"/>
          <w:color w:val="C00000"/>
          <w:sz w:val="30"/>
          <w:szCs w:val="30"/>
        </w:rPr>
        <w:t>1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64080801" w14:textId="77777777" w:rsidR="00606C18" w:rsidRPr="00606C18" w:rsidRDefault="00606C18" w:rsidP="00606C18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</w:pPr>
      <w:r w:rsidRPr="00606C1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  <w:t>刺激：用户申请账户</w:t>
      </w:r>
    </w:p>
    <w:p w14:paraId="23280773" w14:textId="77777777" w:rsidR="00606C18" w:rsidRPr="00606C18" w:rsidRDefault="00606C18" w:rsidP="00606C18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</w:pPr>
      <w:r w:rsidRPr="00606C1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  <w:t>响应：系统提示进行实名认证</w:t>
      </w:r>
    </w:p>
    <w:p w14:paraId="51B28EA2" w14:textId="77777777" w:rsidR="00606C18" w:rsidRPr="00606C18" w:rsidRDefault="00606C18" w:rsidP="00606C18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</w:pPr>
      <w:r w:rsidRPr="00606C1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  <w:t>刺激：用户填写手机号</w:t>
      </w:r>
    </w:p>
    <w:p w14:paraId="4A16BE1C" w14:textId="77777777" w:rsidR="00606C18" w:rsidRPr="00606C18" w:rsidRDefault="00606C18" w:rsidP="00606C18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</w:pPr>
      <w:r w:rsidRPr="00606C1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  <w:t>响应：系统发送短信验证码</w:t>
      </w:r>
    </w:p>
    <w:p w14:paraId="6588092B" w14:textId="77777777" w:rsidR="00606C18" w:rsidRPr="00606C18" w:rsidRDefault="00606C18" w:rsidP="00606C18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</w:pPr>
      <w:r w:rsidRPr="00606C1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  <w:t>刺激：用户填写验证码</w:t>
      </w:r>
    </w:p>
    <w:p w14:paraId="6B04E2C7" w14:textId="3F66F29B" w:rsidR="00EF1E68" w:rsidRPr="00606C18" w:rsidRDefault="00606C18" w:rsidP="00606C18">
      <w:pPr>
        <w:spacing w:line="240" w:lineRule="auto"/>
        <w:rPr>
          <w:rFonts w:asciiTheme="majorHAnsi" w:eastAsiaTheme="majorEastAsia" w:hAnsiTheme="majorHAnsi" w:cstheme="majorBidi"/>
          <w:caps/>
          <w:color w:val="000000" w:themeColor="text1"/>
          <w:kern w:val="28"/>
          <w:sz w:val="30"/>
          <w:szCs w:val="30"/>
        </w:rPr>
      </w:pPr>
      <w:r w:rsidRPr="00606C18">
        <w:rPr>
          <w:rFonts w:asciiTheme="majorHAnsi" w:eastAsiaTheme="majorEastAsia" w:hAnsiTheme="majorHAnsi" w:cstheme="majorBidi" w:hint="eastAsia"/>
          <w:caps/>
          <w:color w:val="000000" w:themeColor="text1"/>
          <w:kern w:val="28"/>
          <w:sz w:val="30"/>
          <w:szCs w:val="30"/>
        </w:rPr>
        <w:t>响应：系统验证手机号，将验证结果返回给用户</w:t>
      </w:r>
    </w:p>
    <w:p w14:paraId="20527736" w14:textId="418B1F87" w:rsidR="00EF1E68" w:rsidRPr="00D65BE2" w:rsidRDefault="00EF1E68" w:rsidP="00EF1E68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</w:t>
      </w:r>
      <w:r w:rsidR="00C51CA6">
        <w:rPr>
          <w:iCs w:val="0"/>
          <w:caps/>
          <w:color w:val="C00000"/>
          <w:kern w:val="28"/>
          <w:sz w:val="28"/>
          <w:szCs w:val="28"/>
        </w:rPr>
        <w:t>1</w:t>
      </w: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109"/>
        <w:gridCol w:w="3131"/>
      </w:tblGrid>
      <w:tr w:rsidR="00606C18" w:rsidRPr="00645688" w14:paraId="24EDF5DC" w14:textId="77777777" w:rsidTr="004F2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17FD5FC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Help.Comfirm</w:t>
            </w:r>
          </w:p>
        </w:tc>
        <w:tc>
          <w:tcPr>
            <w:tcW w:w="3886" w:type="dxa"/>
          </w:tcPr>
          <w:p w14:paraId="1040E716" w14:textId="77777777" w:rsidR="00606C18" w:rsidRPr="00645688" w:rsidRDefault="00606C18" w:rsidP="004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系统允许用户进行实名认证</w:t>
            </w:r>
          </w:p>
        </w:tc>
      </w:tr>
      <w:tr w:rsidR="00606C18" w:rsidRPr="00645688" w14:paraId="44382EC4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7FDBB9B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lp.Comfirm.EditPhoneNum</w:t>
            </w:r>
          </w:p>
        </w:tc>
        <w:tc>
          <w:tcPr>
            <w:tcW w:w="3886" w:type="dxa"/>
          </w:tcPr>
          <w:p w14:paraId="3C131C79" w14:textId="77777777" w:rsidR="00606C18" w:rsidRPr="00645688" w:rsidRDefault="00606C18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系统允许用户输入手机号</w:t>
            </w:r>
          </w:p>
        </w:tc>
      </w:tr>
      <w:tr w:rsidR="00606C18" w:rsidRPr="00645688" w14:paraId="1A3A8572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A66E2C1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lastRenderedPageBreak/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Comfirm.EditPhoneNum.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Delete</w:t>
            </w:r>
          </w:p>
        </w:tc>
        <w:tc>
          <w:tcPr>
            <w:tcW w:w="3886" w:type="dxa"/>
          </w:tcPr>
          <w:p w14:paraId="1815DFE1" w14:textId="77777777" w:rsidR="00606C18" w:rsidRPr="00645688" w:rsidRDefault="00606C18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系统允许用户删除输入的手机号</w:t>
            </w:r>
          </w:p>
        </w:tc>
      </w:tr>
      <w:tr w:rsidR="00606C18" w:rsidRPr="00645688" w14:paraId="692A7988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21E1D8F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lp.Comfirm.EditPhoneNum.Check</w:t>
            </w:r>
          </w:p>
        </w:tc>
        <w:tc>
          <w:tcPr>
            <w:tcW w:w="3886" w:type="dxa"/>
          </w:tcPr>
          <w:p w14:paraId="6860EB29" w14:textId="77777777" w:rsidR="00606C18" w:rsidRPr="00645688" w:rsidRDefault="00606C18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 xml:space="preserve">系统应该检查用户输入的手机号是否符合规范 </w:t>
            </w:r>
          </w:p>
        </w:tc>
      </w:tr>
      <w:tr w:rsidR="00606C18" w:rsidRPr="00645688" w14:paraId="56C82B7F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D8536FE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Help.Comfirm.SendComfirmNum</w:t>
            </w:r>
          </w:p>
        </w:tc>
        <w:tc>
          <w:tcPr>
            <w:tcW w:w="3886" w:type="dxa"/>
          </w:tcPr>
          <w:p w14:paraId="1A9B66EC" w14:textId="77777777" w:rsidR="00606C18" w:rsidRPr="00645688" w:rsidRDefault="00606C18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系统能够发送验证码</w:t>
            </w:r>
          </w:p>
        </w:tc>
      </w:tr>
      <w:tr w:rsidR="00606C18" w:rsidRPr="00645688" w14:paraId="3EDD68E9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8399714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Help.Comfirm.InputComfirmNum</w:t>
            </w:r>
          </w:p>
        </w:tc>
        <w:tc>
          <w:tcPr>
            <w:tcW w:w="3886" w:type="dxa"/>
          </w:tcPr>
          <w:p w14:paraId="3465C258" w14:textId="77777777" w:rsidR="00606C18" w:rsidRPr="00645688" w:rsidRDefault="00606C18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系统允许用户输入验证码</w:t>
            </w:r>
          </w:p>
        </w:tc>
      </w:tr>
      <w:tr w:rsidR="00606C18" w:rsidRPr="00645688" w14:paraId="11072E4D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F0E7C4C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Help.Comfirm.InputComfirmNum</w:t>
            </w:r>
            <w:proofErr w:type="gramEnd"/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.</w:t>
            </w:r>
          </w:p>
          <w:p w14:paraId="79C35EA6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False</w:t>
            </w:r>
          </w:p>
        </w:tc>
        <w:tc>
          <w:tcPr>
            <w:tcW w:w="3886" w:type="dxa"/>
          </w:tcPr>
          <w:p w14:paraId="57130DD9" w14:textId="77777777" w:rsidR="00606C18" w:rsidRPr="00645688" w:rsidRDefault="00606C18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系统提示用户验证失败</w:t>
            </w:r>
          </w:p>
        </w:tc>
      </w:tr>
      <w:tr w:rsidR="00606C18" w:rsidRPr="00645688" w14:paraId="1EE2E78F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B880C19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Help.Comfirm.InputCom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firmNum</w:t>
            </w:r>
            <w:proofErr w:type="gramEnd"/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.</w:t>
            </w:r>
          </w:p>
          <w:p w14:paraId="0D4509E8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Over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time</w:t>
            </w:r>
          </w:p>
        </w:tc>
        <w:tc>
          <w:tcPr>
            <w:tcW w:w="3886" w:type="dxa"/>
          </w:tcPr>
          <w:p w14:paraId="2C99AF32" w14:textId="77777777" w:rsidR="00606C18" w:rsidRPr="00645688" w:rsidRDefault="00606C18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系统提示用户验证码已经预期</w:t>
            </w:r>
          </w:p>
        </w:tc>
      </w:tr>
      <w:tr w:rsidR="00606C18" w:rsidRPr="00645688" w14:paraId="6BDCF58B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1DA1CFD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Help.Comfirm.InputComfirmNum</w:t>
            </w:r>
            <w:proofErr w:type="gramEnd"/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.</w:t>
            </w:r>
          </w:p>
          <w:p w14:paraId="2796C6B1" w14:textId="77777777" w:rsidR="00606C18" w:rsidRPr="00645688" w:rsidRDefault="00606C18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Success</w:t>
            </w:r>
          </w:p>
        </w:tc>
        <w:tc>
          <w:tcPr>
            <w:tcW w:w="3886" w:type="dxa"/>
          </w:tcPr>
          <w:p w14:paraId="5E51314B" w14:textId="77777777" w:rsidR="00606C18" w:rsidRPr="00645688" w:rsidRDefault="00606C18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系统提示用户验证成功</w:t>
            </w:r>
          </w:p>
        </w:tc>
      </w:tr>
    </w:tbl>
    <w:p w14:paraId="17D9F9D7" w14:textId="77777777" w:rsidR="00EF1E68" w:rsidRPr="003846C1" w:rsidRDefault="00EF1E68" w:rsidP="00F26F49">
      <w:pPr>
        <w:pStyle w:val="a5"/>
        <w:rPr>
          <w:rFonts w:hint="eastAsia"/>
          <w:b w:val="0"/>
          <w:color w:val="0070C0"/>
          <w:sz w:val="32"/>
          <w:szCs w:val="32"/>
        </w:rPr>
      </w:pPr>
    </w:p>
    <w:p w14:paraId="2C78E502" w14:textId="77777777" w:rsidR="00C51CA6" w:rsidRDefault="00F26F49" w:rsidP="00F26F49">
      <w:pPr>
        <w:pStyle w:val="a5"/>
        <w:tabs>
          <w:tab w:val="left" w:pos="720"/>
          <w:tab w:val="left" w:pos="1440"/>
          <w:tab w:val="left" w:pos="2160"/>
          <w:tab w:val="left" w:pos="2795"/>
        </w:tabs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>3.2.2</w:t>
      </w:r>
      <w:r w:rsidRPr="003846C1">
        <w:rPr>
          <w:b w:val="0"/>
          <w:color w:val="0070C0"/>
          <w:sz w:val="32"/>
          <w:szCs w:val="32"/>
        </w:rPr>
        <w:t>在线发布求助</w:t>
      </w:r>
    </w:p>
    <w:p w14:paraId="64E13D04" w14:textId="0A41C837" w:rsidR="00C51CA6" w:rsidRDefault="00C51CA6" w:rsidP="00C51CA6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203BF501" w14:textId="77777777" w:rsidR="00606C18" w:rsidRPr="00645688" w:rsidRDefault="00606C18" w:rsidP="00606C18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当用户想要在系统中在线求助解决自己的问题时，可以进行在线发布求助。</w:t>
      </w:r>
    </w:p>
    <w:p w14:paraId="2FEEB219" w14:textId="3885F34D" w:rsidR="00C51CA6" w:rsidRPr="00606C18" w:rsidRDefault="00606C18" w:rsidP="00606C18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优先级：高</w:t>
      </w:r>
    </w:p>
    <w:p w14:paraId="73333548" w14:textId="77777777" w:rsidR="00C51CA6" w:rsidRDefault="00C51CA6" w:rsidP="00C51CA6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28B6CFC0" w14:textId="77777777" w:rsidR="00606C18" w:rsidRPr="00645688" w:rsidRDefault="00606C18" w:rsidP="00606C18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刺激：用户填写需要帮助的信息（包括求助内容、奖赏情况和时间限制）</w:t>
      </w:r>
    </w:p>
    <w:p w14:paraId="084CBF30" w14:textId="77777777" w:rsidR="00606C18" w:rsidRPr="00645688" w:rsidRDefault="00606C18" w:rsidP="00606C18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响应：系统提示需要进一步获取用户的地址信息</w:t>
      </w:r>
    </w:p>
    <w:p w14:paraId="034F3E07" w14:textId="77777777" w:rsidR="00606C18" w:rsidRPr="00645688" w:rsidRDefault="00606C18" w:rsidP="00606C18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刺激：用户允许系统使用地址信息</w:t>
      </w:r>
    </w:p>
    <w:p w14:paraId="0E9000F2" w14:textId="3B6247F5" w:rsidR="00C51CA6" w:rsidRPr="00606C18" w:rsidRDefault="00606C18" w:rsidP="00606C18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响应：系统获得权限发布求助信息</w:t>
      </w:r>
    </w:p>
    <w:p w14:paraId="26575F19" w14:textId="438AF091" w:rsidR="008D3BF7" w:rsidRPr="00AF5686" w:rsidRDefault="00C51CA6" w:rsidP="00AF5686">
      <w:pPr>
        <w:pStyle w:val="4"/>
        <w:spacing w:line="240" w:lineRule="auto"/>
        <w:rPr>
          <w:rFonts w:hint="eastAsia"/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lastRenderedPageBreak/>
        <w:t>3.2.</w:t>
      </w:r>
      <w:r>
        <w:rPr>
          <w:iCs w:val="0"/>
          <w:caps/>
          <w:color w:val="C00000"/>
          <w:kern w:val="28"/>
          <w:sz w:val="28"/>
          <w:szCs w:val="28"/>
        </w:rPr>
        <w:t>2</w:t>
      </w: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546"/>
        <w:gridCol w:w="3694"/>
      </w:tblGrid>
      <w:tr w:rsidR="008D3BF7" w:rsidRPr="00645688" w14:paraId="2CCE14A3" w14:textId="77777777" w:rsidTr="004F2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0E80E97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Help.OnlineHelp</w:t>
            </w:r>
          </w:p>
        </w:tc>
        <w:tc>
          <w:tcPr>
            <w:tcW w:w="3886" w:type="dxa"/>
          </w:tcPr>
          <w:p w14:paraId="6184556D" w14:textId="77777777" w:rsidR="008D3BF7" w:rsidRPr="00645688" w:rsidRDefault="008D3BF7" w:rsidP="004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系统允许用户进行在线求助</w:t>
            </w:r>
          </w:p>
        </w:tc>
      </w:tr>
      <w:tr w:rsidR="008D3BF7" w:rsidRPr="00645688" w14:paraId="2021E291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8FA6E94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 xml:space="preserve"> 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lp.OnlineHelp.Offline</w:t>
            </w:r>
          </w:p>
        </w:tc>
        <w:tc>
          <w:tcPr>
            <w:tcW w:w="3886" w:type="dxa"/>
          </w:tcPr>
          <w:p w14:paraId="3A711AE7" w14:textId="77777777" w:rsidR="008D3BF7" w:rsidRPr="00645688" w:rsidRDefault="008D3BF7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 xml:space="preserve">系统提示处于离线状态 </w:t>
            </w:r>
          </w:p>
        </w:tc>
      </w:tr>
      <w:tr w:rsidR="008D3BF7" w:rsidRPr="00645688" w14:paraId="7BBE48EC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EFD9590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 xml:space="preserve"> 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Help.OnlineHelp.Input</w:t>
            </w:r>
          </w:p>
        </w:tc>
        <w:tc>
          <w:tcPr>
            <w:tcW w:w="3886" w:type="dxa"/>
          </w:tcPr>
          <w:p w14:paraId="715F9AB0" w14:textId="77777777" w:rsidR="008D3BF7" w:rsidRPr="00645688" w:rsidRDefault="008D3BF7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系统允许用户输入需要帮助的信息：求助内容、奖赏情况、时间限制</w:t>
            </w:r>
          </w:p>
        </w:tc>
      </w:tr>
      <w:tr w:rsidR="008D3BF7" w:rsidRPr="00645688" w14:paraId="3F154D3C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E0070A8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.OnlineHelp.Input.Wrong</w:t>
            </w:r>
          </w:p>
        </w:tc>
        <w:tc>
          <w:tcPr>
            <w:tcW w:w="3886" w:type="dxa"/>
          </w:tcPr>
          <w:p w14:paraId="01EEBEAB" w14:textId="77777777" w:rsidR="008D3BF7" w:rsidRPr="00645688" w:rsidRDefault="008D3BF7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系统提示输入有格式错误</w:t>
            </w:r>
          </w:p>
        </w:tc>
      </w:tr>
      <w:tr w:rsidR="008D3BF7" w:rsidRPr="00645688" w14:paraId="27F54A6E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F40C999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Help.OnlineHelp.Input.Right</w:t>
            </w:r>
          </w:p>
        </w:tc>
        <w:tc>
          <w:tcPr>
            <w:tcW w:w="3886" w:type="dxa"/>
          </w:tcPr>
          <w:p w14:paraId="6382B20B" w14:textId="77777777" w:rsidR="008D3BF7" w:rsidRPr="00645688" w:rsidRDefault="008D3BF7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系统验证输入格式正确</w:t>
            </w:r>
          </w:p>
        </w:tc>
      </w:tr>
      <w:tr w:rsidR="008D3BF7" w:rsidRPr="00645688" w14:paraId="44B484FC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8353029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Help.OnlineHelp.AskForAddress</w:t>
            </w:r>
          </w:p>
        </w:tc>
        <w:tc>
          <w:tcPr>
            <w:tcW w:w="3886" w:type="dxa"/>
          </w:tcPr>
          <w:p w14:paraId="7B855255" w14:textId="77777777" w:rsidR="008D3BF7" w:rsidRPr="00645688" w:rsidRDefault="008D3BF7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系统请求使用用户的位置信息</w:t>
            </w:r>
          </w:p>
        </w:tc>
      </w:tr>
      <w:tr w:rsidR="008D3BF7" w:rsidRPr="00645688" w14:paraId="08E4CBB8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C5E85FF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Help.OnlineHelp.AskForAddress</w:t>
            </w:r>
            <w:proofErr w:type="gramEnd"/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.</w:t>
            </w:r>
          </w:p>
          <w:p w14:paraId="3147684C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Wrong</w:t>
            </w:r>
          </w:p>
        </w:tc>
        <w:tc>
          <w:tcPr>
            <w:tcW w:w="3886" w:type="dxa"/>
          </w:tcPr>
          <w:p w14:paraId="1B78EB3A" w14:textId="77777777" w:rsidR="008D3BF7" w:rsidRPr="00645688" w:rsidRDefault="008D3BF7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系统提示获取位置信息错误</w:t>
            </w:r>
          </w:p>
        </w:tc>
      </w:tr>
      <w:tr w:rsidR="008D3BF7" w:rsidRPr="00645688" w14:paraId="17C0FB38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C67F56F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Help.OnlineHelp.AskForAddress</w:t>
            </w:r>
            <w:proofErr w:type="gramEnd"/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.</w:t>
            </w:r>
          </w:p>
          <w:p w14:paraId="4B3F87E1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Right</w:t>
            </w:r>
          </w:p>
        </w:tc>
        <w:tc>
          <w:tcPr>
            <w:tcW w:w="3886" w:type="dxa"/>
          </w:tcPr>
          <w:p w14:paraId="5F4C936F" w14:textId="77777777" w:rsidR="008D3BF7" w:rsidRPr="00645688" w:rsidRDefault="008D3BF7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系统提示成功获取地址信息</w:t>
            </w:r>
          </w:p>
        </w:tc>
      </w:tr>
      <w:tr w:rsidR="008D3BF7" w:rsidRPr="00645688" w14:paraId="5A21B782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1724A6A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proofErr w:type="gramStart"/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lp.OnlineHelp.AskForAddress</w:t>
            </w:r>
            <w:proofErr w:type="gramEnd"/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.</w:t>
            </w:r>
          </w:p>
          <w:p w14:paraId="789DB1C0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Refuse</w:t>
            </w:r>
          </w:p>
        </w:tc>
        <w:tc>
          <w:tcPr>
            <w:tcW w:w="3886" w:type="dxa"/>
          </w:tcPr>
          <w:p w14:paraId="54B90C82" w14:textId="77777777" w:rsidR="008D3BF7" w:rsidRPr="00645688" w:rsidRDefault="008D3BF7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系统提示用户拒绝分享位置信息</w:t>
            </w:r>
          </w:p>
        </w:tc>
      </w:tr>
      <w:tr w:rsidR="008D3BF7" w:rsidRPr="00645688" w14:paraId="43D0EA5F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A89DFB9" w14:textId="77777777" w:rsidR="008D3BF7" w:rsidRPr="00645688" w:rsidRDefault="008D3BF7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lp.OnlineHelp.Publish</w:t>
            </w:r>
          </w:p>
        </w:tc>
        <w:tc>
          <w:tcPr>
            <w:tcW w:w="3886" w:type="dxa"/>
          </w:tcPr>
          <w:p w14:paraId="7658B2D1" w14:textId="77777777" w:rsidR="008D3BF7" w:rsidRPr="00645688" w:rsidRDefault="008D3BF7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系统发布请求</w:t>
            </w:r>
          </w:p>
        </w:tc>
      </w:tr>
    </w:tbl>
    <w:p w14:paraId="735D9F07" w14:textId="2E0F91C1" w:rsidR="00F26F49" w:rsidRPr="003846C1" w:rsidRDefault="00F26F49" w:rsidP="00F26F49">
      <w:pPr>
        <w:pStyle w:val="a5"/>
        <w:tabs>
          <w:tab w:val="left" w:pos="720"/>
          <w:tab w:val="left" w:pos="1440"/>
          <w:tab w:val="left" w:pos="2160"/>
          <w:tab w:val="left" w:pos="2795"/>
        </w:tabs>
        <w:rPr>
          <w:b w:val="0"/>
          <w:color w:val="0070C0"/>
          <w:sz w:val="32"/>
          <w:szCs w:val="32"/>
        </w:rPr>
      </w:pPr>
    </w:p>
    <w:p w14:paraId="69AAD31D" w14:textId="7DC9C95C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3.2.3 </w:t>
      </w:r>
      <w:r w:rsidRPr="003846C1">
        <w:rPr>
          <w:rFonts w:hint="eastAsia"/>
          <w:b w:val="0"/>
          <w:color w:val="0070C0"/>
          <w:sz w:val="32"/>
          <w:szCs w:val="32"/>
        </w:rPr>
        <w:t>离线</w:t>
      </w:r>
      <w:r w:rsidRPr="003846C1">
        <w:rPr>
          <w:b w:val="0"/>
          <w:color w:val="0070C0"/>
          <w:sz w:val="32"/>
          <w:szCs w:val="32"/>
        </w:rPr>
        <w:t>求助</w:t>
      </w:r>
    </w:p>
    <w:p w14:paraId="586826C9" w14:textId="3C894B68" w:rsidR="00C51CA6" w:rsidRDefault="00C51CA6" w:rsidP="00C51CA6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3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5B5AA087" w14:textId="77777777" w:rsidR="00AF5686" w:rsidRPr="00645688" w:rsidRDefault="00AF5686" w:rsidP="00AF568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当用户在离线状态下想要获得一些帮助信息，可以进行离线求助。</w:t>
      </w:r>
    </w:p>
    <w:p w14:paraId="2EA4C4E9" w14:textId="63585DEA" w:rsidR="00C51CA6" w:rsidRPr="00AF5686" w:rsidRDefault="00AF5686" w:rsidP="00AF568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优先级：中</w:t>
      </w:r>
    </w:p>
    <w:p w14:paraId="0222FAF6" w14:textId="05BEFFB5" w:rsidR="00C51CA6" w:rsidRDefault="00C51CA6" w:rsidP="00C51CA6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3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45ADAD48" w14:textId="77777777" w:rsidR="00AF5686" w:rsidRPr="00645688" w:rsidRDefault="00AF5686" w:rsidP="00AF568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刺激：用户输入求助的关键字</w:t>
      </w:r>
    </w:p>
    <w:p w14:paraId="32DD72A8" w14:textId="77777777" w:rsidR="00AF5686" w:rsidRPr="00645688" w:rsidRDefault="00AF5686" w:rsidP="00AF568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响应：系统检索关键字并将结果返回给用户</w:t>
      </w:r>
    </w:p>
    <w:p w14:paraId="74846627" w14:textId="77777777" w:rsidR="00AF5686" w:rsidRPr="00645688" w:rsidRDefault="00AF5686" w:rsidP="00AF568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刺激：用户查看一条结果</w:t>
      </w:r>
    </w:p>
    <w:p w14:paraId="13025A74" w14:textId="1131A8AD" w:rsidR="00C51CA6" w:rsidRPr="00AF5686" w:rsidRDefault="00AF5686" w:rsidP="00AF568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响应：系统显示该结果的详细结果</w:t>
      </w:r>
    </w:p>
    <w:p w14:paraId="5C54D8A0" w14:textId="77777777" w:rsidR="00C51CA6" w:rsidRPr="00D65BE2" w:rsidRDefault="00C51CA6" w:rsidP="00C51CA6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lastRenderedPageBreak/>
        <w:t>3.2.</w:t>
      </w:r>
      <w:r>
        <w:rPr>
          <w:iCs w:val="0"/>
          <w:caps/>
          <w:color w:val="C00000"/>
          <w:kern w:val="28"/>
          <w:sz w:val="28"/>
          <w:szCs w:val="28"/>
        </w:rPr>
        <w:t>3</w:t>
      </w: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441"/>
        <w:gridCol w:w="3799"/>
      </w:tblGrid>
      <w:tr w:rsidR="00AF5686" w:rsidRPr="00645688" w14:paraId="70269AAD" w14:textId="77777777" w:rsidTr="004F2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10B09F6" w14:textId="77777777" w:rsidR="00AF5686" w:rsidRPr="00645688" w:rsidRDefault="00AF5686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lp.OfflineHelp</w:t>
            </w:r>
          </w:p>
        </w:tc>
        <w:tc>
          <w:tcPr>
            <w:tcW w:w="3886" w:type="dxa"/>
          </w:tcPr>
          <w:p w14:paraId="7F8A1A79" w14:textId="77777777" w:rsidR="00AF5686" w:rsidRPr="00645688" w:rsidRDefault="00AF5686" w:rsidP="004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系统允许用户进行离线查询</w:t>
            </w:r>
          </w:p>
        </w:tc>
      </w:tr>
      <w:tr w:rsidR="00AF5686" w:rsidRPr="00645688" w14:paraId="2FF81DB2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408CF78" w14:textId="77777777" w:rsidR="00AF5686" w:rsidRPr="00645688" w:rsidRDefault="00AF5686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 xml:space="preserve"> 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lp.OfflineHelp.Inpu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t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KeyWord</w:t>
            </w:r>
          </w:p>
        </w:tc>
        <w:tc>
          <w:tcPr>
            <w:tcW w:w="3886" w:type="dxa"/>
          </w:tcPr>
          <w:p w14:paraId="310BE25F" w14:textId="77777777" w:rsidR="00AF5686" w:rsidRPr="00645688" w:rsidRDefault="00AF5686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 xml:space="preserve">系统允许用户输入关键字查询 </w:t>
            </w:r>
          </w:p>
        </w:tc>
      </w:tr>
      <w:tr w:rsidR="00AF5686" w:rsidRPr="00645688" w14:paraId="08C07ADF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C97FE91" w14:textId="77777777" w:rsidR="00AF5686" w:rsidRPr="00645688" w:rsidRDefault="00AF568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lp.OfflineHelp.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Query</w:t>
            </w:r>
          </w:p>
        </w:tc>
        <w:tc>
          <w:tcPr>
            <w:tcW w:w="3886" w:type="dxa"/>
          </w:tcPr>
          <w:p w14:paraId="4E0DF6C3" w14:textId="77777777" w:rsidR="00AF5686" w:rsidRPr="00645688" w:rsidRDefault="00AF5686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系统进行数据的检索</w:t>
            </w:r>
          </w:p>
        </w:tc>
      </w:tr>
      <w:tr w:rsidR="00AF5686" w:rsidRPr="00645688" w14:paraId="21EBFA94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B36834B" w14:textId="77777777" w:rsidR="00AF5686" w:rsidRPr="00645688" w:rsidRDefault="00AF568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lp.OfflineHelp.Query.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None</w:t>
            </w:r>
          </w:p>
        </w:tc>
        <w:tc>
          <w:tcPr>
            <w:tcW w:w="3886" w:type="dxa"/>
          </w:tcPr>
          <w:p w14:paraId="5557BC9F" w14:textId="77777777" w:rsidR="00AF5686" w:rsidRPr="00645688" w:rsidRDefault="00AF5686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系统提示未检索到结果</w:t>
            </w:r>
          </w:p>
        </w:tc>
      </w:tr>
      <w:tr w:rsidR="00AF5686" w:rsidRPr="00645688" w14:paraId="77977E64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74F8B8EF" w14:textId="77777777" w:rsidR="00AF5686" w:rsidRPr="00645688" w:rsidRDefault="00AF568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Help.OfflineHelp.Query.Show</w:t>
            </w:r>
          </w:p>
        </w:tc>
        <w:tc>
          <w:tcPr>
            <w:tcW w:w="3886" w:type="dxa"/>
          </w:tcPr>
          <w:p w14:paraId="04DB995F" w14:textId="77777777" w:rsidR="00AF5686" w:rsidRPr="00645688" w:rsidRDefault="00AF5686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系统展示检索到的结果</w:t>
            </w:r>
          </w:p>
        </w:tc>
      </w:tr>
      <w:tr w:rsidR="00AF5686" w:rsidRPr="00645688" w14:paraId="6259AA70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9D8BAF7" w14:textId="77777777" w:rsidR="00AF5686" w:rsidRPr="00645688" w:rsidRDefault="00AF568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Help.OfflineHelp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.Check</w:t>
            </w:r>
          </w:p>
        </w:tc>
        <w:tc>
          <w:tcPr>
            <w:tcW w:w="3886" w:type="dxa"/>
          </w:tcPr>
          <w:p w14:paraId="5A895A4A" w14:textId="77777777" w:rsidR="00AF5686" w:rsidRPr="00645688" w:rsidRDefault="00AF5686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系统允许用户点击查看检索结果</w:t>
            </w:r>
          </w:p>
        </w:tc>
      </w:tr>
      <w:tr w:rsidR="00AF5686" w:rsidRPr="00645688" w14:paraId="673D3619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4EC778F" w14:textId="77777777" w:rsidR="00AF5686" w:rsidRPr="00645688" w:rsidRDefault="00AF568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Help.OfflineHe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lp.Check.Show</w:t>
            </w:r>
          </w:p>
        </w:tc>
        <w:tc>
          <w:tcPr>
            <w:tcW w:w="3886" w:type="dxa"/>
          </w:tcPr>
          <w:p w14:paraId="1EB37FDE" w14:textId="77777777" w:rsidR="00AF5686" w:rsidRPr="00645688" w:rsidRDefault="00AF5686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系统展示用户查看的检索详细信息</w:t>
            </w:r>
          </w:p>
        </w:tc>
      </w:tr>
    </w:tbl>
    <w:p w14:paraId="0718AB16" w14:textId="77777777" w:rsidR="00C51CA6" w:rsidRPr="003846C1" w:rsidRDefault="00C51CA6" w:rsidP="00F26F49">
      <w:pPr>
        <w:pStyle w:val="a5"/>
        <w:rPr>
          <w:rFonts w:hint="eastAsia"/>
          <w:b w:val="0"/>
          <w:color w:val="0070C0"/>
          <w:sz w:val="32"/>
          <w:szCs w:val="32"/>
        </w:rPr>
      </w:pPr>
    </w:p>
    <w:p w14:paraId="5971FE3D" w14:textId="22EE11D6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3.2.4 </w:t>
      </w:r>
      <w:r w:rsidRPr="003846C1">
        <w:rPr>
          <w:b w:val="0"/>
          <w:color w:val="0070C0"/>
          <w:sz w:val="32"/>
          <w:szCs w:val="32"/>
        </w:rPr>
        <w:t>确认接受</w:t>
      </w:r>
      <w:r w:rsidRPr="003846C1">
        <w:rPr>
          <w:rFonts w:hint="eastAsia"/>
          <w:b w:val="0"/>
          <w:color w:val="0070C0"/>
          <w:sz w:val="32"/>
          <w:szCs w:val="32"/>
        </w:rPr>
        <w:t>援助</w:t>
      </w:r>
    </w:p>
    <w:p w14:paraId="256C65E3" w14:textId="1197518D" w:rsidR="00C51CA6" w:rsidRDefault="00C51CA6" w:rsidP="00C51CA6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4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59C3A04D" w14:textId="77777777" w:rsidR="00BF00CD" w:rsidRPr="00645688" w:rsidRDefault="00BF00CD" w:rsidP="00BF00CD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当求助者想要选择某位申请援助者接受其帮助，可以进行确认接受援助。</w:t>
      </w:r>
    </w:p>
    <w:p w14:paraId="4A8D7E38" w14:textId="5B16415A" w:rsidR="00C51CA6" w:rsidRPr="00BF00CD" w:rsidRDefault="00BF00CD" w:rsidP="00BF00CD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优先级：高</w:t>
      </w:r>
    </w:p>
    <w:p w14:paraId="3130127F" w14:textId="71D5BE13" w:rsidR="00C51CA6" w:rsidRDefault="00C51CA6" w:rsidP="00C51CA6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4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23D75C78" w14:textId="77777777" w:rsidR="00F53036" w:rsidRPr="00645688" w:rsidRDefault="00F53036" w:rsidP="00F5303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刺激：用户选择某位申请帮助者</w:t>
      </w:r>
    </w:p>
    <w:p w14:paraId="18032052" w14:textId="77777777" w:rsidR="00F53036" w:rsidRPr="00645688" w:rsidRDefault="00F53036" w:rsidP="00F5303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响应：系统提示该申请者被选中</w:t>
      </w:r>
    </w:p>
    <w:p w14:paraId="4AFB95A9" w14:textId="77777777" w:rsidR="00F53036" w:rsidRPr="00645688" w:rsidRDefault="00F53036" w:rsidP="00F5303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刺激：申请者确认</w:t>
      </w:r>
    </w:p>
    <w:p w14:paraId="1C42580C" w14:textId="694F3F66" w:rsidR="00C51CA6" w:rsidRPr="00F53036" w:rsidRDefault="00F53036" w:rsidP="00F53036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响应：系统提示求助者确认</w:t>
      </w:r>
    </w:p>
    <w:p w14:paraId="383889E5" w14:textId="3A09E197" w:rsidR="00C51CA6" w:rsidRPr="00D65BE2" w:rsidRDefault="00C51CA6" w:rsidP="00C51CA6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</w:t>
      </w:r>
      <w:r>
        <w:rPr>
          <w:iCs w:val="0"/>
          <w:caps/>
          <w:color w:val="C00000"/>
          <w:kern w:val="28"/>
          <w:sz w:val="28"/>
          <w:szCs w:val="28"/>
        </w:rPr>
        <w:t>4</w:t>
      </w: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62"/>
        <w:gridCol w:w="3478"/>
      </w:tblGrid>
      <w:tr w:rsidR="00F53036" w:rsidRPr="00645688" w14:paraId="064B709D" w14:textId="77777777" w:rsidTr="004F2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5F32DDB" w14:textId="77777777" w:rsidR="00F53036" w:rsidRPr="00645688" w:rsidRDefault="00F5303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lp.AcceptHelp</w:t>
            </w:r>
          </w:p>
        </w:tc>
        <w:tc>
          <w:tcPr>
            <w:tcW w:w="3886" w:type="dxa"/>
          </w:tcPr>
          <w:p w14:paraId="5D32F0C4" w14:textId="77777777" w:rsidR="00F53036" w:rsidRPr="00645688" w:rsidRDefault="00F53036" w:rsidP="004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系统允许用户确认接受援助</w:t>
            </w:r>
          </w:p>
        </w:tc>
      </w:tr>
      <w:tr w:rsidR="00F53036" w:rsidRPr="00645688" w14:paraId="44E3854B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72BEF9C" w14:textId="77777777" w:rsidR="00F53036" w:rsidRPr="00645688" w:rsidRDefault="00F5303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lastRenderedPageBreak/>
              <w:t>Help.AcceptHelp.Choose</w:t>
            </w:r>
          </w:p>
        </w:tc>
        <w:tc>
          <w:tcPr>
            <w:tcW w:w="3886" w:type="dxa"/>
          </w:tcPr>
          <w:p w14:paraId="0B93EC79" w14:textId="77777777" w:rsidR="00F53036" w:rsidRPr="00645688" w:rsidRDefault="00F53036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 xml:space="preserve">系统允许用户选择某位援助者 </w:t>
            </w:r>
          </w:p>
        </w:tc>
      </w:tr>
      <w:tr w:rsidR="00F53036" w:rsidRPr="00645688" w14:paraId="747009EB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77D75F2" w14:textId="77777777" w:rsidR="00F53036" w:rsidRPr="00645688" w:rsidRDefault="00F5303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Help.AcceptHelp.Choose.None</w:t>
            </w:r>
          </w:p>
        </w:tc>
        <w:tc>
          <w:tcPr>
            <w:tcW w:w="3886" w:type="dxa"/>
          </w:tcPr>
          <w:p w14:paraId="5322ADBD" w14:textId="77777777" w:rsidR="00F53036" w:rsidRPr="00645688" w:rsidRDefault="00F53036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系统提示未有用户提出援助</w:t>
            </w:r>
          </w:p>
        </w:tc>
      </w:tr>
      <w:tr w:rsidR="00F53036" w:rsidRPr="00645688" w14:paraId="6BC2B2EF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0939698C" w14:textId="77777777" w:rsidR="00F53036" w:rsidRPr="00645688" w:rsidRDefault="00F5303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.AcceptHelp.Choose.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Remin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d</w:t>
            </w:r>
          </w:p>
        </w:tc>
        <w:tc>
          <w:tcPr>
            <w:tcW w:w="3886" w:type="dxa"/>
          </w:tcPr>
          <w:p w14:paraId="7A92C5FF" w14:textId="77777777" w:rsidR="00F53036" w:rsidRPr="00645688" w:rsidRDefault="00F53036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系统提示援助者被选中</w:t>
            </w:r>
          </w:p>
        </w:tc>
      </w:tr>
      <w:tr w:rsidR="00F53036" w:rsidRPr="00645688" w14:paraId="4F279219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75758DC" w14:textId="77777777" w:rsidR="00F53036" w:rsidRPr="00645688" w:rsidRDefault="00F5303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Help.AcceptHelp.Comf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irm</w:t>
            </w:r>
          </w:p>
        </w:tc>
        <w:tc>
          <w:tcPr>
            <w:tcW w:w="3886" w:type="dxa"/>
          </w:tcPr>
          <w:p w14:paraId="5CF8C843" w14:textId="77777777" w:rsidR="00F53036" w:rsidRPr="00645688" w:rsidRDefault="00F53036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系统允许申请者确认</w:t>
            </w:r>
          </w:p>
        </w:tc>
      </w:tr>
      <w:tr w:rsidR="00F53036" w:rsidRPr="00645688" w14:paraId="7DEDA883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C1CA82B" w14:textId="77777777" w:rsidR="00F53036" w:rsidRPr="00645688" w:rsidRDefault="00F5303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Help.Accep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t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Help.Cancel</w:t>
            </w:r>
          </w:p>
        </w:tc>
        <w:tc>
          <w:tcPr>
            <w:tcW w:w="3886" w:type="dxa"/>
          </w:tcPr>
          <w:p w14:paraId="326C405B" w14:textId="77777777" w:rsidR="00F53036" w:rsidRPr="00645688" w:rsidRDefault="00F53036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系统允许申请者取消帮助</w:t>
            </w:r>
          </w:p>
        </w:tc>
      </w:tr>
      <w:tr w:rsidR="00F53036" w:rsidRPr="00645688" w14:paraId="7FE824AD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166B868" w14:textId="77777777" w:rsidR="00F53036" w:rsidRPr="00645688" w:rsidRDefault="00F53036" w:rsidP="004F2CBD">
            <w:pPr>
              <w:ind w:firstLineChars="50" w:firstLine="14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lp.Accept</w:t>
            </w: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.Remind</w:t>
            </w:r>
          </w:p>
        </w:tc>
        <w:tc>
          <w:tcPr>
            <w:tcW w:w="3886" w:type="dxa"/>
          </w:tcPr>
          <w:p w14:paraId="7CBD2959" w14:textId="77777777" w:rsidR="00F53036" w:rsidRPr="00645688" w:rsidRDefault="00F53036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系统提示申请者状态</w:t>
            </w:r>
          </w:p>
        </w:tc>
      </w:tr>
    </w:tbl>
    <w:p w14:paraId="0B646466" w14:textId="77777777" w:rsidR="00C51CA6" w:rsidRPr="003846C1" w:rsidRDefault="00C51CA6" w:rsidP="00F26F49">
      <w:pPr>
        <w:pStyle w:val="a5"/>
        <w:rPr>
          <w:rFonts w:hint="eastAsia"/>
          <w:b w:val="0"/>
          <w:color w:val="0070C0"/>
          <w:sz w:val="32"/>
          <w:szCs w:val="32"/>
        </w:rPr>
      </w:pPr>
    </w:p>
    <w:p w14:paraId="053349EC" w14:textId="02F187C3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3.2.5 </w:t>
      </w:r>
      <w:r w:rsidRPr="003846C1">
        <w:rPr>
          <w:b w:val="0"/>
          <w:color w:val="0070C0"/>
          <w:sz w:val="32"/>
          <w:szCs w:val="32"/>
        </w:rPr>
        <w:t>评价援助者</w:t>
      </w:r>
    </w:p>
    <w:p w14:paraId="282038D2" w14:textId="41EA5AF2" w:rsidR="00C51CA6" w:rsidRDefault="00C51CA6" w:rsidP="00C51CA6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5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25840F45" w14:textId="77777777" w:rsidR="007A347C" w:rsidRPr="00645688" w:rsidRDefault="007A347C" w:rsidP="007A347C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当帮助事件结束后，用户可以进行评价援助者。</w:t>
      </w:r>
    </w:p>
    <w:p w14:paraId="77309765" w14:textId="6B99D408" w:rsidR="00C51CA6" w:rsidRPr="007A347C" w:rsidRDefault="007A347C" w:rsidP="007A347C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优先级：高</w:t>
      </w:r>
    </w:p>
    <w:p w14:paraId="1E2CE5FE" w14:textId="319F7257" w:rsidR="00C51CA6" w:rsidRDefault="00C51CA6" w:rsidP="00C51CA6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5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42DD3DED" w14:textId="77777777" w:rsidR="00E275AA" w:rsidRPr="00645688" w:rsidRDefault="00E275AA" w:rsidP="00E275AA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刺激：求助者评价帮助任务</w:t>
      </w:r>
    </w:p>
    <w:p w14:paraId="3B80151E" w14:textId="020F39B5" w:rsidR="00C51CA6" w:rsidRPr="00E275AA" w:rsidRDefault="00E275AA" w:rsidP="00E275AA">
      <w:pPr>
        <w:spacing w:line="240" w:lineRule="auto"/>
        <w:rPr>
          <w:sz w:val="28"/>
          <w:szCs w:val="28"/>
        </w:rPr>
      </w:pPr>
      <w:r w:rsidRPr="00645688">
        <w:rPr>
          <w:rFonts w:hint="eastAsia"/>
          <w:sz w:val="28"/>
          <w:szCs w:val="28"/>
        </w:rPr>
        <w:t>响应：系统将任务评价反馈给援助者</w:t>
      </w:r>
    </w:p>
    <w:p w14:paraId="3BB7038E" w14:textId="026A4FF1" w:rsidR="00C51CA6" w:rsidRPr="00D65BE2" w:rsidRDefault="00C51CA6" w:rsidP="00C51CA6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</w:t>
      </w:r>
      <w:r>
        <w:rPr>
          <w:iCs w:val="0"/>
          <w:caps/>
          <w:color w:val="C00000"/>
          <w:kern w:val="28"/>
          <w:sz w:val="28"/>
          <w:szCs w:val="28"/>
        </w:rPr>
        <w:t>5</w:t>
      </w: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503"/>
        <w:gridCol w:w="3737"/>
      </w:tblGrid>
      <w:tr w:rsidR="00E275AA" w:rsidRPr="00645688" w14:paraId="1DB8D4AF" w14:textId="77777777" w:rsidTr="004F2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749B1A8" w14:textId="77777777" w:rsidR="00E275AA" w:rsidRPr="00645688" w:rsidRDefault="00E275AA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Help.Commend</w:t>
            </w:r>
          </w:p>
        </w:tc>
        <w:tc>
          <w:tcPr>
            <w:tcW w:w="3886" w:type="dxa"/>
          </w:tcPr>
          <w:p w14:paraId="41315C90" w14:textId="77777777" w:rsidR="00E275AA" w:rsidRPr="00645688" w:rsidRDefault="00E275AA" w:rsidP="004F2C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系统允许求助者评价援助者</w:t>
            </w:r>
          </w:p>
        </w:tc>
      </w:tr>
      <w:tr w:rsidR="00E275AA" w:rsidRPr="00645688" w14:paraId="069A1790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6C40548" w14:textId="77777777" w:rsidR="00E275AA" w:rsidRPr="00645688" w:rsidRDefault="00E275AA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lp.Commend.Input</w:t>
            </w:r>
          </w:p>
        </w:tc>
        <w:tc>
          <w:tcPr>
            <w:tcW w:w="3886" w:type="dxa"/>
          </w:tcPr>
          <w:p w14:paraId="390B6E7A" w14:textId="77777777" w:rsidR="00E275AA" w:rsidRPr="00645688" w:rsidRDefault="00E275AA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系统允许求助者输入评价信息</w:t>
            </w:r>
          </w:p>
        </w:tc>
      </w:tr>
      <w:tr w:rsidR="00E275AA" w:rsidRPr="00645688" w14:paraId="15783AC8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086AF99" w14:textId="77777777" w:rsidR="00E275AA" w:rsidRPr="00645688" w:rsidRDefault="00E275AA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Help.Commend.Input.Cancel</w:t>
            </w:r>
          </w:p>
        </w:tc>
        <w:tc>
          <w:tcPr>
            <w:tcW w:w="3886" w:type="dxa"/>
          </w:tcPr>
          <w:p w14:paraId="2A0B7AF1" w14:textId="77777777" w:rsidR="00E275AA" w:rsidRPr="00645688" w:rsidRDefault="00E275AA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系统允许用户取消输入信息</w:t>
            </w:r>
          </w:p>
        </w:tc>
      </w:tr>
      <w:tr w:rsidR="00E275AA" w:rsidRPr="00645688" w14:paraId="6527B303" w14:textId="77777777" w:rsidTr="004F2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073CC38" w14:textId="77777777" w:rsidR="00E275AA" w:rsidRPr="00645688" w:rsidRDefault="00E275AA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Help.Commend.Success</w:t>
            </w:r>
          </w:p>
        </w:tc>
        <w:tc>
          <w:tcPr>
            <w:tcW w:w="3886" w:type="dxa"/>
          </w:tcPr>
          <w:p w14:paraId="356E57B6" w14:textId="77777777" w:rsidR="00E275AA" w:rsidRPr="00645688" w:rsidRDefault="00E275AA" w:rsidP="004F2C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系统提示用户评价成功</w:t>
            </w:r>
          </w:p>
        </w:tc>
      </w:tr>
      <w:tr w:rsidR="00E275AA" w:rsidRPr="00645688" w14:paraId="105914E5" w14:textId="77777777" w:rsidTr="004F2C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F0B6862" w14:textId="77777777" w:rsidR="00E275AA" w:rsidRPr="00645688" w:rsidRDefault="00E275AA" w:rsidP="004F2CBD">
            <w:pP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He</w:t>
            </w:r>
            <w:r w:rsidRPr="00645688">
              <w:rPr>
                <w:rFonts w:ascii="微软雅黑" w:eastAsia="微软雅黑" w:hAnsi="微软雅黑"/>
                <w:b w:val="0"/>
                <w:sz w:val="28"/>
                <w:szCs w:val="28"/>
              </w:rPr>
              <w:t>lp.Commend.Success.Remind</w:t>
            </w:r>
          </w:p>
        </w:tc>
        <w:tc>
          <w:tcPr>
            <w:tcW w:w="3886" w:type="dxa"/>
          </w:tcPr>
          <w:p w14:paraId="33B05FD4" w14:textId="77777777" w:rsidR="00E275AA" w:rsidRPr="00645688" w:rsidRDefault="00E275AA" w:rsidP="004F2C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645688">
              <w:rPr>
                <w:rFonts w:ascii="微软雅黑" w:eastAsia="微软雅黑" w:hAnsi="微软雅黑" w:hint="eastAsia"/>
                <w:sz w:val="28"/>
                <w:szCs w:val="28"/>
              </w:rPr>
              <w:t>系统提示援助者评价信息</w:t>
            </w:r>
          </w:p>
        </w:tc>
      </w:tr>
    </w:tbl>
    <w:p w14:paraId="30BE4067" w14:textId="77777777" w:rsidR="00D65BE2" w:rsidRPr="003846C1" w:rsidRDefault="00D65BE2" w:rsidP="00F26F49">
      <w:pPr>
        <w:pStyle w:val="a5"/>
        <w:rPr>
          <w:b w:val="0"/>
          <w:color w:val="0070C0"/>
          <w:sz w:val="32"/>
          <w:szCs w:val="32"/>
        </w:rPr>
      </w:pPr>
    </w:p>
    <w:p w14:paraId="1BA79B75" w14:textId="0D27FEE7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3.2.6 </w:t>
      </w:r>
      <w:r w:rsidRPr="003846C1">
        <w:rPr>
          <w:rFonts w:hint="eastAsia"/>
          <w:b w:val="0"/>
          <w:color w:val="0070C0"/>
          <w:sz w:val="32"/>
          <w:szCs w:val="32"/>
        </w:rPr>
        <w:t>支付报酬</w:t>
      </w:r>
    </w:p>
    <w:p w14:paraId="74D2E3B3" w14:textId="29021714" w:rsidR="00804BAD" w:rsidRDefault="00804BAD" w:rsidP="00804BAD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6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141A23C7" w14:textId="615442F4" w:rsidR="00B15177" w:rsidRDefault="00977891" w:rsidP="00804BAD">
      <w:pPr>
        <w:pStyle w:val="a5"/>
        <w:rPr>
          <w:b w:val="0"/>
          <w:color w:val="000000" w:themeColor="text1"/>
          <w:sz w:val="30"/>
          <w:szCs w:val="30"/>
        </w:rPr>
      </w:pPr>
      <w:r w:rsidRPr="00977891">
        <w:rPr>
          <w:b w:val="0"/>
          <w:color w:val="000000" w:themeColor="text1"/>
          <w:sz w:val="30"/>
          <w:szCs w:val="30"/>
        </w:rPr>
        <w:lastRenderedPageBreak/>
        <w:t>若用户</w:t>
      </w:r>
      <w:r>
        <w:rPr>
          <w:b w:val="0"/>
          <w:color w:val="000000" w:themeColor="text1"/>
          <w:sz w:val="30"/>
          <w:szCs w:val="30"/>
        </w:rPr>
        <w:t>求助时选择有偿求助，</w:t>
      </w:r>
      <w:r>
        <w:rPr>
          <w:rFonts w:hint="eastAsia"/>
          <w:b w:val="0"/>
          <w:color w:val="000000" w:themeColor="text1"/>
          <w:sz w:val="30"/>
          <w:szCs w:val="30"/>
        </w:rPr>
        <w:t>则</w:t>
      </w:r>
      <w:r>
        <w:rPr>
          <w:b w:val="0"/>
          <w:color w:val="000000" w:themeColor="text1"/>
          <w:sz w:val="30"/>
          <w:szCs w:val="30"/>
        </w:rPr>
        <w:t>在</w:t>
      </w:r>
      <w:r>
        <w:rPr>
          <w:rFonts w:hint="eastAsia"/>
          <w:b w:val="0"/>
          <w:color w:val="000000" w:themeColor="text1"/>
          <w:sz w:val="30"/>
          <w:szCs w:val="30"/>
        </w:rPr>
        <w:t>结束</w:t>
      </w:r>
      <w:r>
        <w:rPr>
          <w:b w:val="0"/>
          <w:color w:val="000000" w:themeColor="text1"/>
          <w:sz w:val="30"/>
          <w:szCs w:val="30"/>
        </w:rPr>
        <w:t>该次求助时需要对援助者支付预付的报酬</w:t>
      </w:r>
    </w:p>
    <w:p w14:paraId="16EFAE83" w14:textId="0F10C8F9" w:rsidR="00FF05A4" w:rsidRPr="00977891" w:rsidRDefault="00FF05A4" w:rsidP="00804BAD">
      <w:pPr>
        <w:pStyle w:val="a5"/>
        <w:rPr>
          <w:rFonts w:hint="eastAsia"/>
          <w:b w:val="0"/>
          <w:color w:val="000000" w:themeColor="text1"/>
          <w:sz w:val="30"/>
          <w:szCs w:val="30"/>
        </w:rPr>
      </w:pPr>
      <w:r>
        <w:rPr>
          <w:rFonts w:hint="eastAsia"/>
          <w:b w:val="0"/>
          <w:color w:val="000000" w:themeColor="text1"/>
          <w:sz w:val="30"/>
          <w:szCs w:val="30"/>
        </w:rPr>
        <w:t>优先级</w:t>
      </w:r>
      <w:r>
        <w:rPr>
          <w:b w:val="0"/>
          <w:color w:val="000000" w:themeColor="text1"/>
          <w:sz w:val="30"/>
          <w:szCs w:val="30"/>
        </w:rPr>
        <w:t>：</w:t>
      </w:r>
      <w:r>
        <w:rPr>
          <w:rFonts w:hint="eastAsia"/>
          <w:b w:val="0"/>
          <w:color w:val="000000" w:themeColor="text1"/>
          <w:sz w:val="30"/>
          <w:szCs w:val="30"/>
        </w:rPr>
        <w:t>高</w:t>
      </w:r>
    </w:p>
    <w:p w14:paraId="1FEAD0A3" w14:textId="5DA99B35" w:rsidR="00D65BE2" w:rsidRDefault="00D65BE2" w:rsidP="00D65BE2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6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52D42805" w14:textId="5EBC9DD8" w:rsidR="006C4787" w:rsidRPr="00F85AAE" w:rsidRDefault="009D4050" w:rsidP="00D65BE2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953AFA">
        <w:rPr>
          <w:b w:val="0"/>
          <w:color w:val="000000" w:themeColor="text1"/>
          <w:sz w:val="30"/>
          <w:szCs w:val="30"/>
        </w:rPr>
        <w:t>求助者请求</w:t>
      </w:r>
      <w:r w:rsidR="00953AFA">
        <w:rPr>
          <w:rFonts w:hint="eastAsia"/>
          <w:b w:val="0"/>
          <w:color w:val="000000" w:themeColor="text1"/>
          <w:sz w:val="30"/>
          <w:szCs w:val="30"/>
        </w:rPr>
        <w:t>困难</w:t>
      </w:r>
      <w:r w:rsidR="00953AFA">
        <w:rPr>
          <w:b w:val="0"/>
          <w:color w:val="000000" w:themeColor="text1"/>
          <w:sz w:val="30"/>
          <w:szCs w:val="30"/>
        </w:rPr>
        <w:t>已解决</w:t>
      </w:r>
    </w:p>
    <w:p w14:paraId="046C5E5A" w14:textId="2345DB37" w:rsidR="009D4050" w:rsidRDefault="009D4050" w:rsidP="00D65BE2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0E7CF8">
        <w:rPr>
          <w:b w:val="0"/>
          <w:color w:val="000000" w:themeColor="text1"/>
          <w:sz w:val="30"/>
          <w:szCs w:val="30"/>
        </w:rPr>
        <w:t>系统提示</w:t>
      </w:r>
      <w:r w:rsidR="00953AFA">
        <w:rPr>
          <w:b w:val="0"/>
          <w:color w:val="000000" w:themeColor="text1"/>
          <w:sz w:val="30"/>
          <w:szCs w:val="30"/>
        </w:rPr>
        <w:t>确认支付预付报酬</w:t>
      </w:r>
    </w:p>
    <w:p w14:paraId="5E664E93" w14:textId="3159FAE4" w:rsidR="000E7CF8" w:rsidRPr="00F85AAE" w:rsidRDefault="000E7CF8" w:rsidP="000E7CF8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953AFA">
        <w:rPr>
          <w:rFonts w:hint="eastAsia"/>
          <w:b w:val="0"/>
          <w:color w:val="000000" w:themeColor="text1"/>
          <w:sz w:val="30"/>
          <w:szCs w:val="30"/>
        </w:rPr>
        <w:t>求助者</w:t>
      </w:r>
      <w:r w:rsidR="00953AFA">
        <w:rPr>
          <w:b w:val="0"/>
          <w:color w:val="000000" w:themeColor="text1"/>
          <w:sz w:val="30"/>
          <w:szCs w:val="30"/>
        </w:rPr>
        <w:t>确认支付</w:t>
      </w:r>
    </w:p>
    <w:p w14:paraId="62AB3D94" w14:textId="1DE2D91C" w:rsidR="000E7CF8" w:rsidRDefault="000E7CF8" w:rsidP="00D65BE2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250FA4">
        <w:rPr>
          <w:rFonts w:hint="eastAsia"/>
          <w:b w:val="0"/>
          <w:color w:val="000000" w:themeColor="text1"/>
          <w:sz w:val="30"/>
          <w:szCs w:val="30"/>
        </w:rPr>
        <w:t>系统</w:t>
      </w:r>
      <w:r w:rsidR="00250FA4">
        <w:rPr>
          <w:b w:val="0"/>
          <w:color w:val="000000" w:themeColor="text1"/>
          <w:sz w:val="30"/>
          <w:szCs w:val="30"/>
        </w:rPr>
        <w:t>将预付报酬支付到援助者，</w:t>
      </w:r>
      <w:r w:rsidR="00250FA4">
        <w:rPr>
          <w:rFonts w:hint="eastAsia"/>
          <w:b w:val="0"/>
          <w:color w:val="000000" w:themeColor="text1"/>
          <w:sz w:val="30"/>
          <w:szCs w:val="30"/>
        </w:rPr>
        <w:t>并反馈</w:t>
      </w:r>
      <w:r w:rsidR="00250FA4">
        <w:rPr>
          <w:b w:val="0"/>
          <w:color w:val="000000" w:themeColor="text1"/>
          <w:sz w:val="30"/>
          <w:szCs w:val="30"/>
        </w:rPr>
        <w:t>求助者支付成功</w:t>
      </w:r>
    </w:p>
    <w:p w14:paraId="52F5DBFF" w14:textId="5C9DD5DC" w:rsidR="00904208" w:rsidRPr="00F85AAE" w:rsidRDefault="00904208" w:rsidP="00904208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求助者账户余额不足</w:t>
      </w:r>
    </w:p>
    <w:p w14:paraId="1C10FE3B" w14:textId="22221E27" w:rsidR="00904208" w:rsidRPr="00F85AAE" w:rsidRDefault="00904208" w:rsidP="00D65BE2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系统提示用户进行余额充值</w:t>
      </w:r>
    </w:p>
    <w:p w14:paraId="0DB97C86" w14:textId="23CB2D74" w:rsidR="00D65BE2" w:rsidRPr="00D65BE2" w:rsidRDefault="00D65BE2" w:rsidP="00D65BE2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</w:t>
      </w:r>
      <w:r>
        <w:rPr>
          <w:iCs w:val="0"/>
          <w:caps/>
          <w:color w:val="C00000"/>
          <w:kern w:val="28"/>
          <w:sz w:val="28"/>
          <w:szCs w:val="28"/>
        </w:rPr>
        <w:t>6</w:t>
      </w: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7B77A2" w:rsidRPr="003846C1" w14:paraId="436CFDFA" w14:textId="77777777" w:rsidTr="004C7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D1FDEEE" w14:textId="4597DD27" w:rsidR="007B77A2" w:rsidRPr="003846C1" w:rsidRDefault="00EC3DE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Help.Publish.</w:t>
            </w:r>
            <w:r w:rsidR="009422FC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HelpWith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Reward</w:t>
            </w:r>
          </w:p>
        </w:tc>
        <w:tc>
          <w:tcPr>
            <w:tcW w:w="3555" w:type="dxa"/>
          </w:tcPr>
          <w:p w14:paraId="3AB81792" w14:textId="61BED6A7" w:rsidR="007B77A2" w:rsidRPr="003846C1" w:rsidRDefault="007B77A2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系统允许求助者选择有偿</w:t>
            </w:r>
            <w:r w:rsidR="00EC3DE1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求助</w:t>
            </w:r>
          </w:p>
        </w:tc>
      </w:tr>
      <w:tr w:rsidR="007B77A2" w:rsidRPr="003846C1" w14:paraId="126453AF" w14:textId="77777777" w:rsidTr="004C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DC2E46A" w14:textId="7C157E09" w:rsidR="007B77A2" w:rsidRPr="003846C1" w:rsidRDefault="000060A2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Help.Publish.GetRewart</w:t>
            </w:r>
          </w:p>
        </w:tc>
        <w:tc>
          <w:tcPr>
            <w:tcW w:w="3555" w:type="dxa"/>
          </w:tcPr>
          <w:p w14:paraId="58C18050" w14:textId="20BA08C9" w:rsidR="007B77A2" w:rsidRPr="003846C1" w:rsidRDefault="007B77A2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系统允许求助者输入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报酬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金额</w:t>
            </w:r>
          </w:p>
        </w:tc>
      </w:tr>
      <w:tr w:rsidR="007B77A2" w:rsidRPr="003846C1" w14:paraId="7C9AED64" w14:textId="77777777" w:rsidTr="004C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DEB1327" w14:textId="5F9129F6" w:rsidR="007B77A2" w:rsidRPr="003846C1" w:rsidRDefault="000060A2" w:rsidP="004C70FE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Help.Publish.Reward.Check</w:t>
            </w:r>
          </w:p>
        </w:tc>
        <w:tc>
          <w:tcPr>
            <w:tcW w:w="3555" w:type="dxa"/>
          </w:tcPr>
          <w:p w14:paraId="2E4A89F3" w14:textId="1BEFBDB8" w:rsidR="007B77A2" w:rsidRPr="003846C1" w:rsidRDefault="007B77A2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系统将对输入的金额检验余额是否充足</w:t>
            </w:r>
          </w:p>
        </w:tc>
      </w:tr>
      <w:tr w:rsidR="007B77A2" w:rsidRPr="003846C1" w14:paraId="29DA8BAA" w14:textId="77777777" w:rsidTr="004C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5E92056B" w14:textId="305AC759" w:rsidR="007B77A2" w:rsidRPr="003846C1" w:rsidRDefault="000060A2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proofErr w:type="gramStart"/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Manage.Balance.R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echarge</w:t>
            </w:r>
            <w:proofErr w:type="gramEnd"/>
          </w:p>
          <w:p w14:paraId="22E6CFE3" w14:textId="49D72AC9" w:rsidR="007B77A2" w:rsidRPr="003846C1" w:rsidRDefault="007B77A2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</w:p>
        </w:tc>
        <w:tc>
          <w:tcPr>
            <w:tcW w:w="3555" w:type="dxa"/>
          </w:tcPr>
          <w:p w14:paraId="0BC1EE2A" w14:textId="574E063F" w:rsidR="007B77A2" w:rsidRPr="003846C1" w:rsidRDefault="007B77A2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当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余额不足够时，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系统将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提示用户进行充值</w:t>
            </w:r>
          </w:p>
        </w:tc>
      </w:tr>
      <w:tr w:rsidR="007B77A2" w:rsidRPr="003846C1" w14:paraId="3266AF19" w14:textId="77777777" w:rsidTr="004C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EF79308" w14:textId="73CA35E5" w:rsidR="007B77A2" w:rsidRPr="003846C1" w:rsidRDefault="007B2617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Manage.Balance.Pay</w:t>
            </w:r>
          </w:p>
        </w:tc>
        <w:tc>
          <w:tcPr>
            <w:tcW w:w="3555" w:type="dxa"/>
          </w:tcPr>
          <w:p w14:paraId="4AD04151" w14:textId="675286E3" w:rsidR="007B77A2" w:rsidRPr="003846C1" w:rsidRDefault="007B77A2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当余额足够时，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系统允许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用户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进行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支付</w:t>
            </w:r>
          </w:p>
        </w:tc>
      </w:tr>
      <w:tr w:rsidR="007B77A2" w:rsidRPr="003846C1" w14:paraId="659E774C" w14:textId="77777777" w:rsidTr="004C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858106D" w14:textId="3E8565F3" w:rsidR="007B77A2" w:rsidRPr="003846C1" w:rsidRDefault="00365C46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Manage.Pay.M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essage</w:t>
            </w:r>
          </w:p>
        </w:tc>
        <w:tc>
          <w:tcPr>
            <w:tcW w:w="3555" w:type="dxa"/>
          </w:tcPr>
          <w:p w14:paraId="557ADDDE" w14:textId="28A3BF15" w:rsidR="007B77A2" w:rsidRPr="007B77A2" w:rsidRDefault="003E6D11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支付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成功后，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系统应当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反馈支付成功信息</w:t>
            </w:r>
          </w:p>
        </w:tc>
      </w:tr>
    </w:tbl>
    <w:p w14:paraId="09113961" w14:textId="77777777" w:rsidR="00804BAD" w:rsidRPr="003846C1" w:rsidRDefault="00804BAD" w:rsidP="004C70FE">
      <w:pPr>
        <w:pStyle w:val="a5"/>
        <w:jc w:val="right"/>
        <w:rPr>
          <w:b w:val="0"/>
          <w:color w:val="0070C0"/>
          <w:sz w:val="32"/>
          <w:szCs w:val="32"/>
        </w:rPr>
      </w:pPr>
    </w:p>
    <w:p w14:paraId="08039E3D" w14:textId="5FF91F76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3.2.7 </w:t>
      </w:r>
      <w:r w:rsidRPr="003846C1">
        <w:rPr>
          <w:rFonts w:hint="eastAsia"/>
          <w:b w:val="0"/>
          <w:color w:val="0070C0"/>
          <w:sz w:val="32"/>
          <w:szCs w:val="32"/>
        </w:rPr>
        <w:t>按照条件筛选求助信息</w:t>
      </w:r>
    </w:p>
    <w:p w14:paraId="08739DF9" w14:textId="4813DE30" w:rsidR="00BD2BBC" w:rsidRDefault="00BD2BBC" w:rsidP="00BD2BBC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7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7861FF5F" w14:textId="512A4616" w:rsidR="00FA3F44" w:rsidRDefault="00FA3F44" w:rsidP="00BD2BBC">
      <w:pPr>
        <w:pStyle w:val="a5"/>
        <w:rPr>
          <w:b w:val="0"/>
          <w:color w:val="000000" w:themeColor="text1"/>
          <w:sz w:val="30"/>
          <w:szCs w:val="30"/>
        </w:rPr>
      </w:pPr>
      <w:r w:rsidRPr="00977891">
        <w:rPr>
          <w:b w:val="0"/>
          <w:color w:val="000000" w:themeColor="text1"/>
          <w:sz w:val="30"/>
          <w:szCs w:val="30"/>
        </w:rPr>
        <w:lastRenderedPageBreak/>
        <w:t>用户</w:t>
      </w:r>
      <w:r>
        <w:rPr>
          <w:b w:val="0"/>
          <w:color w:val="000000" w:themeColor="text1"/>
          <w:sz w:val="30"/>
          <w:szCs w:val="30"/>
        </w:rPr>
        <w:t>可以通过</w:t>
      </w:r>
      <w:r>
        <w:rPr>
          <w:rFonts w:hint="eastAsia"/>
          <w:b w:val="0"/>
          <w:color w:val="000000" w:themeColor="text1"/>
          <w:sz w:val="30"/>
          <w:szCs w:val="30"/>
        </w:rPr>
        <w:t>设定</w:t>
      </w:r>
      <w:r>
        <w:rPr>
          <w:b w:val="0"/>
          <w:color w:val="000000" w:themeColor="text1"/>
          <w:sz w:val="30"/>
          <w:szCs w:val="30"/>
        </w:rPr>
        <w:t>筛选条件</w:t>
      </w:r>
      <w:r w:rsidR="003B75E9">
        <w:rPr>
          <w:rFonts w:hint="eastAsia"/>
          <w:b w:val="0"/>
          <w:color w:val="000000" w:themeColor="text1"/>
          <w:sz w:val="30"/>
          <w:szCs w:val="30"/>
        </w:rPr>
        <w:t>以便</w:t>
      </w:r>
      <w:r w:rsidR="003B75E9">
        <w:rPr>
          <w:b w:val="0"/>
          <w:color w:val="000000" w:themeColor="text1"/>
          <w:sz w:val="30"/>
          <w:szCs w:val="30"/>
        </w:rPr>
        <w:t>更快速的发现自己有意愿援助的</w:t>
      </w:r>
      <w:r w:rsidR="00F272EB">
        <w:rPr>
          <w:b w:val="0"/>
          <w:color w:val="000000" w:themeColor="text1"/>
          <w:sz w:val="30"/>
          <w:szCs w:val="30"/>
        </w:rPr>
        <w:t>求助</w:t>
      </w:r>
      <w:r w:rsidR="00F272EB">
        <w:rPr>
          <w:rFonts w:hint="eastAsia"/>
          <w:b w:val="0"/>
          <w:color w:val="000000" w:themeColor="text1"/>
          <w:sz w:val="30"/>
          <w:szCs w:val="30"/>
        </w:rPr>
        <w:t>信息</w:t>
      </w:r>
    </w:p>
    <w:p w14:paraId="11FAB3BA" w14:textId="4762E45B" w:rsidR="00FF05A4" w:rsidRPr="00FA3F44" w:rsidRDefault="00FF05A4" w:rsidP="00BD2BBC">
      <w:pPr>
        <w:pStyle w:val="a5"/>
        <w:rPr>
          <w:rFonts w:hint="eastAsia"/>
          <w:b w:val="0"/>
          <w:color w:val="000000" w:themeColor="text1"/>
          <w:sz w:val="30"/>
          <w:szCs w:val="30"/>
        </w:rPr>
      </w:pPr>
      <w:r>
        <w:rPr>
          <w:rFonts w:hint="eastAsia"/>
          <w:b w:val="0"/>
          <w:color w:val="000000" w:themeColor="text1"/>
          <w:sz w:val="30"/>
          <w:szCs w:val="30"/>
        </w:rPr>
        <w:t>优先级</w:t>
      </w:r>
      <w:r>
        <w:rPr>
          <w:b w:val="0"/>
          <w:color w:val="000000" w:themeColor="text1"/>
          <w:sz w:val="30"/>
          <w:szCs w:val="30"/>
        </w:rPr>
        <w:t>：</w:t>
      </w:r>
      <w:r>
        <w:rPr>
          <w:rFonts w:hint="eastAsia"/>
          <w:b w:val="0"/>
          <w:color w:val="000000" w:themeColor="text1"/>
          <w:sz w:val="30"/>
          <w:szCs w:val="30"/>
        </w:rPr>
        <w:t>高</w:t>
      </w:r>
    </w:p>
    <w:p w14:paraId="56800D02" w14:textId="50163BBD" w:rsidR="00BD2BBC" w:rsidRDefault="00BD2BBC" w:rsidP="00BD2BBC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7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6AE1AD27" w14:textId="70741C09" w:rsidR="00220446" w:rsidRPr="00F85AAE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AE470F">
        <w:rPr>
          <w:b w:val="0"/>
          <w:color w:val="000000" w:themeColor="text1"/>
          <w:sz w:val="30"/>
          <w:szCs w:val="30"/>
        </w:rPr>
        <w:t>用户请求筛选求助信息</w:t>
      </w:r>
    </w:p>
    <w:p w14:paraId="6EBCB08B" w14:textId="08EE32F6" w:rsidR="00220446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AE470F">
        <w:rPr>
          <w:b w:val="0"/>
          <w:color w:val="000000" w:themeColor="text1"/>
          <w:sz w:val="30"/>
          <w:szCs w:val="30"/>
        </w:rPr>
        <w:t>系统</w:t>
      </w:r>
      <w:r w:rsidR="00AE470F">
        <w:rPr>
          <w:rFonts w:hint="eastAsia"/>
          <w:b w:val="0"/>
          <w:color w:val="000000" w:themeColor="text1"/>
          <w:sz w:val="30"/>
          <w:szCs w:val="30"/>
        </w:rPr>
        <w:t>要求</w:t>
      </w:r>
      <w:r w:rsidR="00AE470F">
        <w:rPr>
          <w:b w:val="0"/>
          <w:color w:val="000000" w:themeColor="text1"/>
          <w:sz w:val="30"/>
          <w:szCs w:val="30"/>
        </w:rPr>
        <w:t>用户</w:t>
      </w:r>
      <w:r w:rsidR="00AE470F">
        <w:rPr>
          <w:rFonts w:hint="eastAsia"/>
          <w:b w:val="0"/>
          <w:color w:val="000000" w:themeColor="text1"/>
          <w:sz w:val="30"/>
          <w:szCs w:val="30"/>
        </w:rPr>
        <w:t>设定</w:t>
      </w:r>
      <w:r w:rsidR="00AE470F">
        <w:rPr>
          <w:b w:val="0"/>
          <w:color w:val="000000" w:themeColor="text1"/>
          <w:sz w:val="30"/>
          <w:szCs w:val="30"/>
        </w:rPr>
        <w:t>筛选条件</w:t>
      </w:r>
    </w:p>
    <w:p w14:paraId="01B1D6D6" w14:textId="0802AB10" w:rsidR="00AE470F" w:rsidRPr="00F85AAE" w:rsidRDefault="00AE470F" w:rsidP="00AE470F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用户设定筛选条件</w:t>
      </w:r>
    </w:p>
    <w:p w14:paraId="145A6502" w14:textId="18640DB6" w:rsidR="00220446" w:rsidRPr="00005E6C" w:rsidRDefault="00AE470F" w:rsidP="00BD2BBC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系统返回符合条件的求助信息</w:t>
      </w:r>
    </w:p>
    <w:p w14:paraId="1AB0B745" w14:textId="67F07487" w:rsidR="00BD2BBC" w:rsidRPr="00BD2BBC" w:rsidRDefault="00BD2BBC" w:rsidP="00BD2BBC">
      <w:pPr>
        <w:pStyle w:val="a5"/>
        <w:rPr>
          <w:b w:val="0"/>
          <w:color w:val="C00000"/>
          <w:sz w:val="28"/>
          <w:szCs w:val="28"/>
        </w:rPr>
      </w:pPr>
      <w:r w:rsidRPr="00BD2BBC">
        <w:rPr>
          <w:rFonts w:hint="eastAsia"/>
          <w:b w:val="0"/>
          <w:color w:val="C00000"/>
          <w:sz w:val="28"/>
          <w:szCs w:val="28"/>
        </w:rPr>
        <w:t>3.2.</w:t>
      </w:r>
      <w:r>
        <w:rPr>
          <w:b w:val="0"/>
          <w:iCs/>
          <w:caps w:val="0"/>
          <w:color w:val="C00000"/>
          <w:sz w:val="28"/>
          <w:szCs w:val="28"/>
        </w:rPr>
        <w:t>7</w:t>
      </w:r>
      <w:r w:rsidRPr="00BD2BBC">
        <w:rPr>
          <w:rFonts w:hint="eastAsia"/>
          <w:b w:val="0"/>
          <w:color w:val="C00000"/>
          <w:sz w:val="28"/>
          <w:szCs w:val="28"/>
        </w:rPr>
        <w:t>.3</w:t>
      </w:r>
      <w:r w:rsidRPr="00BD2BBC">
        <w:rPr>
          <w:b w:val="0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4C70FE" w:rsidRPr="003846C1" w14:paraId="4FA1FBAF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D1B1DF7" w14:textId="1FFAE305" w:rsidR="004C70FE" w:rsidRPr="003846C1" w:rsidRDefault="00A0236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Help.Choose</w:t>
            </w:r>
          </w:p>
        </w:tc>
        <w:tc>
          <w:tcPr>
            <w:tcW w:w="3555" w:type="dxa"/>
          </w:tcPr>
          <w:p w14:paraId="64594466" w14:textId="4E17A2AE" w:rsidR="004C70FE" w:rsidRPr="003846C1" w:rsidRDefault="00797579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系统应当允许用户设定筛选条件</w:t>
            </w:r>
          </w:p>
        </w:tc>
      </w:tr>
      <w:tr w:rsidR="004C70FE" w:rsidRPr="003846C1" w14:paraId="025629A3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441415E" w14:textId="7746AC6B" w:rsidR="004C70FE" w:rsidRPr="003846C1" w:rsidRDefault="00057D1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Help.Choose.SetCondition</w:t>
            </w:r>
          </w:p>
        </w:tc>
        <w:tc>
          <w:tcPr>
            <w:tcW w:w="3555" w:type="dxa"/>
          </w:tcPr>
          <w:p w14:paraId="26756FFE" w14:textId="3689E17E" w:rsidR="004C70FE" w:rsidRPr="003846C1" w:rsidRDefault="00797579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系统将根据设定的筛选条件进行搜索</w:t>
            </w:r>
          </w:p>
        </w:tc>
      </w:tr>
      <w:tr w:rsidR="004C70FE" w:rsidRPr="003846C1" w14:paraId="2300B774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3E87F4D5" w14:textId="6D517363" w:rsidR="004C70FE" w:rsidRPr="003846C1" w:rsidRDefault="00057D1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Help.Choose.Return</w:t>
            </w:r>
          </w:p>
        </w:tc>
        <w:tc>
          <w:tcPr>
            <w:tcW w:w="3555" w:type="dxa"/>
          </w:tcPr>
          <w:p w14:paraId="00C86614" w14:textId="5D133BF4" w:rsidR="004C70FE" w:rsidRPr="003846C1" w:rsidRDefault="00797579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系统将返回</w:t>
            </w:r>
            <w:r w:rsidR="00315538">
              <w:rPr>
                <w:rFonts w:ascii="Microsoft YaHei" w:eastAsia="Microsoft YaHei" w:hAnsi="Microsoft YaHei"/>
                <w:sz w:val="28"/>
                <w:szCs w:val="28"/>
              </w:rPr>
              <w:t>筛选结果</w:t>
            </w:r>
          </w:p>
        </w:tc>
      </w:tr>
    </w:tbl>
    <w:p w14:paraId="0982916C" w14:textId="77777777" w:rsidR="00BD2BBC" w:rsidRPr="003846C1" w:rsidRDefault="00BD2BBC" w:rsidP="00BD2BBC">
      <w:pPr>
        <w:pStyle w:val="a5"/>
        <w:rPr>
          <w:b w:val="0"/>
          <w:color w:val="0070C0"/>
          <w:sz w:val="32"/>
          <w:szCs w:val="32"/>
        </w:rPr>
      </w:pPr>
    </w:p>
    <w:p w14:paraId="0DDA4F9F" w14:textId="6EB6B1DB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3.2.8 </w:t>
      </w:r>
      <w:r w:rsidRPr="003846C1">
        <w:rPr>
          <w:rFonts w:hint="eastAsia"/>
          <w:b w:val="0"/>
          <w:color w:val="0070C0"/>
          <w:sz w:val="32"/>
          <w:szCs w:val="32"/>
        </w:rPr>
        <w:t>选择求助者进行帮助</w:t>
      </w:r>
    </w:p>
    <w:p w14:paraId="25D1F120" w14:textId="3602D985" w:rsidR="00CB47E4" w:rsidRDefault="00CB47E4" w:rsidP="00CB47E4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8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318BD5DA" w14:textId="7555D698" w:rsidR="005A3129" w:rsidRPr="005A3129" w:rsidRDefault="005A3129" w:rsidP="00CB47E4">
      <w:pPr>
        <w:pStyle w:val="a5"/>
        <w:rPr>
          <w:b w:val="0"/>
          <w:color w:val="000000" w:themeColor="text1"/>
          <w:sz w:val="30"/>
          <w:szCs w:val="30"/>
        </w:rPr>
      </w:pPr>
      <w:r w:rsidRPr="00977891">
        <w:rPr>
          <w:b w:val="0"/>
          <w:color w:val="000000" w:themeColor="text1"/>
          <w:sz w:val="30"/>
          <w:szCs w:val="30"/>
        </w:rPr>
        <w:t>若</w:t>
      </w:r>
      <w:r>
        <w:rPr>
          <w:b w:val="0"/>
          <w:color w:val="000000" w:themeColor="text1"/>
          <w:sz w:val="30"/>
          <w:szCs w:val="30"/>
        </w:rPr>
        <w:t>用户</w:t>
      </w:r>
      <w:r>
        <w:rPr>
          <w:rFonts w:hint="eastAsia"/>
          <w:b w:val="0"/>
          <w:color w:val="000000" w:themeColor="text1"/>
          <w:sz w:val="30"/>
          <w:szCs w:val="30"/>
        </w:rPr>
        <w:t>有意愿</w:t>
      </w:r>
      <w:r>
        <w:rPr>
          <w:b w:val="0"/>
          <w:color w:val="000000" w:themeColor="text1"/>
          <w:sz w:val="30"/>
          <w:szCs w:val="30"/>
        </w:rPr>
        <w:t>去援助某个求助者，</w:t>
      </w:r>
      <w:r>
        <w:rPr>
          <w:rFonts w:hint="eastAsia"/>
          <w:b w:val="0"/>
          <w:color w:val="000000" w:themeColor="text1"/>
          <w:sz w:val="30"/>
          <w:szCs w:val="30"/>
        </w:rPr>
        <w:t>可以</w:t>
      </w:r>
      <w:r w:rsidR="00540A10">
        <w:rPr>
          <w:b w:val="0"/>
          <w:color w:val="000000" w:themeColor="text1"/>
          <w:sz w:val="30"/>
          <w:szCs w:val="30"/>
        </w:rPr>
        <w:t>对</w:t>
      </w:r>
      <w:r>
        <w:rPr>
          <w:b w:val="0"/>
          <w:color w:val="000000" w:themeColor="text1"/>
          <w:sz w:val="30"/>
          <w:szCs w:val="30"/>
        </w:rPr>
        <w:t>该求助信息</w:t>
      </w:r>
      <w:r w:rsidR="00540A10">
        <w:rPr>
          <w:b w:val="0"/>
          <w:color w:val="000000" w:themeColor="text1"/>
          <w:sz w:val="30"/>
          <w:szCs w:val="30"/>
        </w:rPr>
        <w:t>选择援助，</w:t>
      </w:r>
      <w:r w:rsidR="00540A10">
        <w:rPr>
          <w:rFonts w:hint="eastAsia"/>
          <w:b w:val="0"/>
          <w:color w:val="000000" w:themeColor="text1"/>
          <w:sz w:val="30"/>
          <w:szCs w:val="30"/>
        </w:rPr>
        <w:t>系统</w:t>
      </w:r>
      <w:r w:rsidR="00540A10">
        <w:rPr>
          <w:b w:val="0"/>
          <w:color w:val="000000" w:themeColor="text1"/>
          <w:sz w:val="30"/>
          <w:szCs w:val="30"/>
        </w:rPr>
        <w:t>将</w:t>
      </w:r>
      <w:r w:rsidR="00540A10">
        <w:rPr>
          <w:rFonts w:hint="eastAsia"/>
          <w:b w:val="0"/>
          <w:color w:val="000000" w:themeColor="text1"/>
          <w:sz w:val="30"/>
          <w:szCs w:val="30"/>
        </w:rPr>
        <w:t>通知求助</w:t>
      </w:r>
      <w:r w:rsidR="00540A10">
        <w:rPr>
          <w:b w:val="0"/>
          <w:color w:val="000000" w:themeColor="text1"/>
          <w:sz w:val="30"/>
          <w:szCs w:val="30"/>
        </w:rPr>
        <w:t>者援助响应</w:t>
      </w:r>
    </w:p>
    <w:p w14:paraId="021C279B" w14:textId="392346FC" w:rsidR="00CB47E4" w:rsidRDefault="00CB47E4" w:rsidP="00CB47E4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8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0AC966BF" w14:textId="487A947B" w:rsidR="00220446" w:rsidRPr="00F85AAE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DD6C1F">
        <w:rPr>
          <w:b w:val="0"/>
          <w:color w:val="000000" w:themeColor="text1"/>
          <w:sz w:val="30"/>
          <w:szCs w:val="30"/>
        </w:rPr>
        <w:t>援助者</w:t>
      </w:r>
      <w:r w:rsidR="00A101D9">
        <w:rPr>
          <w:b w:val="0"/>
          <w:color w:val="000000" w:themeColor="text1"/>
          <w:sz w:val="30"/>
          <w:szCs w:val="30"/>
        </w:rPr>
        <w:t>选定</w:t>
      </w:r>
      <w:r w:rsidR="00A101D9">
        <w:rPr>
          <w:rFonts w:hint="eastAsia"/>
          <w:b w:val="0"/>
          <w:color w:val="000000" w:themeColor="text1"/>
          <w:sz w:val="30"/>
          <w:szCs w:val="30"/>
        </w:rPr>
        <w:t>一个</w:t>
      </w:r>
      <w:r w:rsidR="00A101D9">
        <w:rPr>
          <w:b w:val="0"/>
          <w:color w:val="000000" w:themeColor="text1"/>
          <w:sz w:val="30"/>
          <w:szCs w:val="30"/>
        </w:rPr>
        <w:t>求助者请求援助</w:t>
      </w:r>
    </w:p>
    <w:p w14:paraId="57CDBC9B" w14:textId="6D7E29A8" w:rsidR="00220446" w:rsidRDefault="00220446" w:rsidP="00CB47E4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A101D9">
        <w:rPr>
          <w:b w:val="0"/>
          <w:color w:val="000000" w:themeColor="text1"/>
          <w:sz w:val="30"/>
          <w:szCs w:val="30"/>
        </w:rPr>
        <w:t>系统将请求通知到求助者</w:t>
      </w:r>
    </w:p>
    <w:p w14:paraId="4DC5B77C" w14:textId="3CF62732" w:rsidR="00713A07" w:rsidRPr="00F85AAE" w:rsidRDefault="00713A07" w:rsidP="00713A07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求助者做出应答（接受或拒绝）</w:t>
      </w:r>
    </w:p>
    <w:p w14:paraId="14A4A7AB" w14:textId="3376FD92" w:rsidR="00AD3CC2" w:rsidRPr="00904208" w:rsidRDefault="00713A07" w:rsidP="00CB47E4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系统将</w:t>
      </w:r>
      <w:r>
        <w:rPr>
          <w:rFonts w:hint="eastAsia"/>
          <w:b w:val="0"/>
          <w:color w:val="000000" w:themeColor="text1"/>
          <w:sz w:val="30"/>
          <w:szCs w:val="30"/>
        </w:rPr>
        <w:t>求助者</w:t>
      </w:r>
      <w:r>
        <w:rPr>
          <w:b w:val="0"/>
          <w:color w:val="000000" w:themeColor="text1"/>
          <w:sz w:val="30"/>
          <w:szCs w:val="30"/>
        </w:rPr>
        <w:t>应答反馈给援助者</w:t>
      </w:r>
    </w:p>
    <w:p w14:paraId="4992E8DE" w14:textId="3B34E3BB" w:rsidR="00CB47E4" w:rsidRPr="00CB47E4" w:rsidRDefault="00CB47E4" w:rsidP="00CB47E4">
      <w:pPr>
        <w:pStyle w:val="a5"/>
        <w:rPr>
          <w:b w:val="0"/>
          <w:color w:val="0070C0"/>
          <w:sz w:val="32"/>
          <w:szCs w:val="32"/>
        </w:rPr>
      </w:pPr>
      <w:r w:rsidRPr="00CB47E4">
        <w:rPr>
          <w:rFonts w:hint="eastAsia"/>
          <w:b w:val="0"/>
          <w:color w:val="C00000"/>
          <w:sz w:val="28"/>
          <w:szCs w:val="28"/>
        </w:rPr>
        <w:t>3.2.</w:t>
      </w:r>
      <w:r>
        <w:rPr>
          <w:b w:val="0"/>
          <w:iCs/>
          <w:caps w:val="0"/>
          <w:color w:val="C00000"/>
          <w:sz w:val="28"/>
          <w:szCs w:val="28"/>
        </w:rPr>
        <w:t>8.</w:t>
      </w:r>
      <w:r w:rsidRPr="00CB47E4">
        <w:rPr>
          <w:rFonts w:hint="eastAsia"/>
          <w:b w:val="0"/>
          <w:color w:val="C00000"/>
          <w:sz w:val="28"/>
          <w:szCs w:val="28"/>
        </w:rPr>
        <w:t>3</w:t>
      </w:r>
      <w:r w:rsidRPr="00CB47E4">
        <w:rPr>
          <w:b w:val="0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5074C5" w:rsidRPr="003846C1" w14:paraId="4610FEC7" w14:textId="77777777" w:rsidTr="006B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0C18D0C" w14:textId="5F725823" w:rsidR="005074C5" w:rsidRPr="003846C1" w:rsidRDefault="008F7484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</w:t>
            </w:r>
            <w:r w:rsidR="00FB3E75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.SeekHelp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.Information</w:t>
            </w:r>
          </w:p>
        </w:tc>
        <w:tc>
          <w:tcPr>
            <w:tcW w:w="3555" w:type="dxa"/>
          </w:tcPr>
          <w:p w14:paraId="1C4CB6E4" w14:textId="5DA74D3F" w:rsidR="005074C5" w:rsidRPr="003846C1" w:rsidRDefault="006B2469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系统应当为用户提供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所有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满足一定条件的求助信息</w:t>
            </w:r>
          </w:p>
        </w:tc>
      </w:tr>
      <w:tr w:rsidR="005074C5" w:rsidRPr="003846C1" w14:paraId="21F95DF8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50AF53F" w14:textId="3969C355" w:rsidR="005074C5" w:rsidRPr="003846C1" w:rsidRDefault="00FB3E75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lastRenderedPageBreak/>
              <w:t>Help.Helper.Choose</w:t>
            </w:r>
          </w:p>
        </w:tc>
        <w:tc>
          <w:tcPr>
            <w:tcW w:w="3555" w:type="dxa"/>
          </w:tcPr>
          <w:p w14:paraId="606F1EB1" w14:textId="578C2966" w:rsidR="005074C5" w:rsidRPr="003846C1" w:rsidRDefault="006B2469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系统允许用户选择某个求助信息应答援助</w:t>
            </w:r>
          </w:p>
        </w:tc>
      </w:tr>
      <w:tr w:rsidR="005074C5" w:rsidRPr="003846C1" w14:paraId="574F5ADB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7696BB9F" w14:textId="1C0891F8" w:rsidR="005074C5" w:rsidRPr="003846C1" w:rsidRDefault="008D5A5B" w:rsidP="00D10C46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Help.Message.</w:t>
            </w:r>
            <w:r w:rsidR="00D10C46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Request</w:t>
            </w:r>
          </w:p>
        </w:tc>
        <w:tc>
          <w:tcPr>
            <w:tcW w:w="3555" w:type="dxa"/>
          </w:tcPr>
          <w:p w14:paraId="0FA8BC60" w14:textId="15F78534" w:rsidR="005074C5" w:rsidRPr="003846C1" w:rsidRDefault="006B2469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应当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将援助者的应答响应通知给求助者</w:t>
            </w:r>
          </w:p>
        </w:tc>
      </w:tr>
      <w:tr w:rsidR="005074C5" w:rsidRPr="003846C1" w14:paraId="2A21AF47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A5D754D" w14:textId="507CC1A5" w:rsidR="005074C5" w:rsidRPr="003846C1" w:rsidRDefault="00FD0A3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proofErr w:type="gramStart"/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Help.Helper.Deal</w:t>
            </w:r>
            <w:proofErr w:type="gramEnd"/>
          </w:p>
          <w:p w14:paraId="0E69DA7A" w14:textId="77777777" w:rsidR="005074C5" w:rsidRPr="003846C1" w:rsidRDefault="005074C5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</w:p>
        </w:tc>
        <w:tc>
          <w:tcPr>
            <w:tcW w:w="3555" w:type="dxa"/>
          </w:tcPr>
          <w:p w14:paraId="0DEF2316" w14:textId="1F25696E" w:rsidR="005074C5" w:rsidRPr="003846C1" w:rsidRDefault="00F21873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系统允许求助对援助请求做出接受或拒绝</w:t>
            </w:r>
            <w:r w:rsidR="00A26F96">
              <w:rPr>
                <w:rFonts w:ascii="Microsoft YaHei" w:eastAsia="Microsoft YaHei" w:hAnsi="Microsoft YaHei"/>
                <w:sz w:val="28"/>
                <w:szCs w:val="28"/>
              </w:rPr>
              <w:t>响应</w:t>
            </w:r>
          </w:p>
        </w:tc>
      </w:tr>
      <w:tr w:rsidR="005074C5" w:rsidRPr="003846C1" w14:paraId="47AD787A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694DF7AE" w14:textId="1C250911" w:rsidR="005074C5" w:rsidRPr="003846C1" w:rsidRDefault="00911B49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Help.Message.Response</w:t>
            </w:r>
          </w:p>
        </w:tc>
        <w:tc>
          <w:tcPr>
            <w:tcW w:w="3555" w:type="dxa"/>
          </w:tcPr>
          <w:p w14:paraId="6F23B396" w14:textId="700D8798" w:rsidR="005074C5" w:rsidRPr="003846C1" w:rsidRDefault="00A26F96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系统应当将求助者的响应反馈到</w:t>
            </w:r>
            <w:r w:rsidR="000C05CA">
              <w:rPr>
                <w:rFonts w:ascii="Microsoft YaHei" w:eastAsia="Microsoft YaHei" w:hAnsi="Microsoft YaHei" w:hint="eastAsia"/>
                <w:sz w:val="28"/>
                <w:szCs w:val="28"/>
              </w:rPr>
              <w:t>援助者</w:t>
            </w:r>
          </w:p>
        </w:tc>
      </w:tr>
    </w:tbl>
    <w:p w14:paraId="00D867C7" w14:textId="77777777" w:rsidR="001A3888" w:rsidRDefault="001A3888" w:rsidP="00F26F49">
      <w:pPr>
        <w:pStyle w:val="a5"/>
        <w:rPr>
          <w:b w:val="0"/>
          <w:color w:val="0070C0"/>
          <w:sz w:val="32"/>
          <w:szCs w:val="32"/>
        </w:rPr>
      </w:pPr>
    </w:p>
    <w:p w14:paraId="0B2D48DA" w14:textId="6E31B4B5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3.2.9 </w:t>
      </w:r>
      <w:r w:rsidRPr="003846C1">
        <w:rPr>
          <w:rFonts w:hint="eastAsia"/>
          <w:b w:val="0"/>
          <w:color w:val="0070C0"/>
          <w:sz w:val="32"/>
          <w:szCs w:val="32"/>
        </w:rPr>
        <w:t>评价求助者</w:t>
      </w:r>
    </w:p>
    <w:p w14:paraId="6DF02A79" w14:textId="00595E2B" w:rsidR="00CB47E4" w:rsidRDefault="00CB47E4" w:rsidP="00CB47E4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9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353D550B" w14:textId="52F994D8" w:rsidR="006B6241" w:rsidRDefault="006B6241" w:rsidP="00CB47E4">
      <w:pPr>
        <w:pStyle w:val="a5"/>
        <w:rPr>
          <w:b w:val="0"/>
          <w:color w:val="000000" w:themeColor="text1"/>
          <w:sz w:val="30"/>
          <w:szCs w:val="30"/>
        </w:rPr>
      </w:pPr>
      <w:r>
        <w:rPr>
          <w:rFonts w:hint="eastAsia"/>
          <w:b w:val="0"/>
          <w:color w:val="000000" w:themeColor="text1"/>
          <w:sz w:val="30"/>
          <w:szCs w:val="30"/>
        </w:rPr>
        <w:t>当完成</w:t>
      </w:r>
      <w:r>
        <w:rPr>
          <w:b w:val="0"/>
          <w:color w:val="000000" w:themeColor="text1"/>
          <w:sz w:val="30"/>
          <w:szCs w:val="30"/>
        </w:rPr>
        <w:t>一次求助</w:t>
      </w:r>
      <w:r>
        <w:rPr>
          <w:b w:val="0"/>
          <w:color w:val="000000" w:themeColor="text1"/>
          <w:sz w:val="30"/>
          <w:szCs w:val="30"/>
        </w:rPr>
        <w:t>-</w:t>
      </w:r>
      <w:r>
        <w:rPr>
          <w:rFonts w:hint="eastAsia"/>
          <w:b w:val="0"/>
          <w:color w:val="000000" w:themeColor="text1"/>
          <w:sz w:val="30"/>
          <w:szCs w:val="30"/>
        </w:rPr>
        <w:t>援助</w:t>
      </w:r>
      <w:r>
        <w:rPr>
          <w:b w:val="0"/>
          <w:color w:val="000000" w:themeColor="text1"/>
          <w:sz w:val="30"/>
          <w:szCs w:val="30"/>
        </w:rPr>
        <w:t>活动后，</w:t>
      </w:r>
      <w:r>
        <w:rPr>
          <w:rFonts w:hint="eastAsia"/>
          <w:b w:val="0"/>
          <w:color w:val="000000" w:themeColor="text1"/>
          <w:sz w:val="30"/>
          <w:szCs w:val="30"/>
        </w:rPr>
        <w:t>系统</w:t>
      </w:r>
      <w:r>
        <w:rPr>
          <w:b w:val="0"/>
          <w:color w:val="000000" w:themeColor="text1"/>
          <w:sz w:val="30"/>
          <w:szCs w:val="30"/>
        </w:rPr>
        <w:t>会提示援助者对求助者做出评价</w:t>
      </w:r>
    </w:p>
    <w:p w14:paraId="37DF5432" w14:textId="6B6D4903" w:rsidR="00FF05A4" w:rsidRPr="006C4787" w:rsidRDefault="00FF05A4" w:rsidP="00CB47E4">
      <w:pPr>
        <w:pStyle w:val="a5"/>
        <w:rPr>
          <w:rFonts w:hint="eastAsia"/>
          <w:b w:val="0"/>
          <w:color w:val="000000" w:themeColor="text1"/>
          <w:sz w:val="30"/>
          <w:szCs w:val="30"/>
          <w:lang w:val="en-US"/>
        </w:rPr>
      </w:pPr>
      <w:r>
        <w:rPr>
          <w:rFonts w:hint="eastAsia"/>
          <w:b w:val="0"/>
          <w:color w:val="000000" w:themeColor="text1"/>
          <w:sz w:val="30"/>
          <w:szCs w:val="30"/>
        </w:rPr>
        <w:t>优先级</w:t>
      </w:r>
      <w:r>
        <w:rPr>
          <w:b w:val="0"/>
          <w:color w:val="000000" w:themeColor="text1"/>
          <w:sz w:val="30"/>
          <w:szCs w:val="30"/>
        </w:rPr>
        <w:t>：</w:t>
      </w:r>
      <w:r>
        <w:rPr>
          <w:rFonts w:hint="eastAsia"/>
          <w:b w:val="0"/>
          <w:color w:val="000000" w:themeColor="text1"/>
          <w:sz w:val="30"/>
          <w:szCs w:val="30"/>
        </w:rPr>
        <w:t>中</w:t>
      </w:r>
    </w:p>
    <w:p w14:paraId="319A4AFC" w14:textId="281FD1C5" w:rsidR="00CB47E4" w:rsidRDefault="00CB47E4" w:rsidP="00CB47E4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>3.2.</w:t>
      </w:r>
      <w:r>
        <w:rPr>
          <w:b w:val="0"/>
          <w:color w:val="C00000"/>
          <w:sz w:val="30"/>
          <w:szCs w:val="30"/>
        </w:rPr>
        <w:t>9</w:t>
      </w:r>
      <w:r w:rsidRPr="004A59E2">
        <w:rPr>
          <w:rFonts w:hint="eastAsia"/>
          <w:b w:val="0"/>
          <w:color w:val="C00000"/>
          <w:sz w:val="30"/>
          <w:szCs w:val="30"/>
        </w:rPr>
        <w:t>.</w:t>
      </w:r>
      <w:r>
        <w:rPr>
          <w:b w:val="0"/>
          <w:color w:val="C00000"/>
          <w:sz w:val="30"/>
          <w:szCs w:val="30"/>
        </w:rPr>
        <w:t>2</w:t>
      </w:r>
      <w:r w:rsidRPr="004A59E2">
        <w:rPr>
          <w:rFonts w:hint="eastAsia"/>
          <w:b w:val="0"/>
          <w:color w:val="C00000"/>
          <w:sz w:val="30"/>
          <w:szCs w:val="30"/>
        </w:rPr>
        <w:t xml:space="preserve"> </w:t>
      </w:r>
      <w:r>
        <w:rPr>
          <w:b w:val="0"/>
          <w:color w:val="C00000"/>
          <w:sz w:val="30"/>
          <w:szCs w:val="30"/>
        </w:rPr>
        <w:t>刺激</w:t>
      </w:r>
      <w:r>
        <w:rPr>
          <w:rFonts w:hint="eastAsia"/>
          <w:b w:val="0"/>
          <w:color w:val="C00000"/>
          <w:sz w:val="30"/>
          <w:szCs w:val="30"/>
        </w:rPr>
        <w:t>响应序列</w:t>
      </w:r>
    </w:p>
    <w:p w14:paraId="08C75E44" w14:textId="272D9E18" w:rsidR="00220446" w:rsidRPr="00F85AAE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 w:rsidR="00FB3F4D">
        <w:rPr>
          <w:b w:val="0"/>
          <w:color w:val="000000" w:themeColor="text1"/>
          <w:sz w:val="30"/>
          <w:szCs w:val="30"/>
        </w:rPr>
        <w:t>求助者请求结束该次求助</w:t>
      </w:r>
    </w:p>
    <w:p w14:paraId="63780010" w14:textId="4C42A24F" w:rsidR="00220446" w:rsidRDefault="00220446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 w:rsidR="00FB3F4D">
        <w:rPr>
          <w:b w:val="0"/>
          <w:color w:val="000000" w:themeColor="text1"/>
          <w:sz w:val="30"/>
          <w:szCs w:val="30"/>
        </w:rPr>
        <w:t>系统提示求助者</w:t>
      </w:r>
      <w:r w:rsidR="00FB3F4D">
        <w:rPr>
          <w:rFonts w:hint="eastAsia"/>
          <w:b w:val="0"/>
          <w:color w:val="000000" w:themeColor="text1"/>
          <w:sz w:val="30"/>
          <w:szCs w:val="30"/>
        </w:rPr>
        <w:t>对</w:t>
      </w:r>
      <w:r w:rsidR="00FB3F4D">
        <w:rPr>
          <w:b w:val="0"/>
          <w:color w:val="000000" w:themeColor="text1"/>
          <w:sz w:val="30"/>
          <w:szCs w:val="30"/>
        </w:rPr>
        <w:t>援助者做出评价</w:t>
      </w:r>
    </w:p>
    <w:p w14:paraId="0C7269D4" w14:textId="3FB9ADC0" w:rsidR="00FB3F4D" w:rsidRPr="00F85AAE" w:rsidRDefault="00FB3F4D" w:rsidP="00FB3F4D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求助者拒绝</w:t>
      </w:r>
      <w:r>
        <w:rPr>
          <w:rFonts w:hint="eastAsia"/>
          <w:b w:val="0"/>
          <w:color w:val="000000" w:themeColor="text1"/>
          <w:sz w:val="30"/>
          <w:szCs w:val="30"/>
        </w:rPr>
        <w:t>评价</w:t>
      </w:r>
    </w:p>
    <w:p w14:paraId="335985E5" w14:textId="7722C142" w:rsidR="00FB3F4D" w:rsidRPr="00F85AAE" w:rsidRDefault="00FB3F4D" w:rsidP="00220446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系统默认对援助者好评</w:t>
      </w:r>
    </w:p>
    <w:p w14:paraId="09954A9B" w14:textId="04639145" w:rsidR="00FF281D" w:rsidRPr="00F85AAE" w:rsidRDefault="00FF281D" w:rsidP="00FF281D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b w:val="0"/>
          <w:color w:val="000000" w:themeColor="text1"/>
          <w:sz w:val="30"/>
          <w:szCs w:val="30"/>
        </w:rPr>
        <w:t>刺激：</w:t>
      </w:r>
      <w:r>
        <w:rPr>
          <w:b w:val="0"/>
          <w:color w:val="000000" w:themeColor="text1"/>
          <w:sz w:val="30"/>
          <w:szCs w:val="30"/>
        </w:rPr>
        <w:t>求助者七天内没有</w:t>
      </w:r>
      <w:r>
        <w:rPr>
          <w:rFonts w:hint="eastAsia"/>
          <w:b w:val="0"/>
          <w:color w:val="000000" w:themeColor="text1"/>
          <w:sz w:val="30"/>
          <w:szCs w:val="30"/>
        </w:rPr>
        <w:t>做出</w:t>
      </w:r>
      <w:r>
        <w:rPr>
          <w:b w:val="0"/>
          <w:color w:val="000000" w:themeColor="text1"/>
          <w:sz w:val="30"/>
          <w:szCs w:val="30"/>
        </w:rPr>
        <w:t>评价</w:t>
      </w:r>
    </w:p>
    <w:p w14:paraId="5C7B7F16" w14:textId="0101A2B3" w:rsidR="00220446" w:rsidRPr="00FF281D" w:rsidRDefault="00FF281D" w:rsidP="00CB47E4">
      <w:pPr>
        <w:pStyle w:val="a5"/>
        <w:rPr>
          <w:b w:val="0"/>
          <w:color w:val="000000" w:themeColor="text1"/>
          <w:sz w:val="30"/>
          <w:szCs w:val="30"/>
        </w:rPr>
      </w:pPr>
      <w:r w:rsidRPr="00F85AAE">
        <w:rPr>
          <w:rFonts w:hint="eastAsia"/>
          <w:b w:val="0"/>
          <w:color w:val="000000" w:themeColor="text1"/>
          <w:sz w:val="30"/>
          <w:szCs w:val="30"/>
        </w:rPr>
        <w:t>响应</w:t>
      </w:r>
      <w:r w:rsidRPr="00F85AAE">
        <w:rPr>
          <w:b w:val="0"/>
          <w:color w:val="000000" w:themeColor="text1"/>
          <w:sz w:val="30"/>
          <w:szCs w:val="30"/>
        </w:rPr>
        <w:t>：</w:t>
      </w:r>
      <w:r>
        <w:rPr>
          <w:b w:val="0"/>
          <w:color w:val="000000" w:themeColor="text1"/>
          <w:sz w:val="30"/>
          <w:szCs w:val="30"/>
        </w:rPr>
        <w:t>系统默认对援助者好评</w:t>
      </w:r>
    </w:p>
    <w:p w14:paraId="77114E27" w14:textId="2EAF9CCD" w:rsidR="00CB47E4" w:rsidRPr="00CB47E4" w:rsidRDefault="00CB47E4" w:rsidP="00CB47E4">
      <w:pPr>
        <w:pStyle w:val="a5"/>
        <w:rPr>
          <w:b w:val="0"/>
          <w:color w:val="0070C0"/>
          <w:sz w:val="32"/>
          <w:szCs w:val="32"/>
        </w:rPr>
      </w:pPr>
      <w:r w:rsidRPr="00CB47E4">
        <w:rPr>
          <w:rFonts w:hint="eastAsia"/>
          <w:b w:val="0"/>
          <w:color w:val="C00000"/>
          <w:sz w:val="28"/>
          <w:szCs w:val="28"/>
        </w:rPr>
        <w:t>3.2.</w:t>
      </w:r>
      <w:r>
        <w:rPr>
          <w:b w:val="0"/>
          <w:iCs/>
          <w:caps w:val="0"/>
          <w:color w:val="C00000"/>
          <w:sz w:val="28"/>
          <w:szCs w:val="28"/>
        </w:rPr>
        <w:t>9</w:t>
      </w:r>
      <w:r w:rsidRPr="00CB47E4">
        <w:rPr>
          <w:rFonts w:hint="eastAsia"/>
          <w:b w:val="0"/>
          <w:color w:val="C00000"/>
          <w:sz w:val="28"/>
          <w:szCs w:val="28"/>
        </w:rPr>
        <w:t>.3</w:t>
      </w:r>
      <w:r w:rsidRPr="00CB47E4">
        <w:rPr>
          <w:b w:val="0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5074C5" w:rsidRPr="003846C1" w14:paraId="5CBA1EFE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8F9BB6E" w14:textId="4FDC8DE3" w:rsidR="005074C5" w:rsidRPr="003846C1" w:rsidRDefault="00927E76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Help.SeekHelp.Finish</w:t>
            </w:r>
          </w:p>
        </w:tc>
        <w:tc>
          <w:tcPr>
            <w:tcW w:w="3555" w:type="dxa"/>
          </w:tcPr>
          <w:p w14:paraId="0F9831C5" w14:textId="241A8FFA" w:rsidR="005074C5" w:rsidRPr="003846C1" w:rsidRDefault="005302AE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要求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求助者在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困难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解决后结束该次求助</w:t>
            </w:r>
          </w:p>
        </w:tc>
      </w:tr>
      <w:tr w:rsidR="005074C5" w:rsidRPr="003846C1" w14:paraId="43DD457C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6B43DA9A" w14:textId="56DB6BFF" w:rsidR="005074C5" w:rsidRPr="003846C1" w:rsidRDefault="002559D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Help.E</w:t>
            </w:r>
            <w:r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valuate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.Remind</w:t>
            </w:r>
          </w:p>
        </w:tc>
        <w:tc>
          <w:tcPr>
            <w:tcW w:w="3555" w:type="dxa"/>
          </w:tcPr>
          <w:p w14:paraId="2526281A" w14:textId="1E6F9999" w:rsidR="005074C5" w:rsidRPr="003846C1" w:rsidRDefault="00D70D7C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系统应当提示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求助者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对援助者做出评价</w:t>
            </w:r>
          </w:p>
        </w:tc>
      </w:tr>
      <w:tr w:rsidR="005074C5" w:rsidRPr="003846C1" w14:paraId="67342328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1ABF904C" w14:textId="5EA82791" w:rsidR="005074C5" w:rsidRPr="003846C1" w:rsidRDefault="002559D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Help.Evaluate.</w:t>
            </w:r>
            <w:r w:rsidR="007C4D6C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Refuse</w:t>
            </w:r>
          </w:p>
        </w:tc>
        <w:tc>
          <w:tcPr>
            <w:tcW w:w="3555" w:type="dxa"/>
          </w:tcPr>
          <w:p w14:paraId="420F7CD1" w14:textId="41042A71" w:rsidR="005074C5" w:rsidRPr="003846C1" w:rsidRDefault="00990CEB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系统允许求助者拒绝评价</w:t>
            </w:r>
          </w:p>
        </w:tc>
      </w:tr>
      <w:tr w:rsidR="005074C5" w:rsidRPr="003846C1" w14:paraId="001E573E" w14:textId="77777777" w:rsidTr="00BD0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5635AF70" w14:textId="36C31767" w:rsidR="005074C5" w:rsidRPr="003846C1" w:rsidRDefault="00BE53A4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proofErr w:type="gramStart"/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</w:t>
            </w:r>
            <w:r w:rsidR="007C4D6C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p.Evaluate.MakeEvalu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a</w:t>
            </w:r>
            <w:r w:rsidR="007C4D6C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tion</w:t>
            </w:r>
            <w:proofErr w:type="gramEnd"/>
          </w:p>
          <w:p w14:paraId="649849D5" w14:textId="77777777" w:rsidR="005074C5" w:rsidRPr="003846C1" w:rsidRDefault="005074C5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</w:p>
        </w:tc>
        <w:tc>
          <w:tcPr>
            <w:tcW w:w="3555" w:type="dxa"/>
          </w:tcPr>
          <w:p w14:paraId="41554AAB" w14:textId="3681EE59" w:rsidR="005074C5" w:rsidRPr="003846C1" w:rsidRDefault="00990CEB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lastRenderedPageBreak/>
              <w:t>系统允许求助者做出评价</w:t>
            </w:r>
          </w:p>
        </w:tc>
      </w:tr>
      <w:tr w:rsidR="005074C5" w:rsidRPr="003846C1" w14:paraId="12978905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2705A630" w14:textId="2A5A0707" w:rsidR="005074C5" w:rsidRPr="003846C1" w:rsidRDefault="007C4D6C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lastRenderedPageBreak/>
              <w:t>Help.Evaluate.DefaultEvaluation</w:t>
            </w:r>
          </w:p>
        </w:tc>
        <w:tc>
          <w:tcPr>
            <w:tcW w:w="3555" w:type="dxa"/>
          </w:tcPr>
          <w:p w14:paraId="1EC54FEA" w14:textId="12F29859" w:rsidR="005074C5" w:rsidRPr="003846C1" w:rsidRDefault="00263520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系统应当在无效评价的情况下做出默认评价</w:t>
            </w:r>
          </w:p>
        </w:tc>
      </w:tr>
    </w:tbl>
    <w:p w14:paraId="5F80AB4E" w14:textId="77777777" w:rsidR="004A59E2" w:rsidRPr="003846C1" w:rsidRDefault="004A59E2" w:rsidP="00F26F49">
      <w:pPr>
        <w:pStyle w:val="a5"/>
        <w:rPr>
          <w:b w:val="0"/>
          <w:color w:val="0070C0"/>
          <w:sz w:val="32"/>
          <w:szCs w:val="32"/>
        </w:rPr>
      </w:pPr>
    </w:p>
    <w:p w14:paraId="682A95FF" w14:textId="38526614" w:rsidR="003846C1" w:rsidRDefault="00F26F49" w:rsidP="003846C1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3.2.10 </w:t>
      </w:r>
      <w:r w:rsidRPr="003846C1">
        <w:rPr>
          <w:rFonts w:hint="eastAsia"/>
          <w:b w:val="0"/>
          <w:color w:val="0070C0"/>
          <w:sz w:val="32"/>
          <w:szCs w:val="32"/>
        </w:rPr>
        <w:t>机构入驻申请认证</w:t>
      </w:r>
    </w:p>
    <w:p w14:paraId="7747D24C" w14:textId="3C474436" w:rsidR="003846C1" w:rsidRPr="004A59E2" w:rsidRDefault="003846C1" w:rsidP="004A59E2">
      <w:pPr>
        <w:pStyle w:val="a5"/>
        <w:rPr>
          <w:b w:val="0"/>
          <w:color w:val="C00000"/>
          <w:sz w:val="30"/>
          <w:szCs w:val="30"/>
        </w:rPr>
      </w:pPr>
      <w:r w:rsidRPr="004A59E2">
        <w:rPr>
          <w:rFonts w:hint="eastAsia"/>
          <w:b w:val="0"/>
          <w:color w:val="C00000"/>
          <w:sz w:val="30"/>
          <w:szCs w:val="30"/>
        </w:rPr>
        <w:t xml:space="preserve">3.2.10.1 </w:t>
      </w:r>
      <w:r w:rsidRPr="004A59E2">
        <w:rPr>
          <w:b w:val="0"/>
          <w:color w:val="C00000"/>
          <w:sz w:val="30"/>
          <w:szCs w:val="30"/>
        </w:rPr>
        <w:t>特性描述</w:t>
      </w:r>
    </w:p>
    <w:p w14:paraId="39721226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当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专业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机构想要入驻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“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超人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不用飞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”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平台时，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可以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在平台上提交入驻申请。</w:t>
      </w:r>
    </w:p>
    <w:p w14:paraId="682F1CC3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优先级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＝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中</w:t>
      </w:r>
    </w:p>
    <w:p w14:paraId="726F4053" w14:textId="77777777" w:rsidR="003846C1" w:rsidRPr="004A59E2" w:rsidRDefault="003846C1" w:rsidP="004A59E2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3.2.10.2</w:t>
      </w:r>
      <w:r w:rsidRPr="004A59E2">
        <w:rPr>
          <w:iCs w:val="0"/>
          <w:caps/>
          <w:color w:val="C00000"/>
          <w:kern w:val="28"/>
          <w:sz w:val="28"/>
          <w:szCs w:val="28"/>
        </w:rPr>
        <w:t>刺激响应序列</w:t>
      </w:r>
    </w:p>
    <w:p w14:paraId="3103A80A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刺激：用户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请求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入驻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“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超人不用飞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”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平台</w:t>
      </w:r>
    </w:p>
    <w:p w14:paraId="74525315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响应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：系统显示申请界面</w:t>
      </w:r>
    </w:p>
    <w:p w14:paraId="154A4976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刺激：用户填写申请信息</w:t>
      </w:r>
    </w:p>
    <w:p w14:paraId="5DF0FF05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响应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：系统实时进行输入检查，必填内容未填写时提醒用户</w:t>
      </w:r>
    </w:p>
    <w:p w14:paraId="017443C7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刺激：用户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提交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申请信息</w:t>
      </w:r>
    </w:p>
    <w:p w14:paraId="6458DE6A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响应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：系统提示提交成功</w:t>
      </w:r>
    </w:p>
    <w:p w14:paraId="40598065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刺激：用户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取消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申请</w:t>
      </w:r>
    </w:p>
    <w:p w14:paraId="449F799C" w14:textId="77777777" w:rsidR="003846C1" w:rsidRPr="004A59E2" w:rsidRDefault="003846C1" w:rsidP="004A59E2">
      <w:pPr>
        <w:spacing w:line="240" w:lineRule="auto"/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</w:pP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响应</w:t>
      </w:r>
      <w:r w:rsidRPr="004A59E2">
        <w:rPr>
          <w:rFonts w:asciiTheme="majorHAnsi" w:eastAsiaTheme="majorEastAsia" w:hAnsiTheme="majorHAnsi" w:cstheme="majorBidi"/>
          <w:caps/>
          <w:kern w:val="28"/>
          <w:sz w:val="28"/>
          <w:szCs w:val="28"/>
        </w:rPr>
        <w:t>：系统</w:t>
      </w:r>
      <w:r w:rsidRPr="004A59E2">
        <w:rPr>
          <w:rFonts w:asciiTheme="majorHAnsi" w:eastAsiaTheme="majorEastAsia" w:hAnsiTheme="majorHAnsi" w:cstheme="majorBidi" w:hint="eastAsia"/>
          <w:caps/>
          <w:kern w:val="28"/>
          <w:sz w:val="28"/>
          <w:szCs w:val="28"/>
        </w:rPr>
        <w:t>返回主界面</w:t>
      </w:r>
    </w:p>
    <w:p w14:paraId="3509241F" w14:textId="77777777" w:rsidR="003846C1" w:rsidRPr="004A59E2" w:rsidRDefault="003846C1" w:rsidP="004A59E2">
      <w:pPr>
        <w:pStyle w:val="4"/>
        <w:spacing w:line="240" w:lineRule="auto"/>
        <w:rPr>
          <w:iCs w:val="0"/>
          <w:caps/>
          <w:color w:val="C00000"/>
          <w:kern w:val="28"/>
          <w:sz w:val="28"/>
          <w:szCs w:val="28"/>
        </w:rPr>
      </w:pPr>
      <w:r w:rsidRPr="004A59E2">
        <w:rPr>
          <w:rFonts w:hint="eastAsia"/>
          <w:iCs w:val="0"/>
          <w:caps/>
          <w:color w:val="C00000"/>
          <w:kern w:val="28"/>
          <w:sz w:val="28"/>
          <w:szCs w:val="28"/>
        </w:rPr>
        <w:t>3.2.10.3</w:t>
      </w:r>
      <w:r w:rsidRPr="004A59E2">
        <w:rPr>
          <w:iCs w:val="0"/>
          <w:caps/>
          <w:color w:val="C00000"/>
          <w:kern w:val="28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685"/>
        <w:gridCol w:w="3555"/>
      </w:tblGrid>
      <w:tr w:rsidR="003846C1" w:rsidRPr="003846C1" w14:paraId="6422E256" w14:textId="77777777" w:rsidTr="00BE5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ABB99EB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</w:t>
            </w:r>
          </w:p>
        </w:tc>
        <w:tc>
          <w:tcPr>
            <w:tcW w:w="4145" w:type="dxa"/>
          </w:tcPr>
          <w:p w14:paraId="4A0CB259" w14:textId="77777777" w:rsidR="003846C1" w:rsidRPr="003846C1" w:rsidRDefault="003846C1" w:rsidP="00BE59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系统允许</w:t>
            </w:r>
            <w:r w:rsidRPr="003846C1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专业</w:t>
            </w: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机构申请入驻</w:t>
            </w:r>
          </w:p>
        </w:tc>
      </w:tr>
      <w:tr w:rsidR="003846C1" w:rsidRPr="003846C1" w14:paraId="348BD3D7" w14:textId="77777777" w:rsidTr="00BE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951ED90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Help.ApplyForSettlemet.</w:t>
            </w:r>
          </w:p>
          <w:p w14:paraId="47136B81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EditApplication</w:t>
            </w:r>
          </w:p>
        </w:tc>
        <w:tc>
          <w:tcPr>
            <w:tcW w:w="4145" w:type="dxa"/>
          </w:tcPr>
          <w:p w14:paraId="4F10048F" w14:textId="77777777" w:rsidR="003846C1" w:rsidRPr="003846C1" w:rsidRDefault="003846C1" w:rsidP="00BE5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允许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用户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填写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申请信息</w:t>
            </w:r>
          </w:p>
        </w:tc>
      </w:tr>
      <w:tr w:rsidR="003846C1" w:rsidRPr="003846C1" w14:paraId="69CC47C8" w14:textId="77777777" w:rsidTr="00BE5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34ABC8A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Help.ApplyForSettlement.Submit</w:t>
            </w:r>
          </w:p>
        </w:tc>
        <w:tc>
          <w:tcPr>
            <w:tcW w:w="4145" w:type="dxa"/>
          </w:tcPr>
          <w:p w14:paraId="152FE762" w14:textId="77777777" w:rsidR="003846C1" w:rsidRPr="003846C1" w:rsidRDefault="003846C1" w:rsidP="00BE5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系统允许用户提交申请信息</w:t>
            </w:r>
          </w:p>
        </w:tc>
      </w:tr>
      <w:tr w:rsidR="003846C1" w:rsidRPr="003846C1" w14:paraId="33436E08" w14:textId="77777777" w:rsidTr="00BE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CEAB1CD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lastRenderedPageBreak/>
              <w:t>Help.ApplyForSettlement.</w:t>
            </w:r>
          </w:p>
          <w:p w14:paraId="32B3DFC3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CheckInput</w:t>
            </w:r>
          </w:p>
        </w:tc>
        <w:tc>
          <w:tcPr>
            <w:tcW w:w="4145" w:type="dxa"/>
          </w:tcPr>
          <w:p w14:paraId="399C10F6" w14:textId="77777777" w:rsidR="003846C1" w:rsidRPr="003846C1" w:rsidRDefault="003846C1" w:rsidP="00BE5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当用户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输入申请信息时，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应该实时进行检查</w:t>
            </w:r>
          </w:p>
        </w:tc>
      </w:tr>
      <w:tr w:rsidR="003846C1" w:rsidRPr="003846C1" w14:paraId="6BE157FC" w14:textId="77777777" w:rsidTr="00BE5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CE0F961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</w:t>
            </w:r>
          </w:p>
          <w:p w14:paraId="1DCBDB3A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Hint</w:t>
            </w:r>
          </w:p>
        </w:tc>
        <w:tc>
          <w:tcPr>
            <w:tcW w:w="4145" w:type="dxa"/>
          </w:tcPr>
          <w:p w14:paraId="30A60382" w14:textId="77777777" w:rsidR="003846C1" w:rsidRPr="003846C1" w:rsidRDefault="003846C1" w:rsidP="00BE5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系统检查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有必填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内容未填写时提醒用户</w:t>
            </w:r>
          </w:p>
        </w:tc>
      </w:tr>
      <w:tr w:rsidR="003846C1" w:rsidRPr="003846C1" w14:paraId="78266954" w14:textId="77777777" w:rsidTr="00BE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EF93C82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Help.ApplyForSettlement.Cancel</w:t>
            </w:r>
          </w:p>
        </w:tc>
        <w:tc>
          <w:tcPr>
            <w:tcW w:w="4145" w:type="dxa"/>
          </w:tcPr>
          <w:p w14:paraId="7A9318AC" w14:textId="77777777" w:rsidR="003846C1" w:rsidRPr="003846C1" w:rsidRDefault="003846C1" w:rsidP="00BE5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系统允许</w:t>
            </w: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机构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取消申请入驻</w:t>
            </w:r>
          </w:p>
        </w:tc>
      </w:tr>
      <w:tr w:rsidR="003846C1" w:rsidRPr="003846C1" w14:paraId="1D919EFB" w14:textId="77777777" w:rsidTr="00BE5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4A3BC9D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Help.ApplyForSettlement.Success</w:t>
            </w:r>
          </w:p>
        </w:tc>
        <w:tc>
          <w:tcPr>
            <w:tcW w:w="4145" w:type="dxa"/>
          </w:tcPr>
          <w:p w14:paraId="4887D20A" w14:textId="77777777" w:rsidR="003846C1" w:rsidRPr="003846C1" w:rsidRDefault="003846C1" w:rsidP="00BE59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 w:hint="eastAsia"/>
                <w:sz w:val="28"/>
                <w:szCs w:val="28"/>
              </w:rPr>
              <w:t>当成功</w:t>
            </w: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提交申请时系统提醒用户提交成功</w:t>
            </w:r>
          </w:p>
        </w:tc>
      </w:tr>
      <w:tr w:rsidR="003846C1" w:rsidRPr="003846C1" w14:paraId="549428DF" w14:textId="77777777" w:rsidTr="00BE5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68CB263" w14:textId="77777777" w:rsidR="003846C1" w:rsidRPr="003846C1" w:rsidRDefault="003846C1" w:rsidP="00BE5988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Help.ApplyForSettlement.Fail</w:t>
            </w:r>
          </w:p>
        </w:tc>
        <w:tc>
          <w:tcPr>
            <w:tcW w:w="4145" w:type="dxa"/>
          </w:tcPr>
          <w:p w14:paraId="0EA46A71" w14:textId="77777777" w:rsidR="003846C1" w:rsidRPr="003846C1" w:rsidRDefault="003846C1" w:rsidP="00BE5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3846C1">
              <w:rPr>
                <w:rFonts w:ascii="Microsoft YaHei" w:eastAsia="Microsoft YaHei" w:hAnsi="Microsoft YaHei"/>
                <w:sz w:val="28"/>
                <w:szCs w:val="28"/>
              </w:rPr>
              <w:t>当提交申请失败时系统提醒用户提交失败</w:t>
            </w:r>
          </w:p>
        </w:tc>
      </w:tr>
    </w:tbl>
    <w:p w14:paraId="09DA5A0C" w14:textId="77777777" w:rsidR="003846C1" w:rsidRPr="00634E2F" w:rsidRDefault="003846C1" w:rsidP="00F26F49">
      <w:pPr>
        <w:pStyle w:val="a5"/>
        <w:rPr>
          <w:b w:val="0"/>
          <w:sz w:val="32"/>
          <w:szCs w:val="32"/>
        </w:rPr>
      </w:pPr>
    </w:p>
    <w:p w14:paraId="247BF873" w14:textId="684729C1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3.2.11 </w:t>
      </w:r>
      <w:r w:rsidRPr="003846C1">
        <w:rPr>
          <w:rFonts w:hint="eastAsia"/>
          <w:b w:val="0"/>
          <w:color w:val="0070C0"/>
          <w:sz w:val="32"/>
          <w:szCs w:val="32"/>
        </w:rPr>
        <w:t>系统给予奖励</w:t>
      </w:r>
    </w:p>
    <w:p w14:paraId="7D71FD9D" w14:textId="77777777" w:rsidR="00C16D3A" w:rsidRPr="00C16D3A" w:rsidRDefault="00C16D3A" w:rsidP="00C16D3A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C16D3A">
        <w:rPr>
          <w:rFonts w:ascii="Microsoft YaHei" w:eastAsia="Microsoft YaHei" w:hAnsi="Microsoft YaHei" w:hint="eastAsia"/>
          <w:color w:val="C00000"/>
          <w:sz w:val="28"/>
          <w:szCs w:val="28"/>
        </w:rPr>
        <w:t>3.2.11.1</w:t>
      </w:r>
      <w:r w:rsidRPr="00C16D3A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191B7676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当完成一次互帮互助后，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C16D3A">
        <w:rPr>
          <w:rFonts w:ascii="Microsoft YaHei" w:eastAsia="Microsoft YaHei" w:hAnsi="Microsoft YaHei"/>
          <w:sz w:val="28"/>
          <w:szCs w:val="28"/>
        </w:rPr>
        <w:t>会根据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求助</w:t>
      </w:r>
      <w:r w:rsidRPr="00C16D3A">
        <w:rPr>
          <w:rFonts w:ascii="Microsoft YaHei" w:eastAsia="Microsoft YaHei" w:hAnsi="Microsoft YaHei"/>
          <w:sz w:val="28"/>
          <w:szCs w:val="28"/>
        </w:rPr>
        <w:t>者对援助者的评价给予援助者一定额度的奖励。</w:t>
      </w:r>
    </w:p>
    <w:p w14:paraId="4D9C3B3F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优先级</w:t>
      </w:r>
      <w:r w:rsidRPr="00C16D3A">
        <w:rPr>
          <w:rFonts w:ascii="Microsoft YaHei" w:eastAsia="Microsoft YaHei" w:hAnsi="Microsoft YaHei"/>
          <w:sz w:val="28"/>
          <w:szCs w:val="28"/>
        </w:rPr>
        <w:t>＝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高</w:t>
      </w:r>
    </w:p>
    <w:p w14:paraId="7D99CA6E" w14:textId="77777777" w:rsidR="00C16D3A" w:rsidRPr="00896B24" w:rsidRDefault="00C16D3A" w:rsidP="00C16D3A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896B24">
        <w:rPr>
          <w:rFonts w:ascii="Microsoft YaHei" w:eastAsia="Microsoft YaHei" w:hAnsi="Microsoft YaHei" w:hint="eastAsia"/>
          <w:color w:val="C00000"/>
          <w:sz w:val="28"/>
          <w:szCs w:val="28"/>
        </w:rPr>
        <w:t>3.2.11.2</w:t>
      </w:r>
      <w:r w:rsidRPr="00896B24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0FF7E968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刺激：求助者请求结束帮助</w:t>
      </w:r>
    </w:p>
    <w:p w14:paraId="34C1EF9B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：系统提示求助者队援助者进行评价</w:t>
      </w:r>
    </w:p>
    <w:p w14:paraId="0F11E953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刺激：求助者确认进行评价</w:t>
      </w:r>
    </w:p>
    <w:p w14:paraId="3D30CABA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：系统显示评价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等级</w:t>
      </w:r>
    </w:p>
    <w:p w14:paraId="13DE168B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刺激：求助者提交评价</w:t>
      </w:r>
    </w:p>
    <w:p w14:paraId="4A138539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：系统记录评价信息并计算响应奖励，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增加到</w:t>
      </w:r>
      <w:r w:rsidRPr="00C16D3A">
        <w:rPr>
          <w:rFonts w:ascii="Microsoft YaHei" w:eastAsia="Microsoft YaHei" w:hAnsi="Microsoft YaHei"/>
          <w:sz w:val="28"/>
          <w:szCs w:val="28"/>
        </w:rPr>
        <w:t>援助者的账户</w:t>
      </w:r>
    </w:p>
    <w:p w14:paraId="69EAB46B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刺激：求助者拒绝进行评价</w:t>
      </w:r>
    </w:p>
    <w:p w14:paraId="6C186F78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：系统默认给援助者好评</w:t>
      </w:r>
    </w:p>
    <w:p w14:paraId="00793F71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lastRenderedPageBreak/>
        <w:t>刺激：求助者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忽视</w:t>
      </w:r>
      <w:r w:rsidRPr="00C16D3A">
        <w:rPr>
          <w:rFonts w:ascii="Microsoft YaHei" w:eastAsia="Microsoft YaHei" w:hAnsi="Microsoft YaHei"/>
          <w:sz w:val="28"/>
          <w:szCs w:val="28"/>
        </w:rPr>
        <w:t>评价</w:t>
      </w:r>
    </w:p>
    <w:p w14:paraId="46837471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C16D3A">
        <w:rPr>
          <w:rFonts w:ascii="Microsoft YaHei" w:eastAsia="Microsoft YaHei" w:hAnsi="Microsoft YaHei"/>
          <w:sz w:val="28"/>
          <w:szCs w:val="28"/>
        </w:rPr>
        <w:t>定期提醒求助者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对</w:t>
      </w:r>
      <w:r w:rsidRPr="00C16D3A">
        <w:rPr>
          <w:rFonts w:ascii="Microsoft YaHei" w:eastAsia="Microsoft YaHei" w:hAnsi="Microsoft YaHei"/>
          <w:sz w:val="28"/>
          <w:szCs w:val="28"/>
        </w:rPr>
        <w:t>援助者进行评价</w:t>
      </w:r>
    </w:p>
    <w:p w14:paraId="3C16FB34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/>
          <w:sz w:val="28"/>
          <w:szCs w:val="28"/>
        </w:rPr>
        <w:t>刺激：求助者7</w:t>
      </w:r>
      <w:r w:rsidRPr="00C16D3A">
        <w:rPr>
          <w:rFonts w:ascii="Microsoft YaHei" w:eastAsia="Microsoft YaHei" w:hAnsi="Microsoft YaHei" w:hint="eastAsia"/>
          <w:sz w:val="28"/>
          <w:szCs w:val="28"/>
        </w:rPr>
        <w:t>天内</w:t>
      </w:r>
      <w:r w:rsidRPr="00C16D3A">
        <w:rPr>
          <w:rFonts w:ascii="Microsoft YaHei" w:eastAsia="Microsoft YaHei" w:hAnsi="Microsoft YaHei"/>
          <w:sz w:val="28"/>
          <w:szCs w:val="28"/>
        </w:rPr>
        <w:t>还未评价援助和</w:t>
      </w:r>
    </w:p>
    <w:p w14:paraId="58AFCB43" w14:textId="77777777" w:rsidR="00C16D3A" w:rsidRPr="00C16D3A" w:rsidRDefault="00C16D3A" w:rsidP="00C16D3A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C16D3A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C16D3A">
        <w:rPr>
          <w:rFonts w:ascii="Microsoft YaHei" w:eastAsia="Microsoft YaHei" w:hAnsi="Microsoft YaHei"/>
          <w:sz w:val="28"/>
          <w:szCs w:val="28"/>
        </w:rPr>
        <w:t>：系统默认给援助者好评</w:t>
      </w:r>
    </w:p>
    <w:p w14:paraId="6B15AD38" w14:textId="77777777" w:rsidR="00C16D3A" w:rsidRPr="00896B24" w:rsidRDefault="00C16D3A" w:rsidP="00C16D3A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896B24">
        <w:rPr>
          <w:rFonts w:ascii="Microsoft YaHei" w:eastAsia="Microsoft YaHei" w:hAnsi="Microsoft YaHei" w:hint="eastAsia"/>
          <w:color w:val="C00000"/>
          <w:sz w:val="28"/>
          <w:szCs w:val="28"/>
        </w:rPr>
        <w:t>3.2.11.3</w:t>
      </w:r>
      <w:r w:rsidRPr="00896B24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2"/>
        <w:gridCol w:w="4098"/>
      </w:tblGrid>
      <w:tr w:rsidR="00C16D3A" w:rsidRPr="00C16D3A" w14:paraId="35F156AC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9A31C0E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H</w:t>
            </w: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elp.Reward.EndHelp</w:t>
            </w:r>
          </w:p>
        </w:tc>
        <w:tc>
          <w:tcPr>
            <w:tcW w:w="4145" w:type="dxa"/>
          </w:tcPr>
          <w:p w14:paraId="41780F57" w14:textId="77777777" w:rsidR="00C16D3A" w:rsidRPr="00C16D3A" w:rsidRDefault="00C16D3A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系统允许求助者结束一次帮助</w:t>
            </w:r>
            <w:r w:rsidRPr="00C16D3A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并</w:t>
            </w: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发起奖励</w:t>
            </w:r>
          </w:p>
        </w:tc>
      </w:tr>
      <w:tr w:rsidR="00C16D3A" w:rsidRPr="00C16D3A" w14:paraId="1147EC70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696C4B4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Help.Reward.SelectStarRank</w:t>
            </w:r>
          </w:p>
        </w:tc>
        <w:tc>
          <w:tcPr>
            <w:tcW w:w="4145" w:type="dxa"/>
          </w:tcPr>
          <w:p w14:paraId="6104D40D" w14:textId="77777777" w:rsidR="00C16D3A" w:rsidRPr="00C16D3A" w:rsidRDefault="00C16D3A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系统允许求助者对援助者进行星级评价，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进入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CalculateBonus</w:t>
            </w:r>
          </w:p>
        </w:tc>
      </w:tr>
      <w:tr w:rsidR="00C16D3A" w:rsidRPr="00C16D3A" w14:paraId="391959D8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F4645E1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Help.Reward.RejectStarRank</w:t>
            </w:r>
          </w:p>
        </w:tc>
        <w:tc>
          <w:tcPr>
            <w:tcW w:w="4145" w:type="dxa"/>
          </w:tcPr>
          <w:p w14:paraId="15F37D44" w14:textId="77777777" w:rsidR="00C16D3A" w:rsidRPr="00C16D3A" w:rsidRDefault="00C16D3A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系统拒绝评价援助者，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进入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DefaultRank</w:t>
            </w:r>
          </w:p>
        </w:tc>
      </w:tr>
      <w:tr w:rsidR="00C16D3A" w:rsidRPr="00C16D3A" w14:paraId="2A429FC5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C987987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Help.Reward.DefaultRank</w:t>
            </w:r>
          </w:p>
        </w:tc>
        <w:tc>
          <w:tcPr>
            <w:tcW w:w="4145" w:type="dxa"/>
          </w:tcPr>
          <w:p w14:paraId="207B0384" w14:textId="77777777" w:rsidR="00C16D3A" w:rsidRPr="00C16D3A" w:rsidRDefault="00C16D3A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系统默认好评，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进入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CalculateBonus</w:t>
            </w:r>
          </w:p>
        </w:tc>
      </w:tr>
      <w:tr w:rsidR="00C16D3A" w:rsidRPr="00C16D3A" w14:paraId="4F99CBD7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8F8009D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Help.Reward.CancelRank</w:t>
            </w:r>
          </w:p>
        </w:tc>
        <w:tc>
          <w:tcPr>
            <w:tcW w:w="4145" w:type="dxa"/>
          </w:tcPr>
          <w:p w14:paraId="3D3C5BC8" w14:textId="77777777" w:rsidR="00C16D3A" w:rsidRPr="00C16D3A" w:rsidRDefault="00C16D3A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系统允许用户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忽略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对援助者进行评价，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进入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NotifyRank</w:t>
            </w:r>
          </w:p>
        </w:tc>
      </w:tr>
      <w:tr w:rsidR="00C16D3A" w:rsidRPr="00C16D3A" w14:paraId="32E0507B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2DDC2F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Help.Reward.CalculateBonus</w:t>
            </w:r>
          </w:p>
        </w:tc>
        <w:tc>
          <w:tcPr>
            <w:tcW w:w="4145" w:type="dxa"/>
          </w:tcPr>
          <w:p w14:paraId="2C64D230" w14:textId="77777777" w:rsidR="00C16D3A" w:rsidRPr="00C16D3A" w:rsidRDefault="00C16D3A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根据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评价计算奖励</w:t>
            </w:r>
          </w:p>
        </w:tc>
      </w:tr>
      <w:tr w:rsidR="00C16D3A" w:rsidRPr="00C16D3A" w14:paraId="619F5102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27C5EBD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Help.Reward.AddBonus</w:t>
            </w:r>
          </w:p>
        </w:tc>
        <w:tc>
          <w:tcPr>
            <w:tcW w:w="4145" w:type="dxa"/>
          </w:tcPr>
          <w:p w14:paraId="584B739E" w14:textId="77777777" w:rsidR="00C16D3A" w:rsidRPr="00C16D3A" w:rsidRDefault="00C16D3A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允许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将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奖励增加到援助者的财富中</w:t>
            </w:r>
          </w:p>
        </w:tc>
      </w:tr>
      <w:tr w:rsidR="00C16D3A" w:rsidRPr="00C16D3A" w14:paraId="05B8024C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7F3A70C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Help.Reward.NotifyRank</w:t>
            </w:r>
          </w:p>
        </w:tc>
        <w:tc>
          <w:tcPr>
            <w:tcW w:w="4145" w:type="dxa"/>
          </w:tcPr>
          <w:p w14:paraId="195C51BA" w14:textId="77777777" w:rsidR="00C16D3A" w:rsidRPr="00C16D3A" w:rsidRDefault="00C16D3A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系统在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求助者接受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帮助七天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内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还未评价时，定期提醒求助者对援助者进行评价</w:t>
            </w:r>
          </w:p>
        </w:tc>
      </w:tr>
      <w:tr w:rsidR="00C16D3A" w:rsidRPr="00C16D3A" w14:paraId="2FA401FE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F3CDA26" w14:textId="77777777" w:rsidR="00C16D3A" w:rsidRPr="00C16D3A" w:rsidRDefault="00C16D3A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Help.Reward.NotifyRank.Fail</w:t>
            </w:r>
          </w:p>
        </w:tc>
        <w:tc>
          <w:tcPr>
            <w:tcW w:w="4145" w:type="dxa"/>
          </w:tcPr>
          <w:p w14:paraId="5C89DB04" w14:textId="77777777" w:rsidR="00C16D3A" w:rsidRPr="00C16D3A" w:rsidRDefault="00C16D3A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系统在求助者接受帮助七天</w:t>
            </w:r>
            <w:r w:rsidRPr="00C16D3A">
              <w:rPr>
                <w:rFonts w:ascii="Microsoft YaHei" w:eastAsia="Microsoft YaHei" w:hAnsi="Microsoft YaHei" w:hint="eastAsia"/>
                <w:sz w:val="28"/>
                <w:szCs w:val="28"/>
              </w:rPr>
              <w:t>后</w:t>
            </w:r>
            <w:r w:rsidRPr="00C16D3A">
              <w:rPr>
                <w:rFonts w:ascii="Microsoft YaHei" w:eastAsia="Microsoft YaHei" w:hAnsi="Microsoft YaHei"/>
                <w:sz w:val="28"/>
                <w:szCs w:val="28"/>
              </w:rPr>
              <w:t>还是没有进行评价时，进入DefaultRank</w:t>
            </w:r>
          </w:p>
        </w:tc>
      </w:tr>
    </w:tbl>
    <w:p w14:paraId="1DCB569C" w14:textId="77777777" w:rsidR="001A324B" w:rsidRPr="003846C1" w:rsidRDefault="001A324B" w:rsidP="00F26F49">
      <w:pPr>
        <w:pStyle w:val="a5"/>
        <w:rPr>
          <w:b w:val="0"/>
          <w:color w:val="0070C0"/>
          <w:sz w:val="32"/>
          <w:szCs w:val="32"/>
        </w:rPr>
      </w:pPr>
    </w:p>
    <w:p w14:paraId="1D32EA46" w14:textId="7CDC86EF" w:rsidR="003B134D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3.2.12 </w:t>
      </w:r>
      <w:r w:rsidRPr="003846C1">
        <w:rPr>
          <w:rFonts w:hint="eastAsia"/>
          <w:b w:val="0"/>
          <w:color w:val="0070C0"/>
          <w:sz w:val="32"/>
          <w:szCs w:val="32"/>
        </w:rPr>
        <w:t>系统计算信誉评分</w:t>
      </w:r>
    </w:p>
    <w:p w14:paraId="38BC7594" w14:textId="77777777" w:rsidR="005D19BB" w:rsidRPr="005D19BB" w:rsidRDefault="005D19BB" w:rsidP="005D19BB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5D19BB">
        <w:rPr>
          <w:rFonts w:ascii="Microsoft YaHei" w:eastAsia="Microsoft YaHei" w:hAnsi="Microsoft YaHei" w:hint="eastAsia"/>
          <w:color w:val="C00000"/>
          <w:sz w:val="28"/>
          <w:szCs w:val="28"/>
        </w:rPr>
        <w:lastRenderedPageBreak/>
        <w:t>3.2.12.1</w:t>
      </w:r>
      <w:r w:rsidRPr="005D19BB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30F76F35" w14:textId="77777777" w:rsidR="005D19BB" w:rsidRPr="00E763C9" w:rsidRDefault="005D19BB" w:rsidP="005D19BB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求助者和援助者互评结束后，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E763C9">
        <w:rPr>
          <w:rFonts w:ascii="Microsoft YaHei" w:eastAsia="Microsoft YaHei" w:hAnsi="Microsoft YaHei"/>
          <w:sz w:val="28"/>
          <w:szCs w:val="28"/>
        </w:rPr>
        <w:t>计算出他们各自的用户信誉评分。</w:t>
      </w:r>
    </w:p>
    <w:p w14:paraId="1F71FFD3" w14:textId="77777777" w:rsidR="005D19BB" w:rsidRPr="00E763C9" w:rsidRDefault="005D19BB" w:rsidP="005D19BB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优先级</w:t>
      </w:r>
      <w:r w:rsidRPr="00E763C9">
        <w:rPr>
          <w:rFonts w:ascii="Microsoft YaHei" w:eastAsia="Microsoft YaHei" w:hAnsi="Microsoft YaHei"/>
          <w:sz w:val="28"/>
          <w:szCs w:val="28"/>
        </w:rPr>
        <w:t>＝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中</w:t>
      </w:r>
    </w:p>
    <w:p w14:paraId="737004A3" w14:textId="77777777" w:rsidR="005D19BB" w:rsidRPr="005D19BB" w:rsidRDefault="005D19BB" w:rsidP="005D19BB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5D19BB">
        <w:rPr>
          <w:rFonts w:ascii="Microsoft YaHei" w:eastAsia="Microsoft YaHei" w:hAnsi="Microsoft YaHei" w:hint="eastAsia"/>
          <w:color w:val="C00000"/>
          <w:sz w:val="28"/>
          <w:szCs w:val="28"/>
        </w:rPr>
        <w:t>3.2.12.2</w:t>
      </w:r>
      <w:r w:rsidRPr="005D19BB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2B6EC9E4" w14:textId="77777777" w:rsidR="005D19BB" w:rsidRPr="00E763C9" w:rsidRDefault="005D19BB" w:rsidP="005D19BB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刺激：一次帮助中的求助者和援助者互评结束</w:t>
      </w:r>
    </w:p>
    <w:p w14:paraId="5444003A" w14:textId="77777777" w:rsidR="005D19BB" w:rsidRPr="00E763C9" w:rsidRDefault="005D19BB" w:rsidP="005D19BB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根据</w:t>
      </w:r>
      <w:r w:rsidRPr="00E763C9">
        <w:rPr>
          <w:rFonts w:ascii="Microsoft YaHei" w:eastAsia="Microsoft YaHei" w:hAnsi="Microsoft YaHei"/>
          <w:sz w:val="28"/>
          <w:szCs w:val="28"/>
        </w:rPr>
        <w:t>历史评价计算得出各自的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信誉</w:t>
      </w:r>
      <w:r w:rsidRPr="00E763C9">
        <w:rPr>
          <w:rFonts w:ascii="Microsoft YaHei" w:eastAsia="Microsoft YaHei" w:hAnsi="Microsoft YaHei"/>
          <w:sz w:val="28"/>
          <w:szCs w:val="28"/>
        </w:rPr>
        <w:t>评分，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并</w:t>
      </w:r>
      <w:r w:rsidRPr="00E763C9">
        <w:rPr>
          <w:rFonts w:ascii="Microsoft YaHei" w:eastAsia="Microsoft YaHei" w:hAnsi="Microsoft YaHei"/>
          <w:sz w:val="28"/>
          <w:szCs w:val="28"/>
        </w:rPr>
        <w:t>更新评分</w:t>
      </w:r>
    </w:p>
    <w:p w14:paraId="4FC98716" w14:textId="77777777" w:rsidR="005D19BB" w:rsidRPr="005D19BB" w:rsidRDefault="005D19BB" w:rsidP="005D19BB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5D19BB">
        <w:rPr>
          <w:rFonts w:ascii="Microsoft YaHei" w:eastAsia="Microsoft YaHei" w:hAnsi="Microsoft YaHei" w:hint="eastAsia"/>
          <w:color w:val="C00000"/>
          <w:sz w:val="28"/>
          <w:szCs w:val="28"/>
        </w:rPr>
        <w:t>3.2.12.3</w:t>
      </w:r>
      <w:r w:rsidRPr="005D19BB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33"/>
        <w:gridCol w:w="4107"/>
      </w:tblGrid>
      <w:tr w:rsidR="005D19BB" w:rsidRPr="00E763C9" w14:paraId="325799B7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15044EB" w14:textId="77777777" w:rsidR="005D19BB" w:rsidRPr="00E763C9" w:rsidRDefault="005D19BB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Help.Calculate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Credit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</w:t>
            </w:r>
          </w:p>
          <w:p w14:paraId="7F708A63" w14:textId="77777777" w:rsidR="005D19BB" w:rsidRPr="00E763C9" w:rsidRDefault="005D19BB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CalculateCreditScore</w:t>
            </w:r>
          </w:p>
        </w:tc>
        <w:tc>
          <w:tcPr>
            <w:tcW w:w="4145" w:type="dxa"/>
          </w:tcPr>
          <w:p w14:paraId="1B79FFD0" w14:textId="77777777" w:rsidR="005D19BB" w:rsidRPr="00E763C9" w:rsidRDefault="005D19BB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系统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根据历史评价计算用户的信誉评分</w:t>
            </w:r>
          </w:p>
        </w:tc>
      </w:tr>
      <w:tr w:rsidR="005D19BB" w:rsidRPr="00E763C9" w14:paraId="53E15777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5B0E270" w14:textId="77777777" w:rsidR="005D19BB" w:rsidRPr="00E763C9" w:rsidRDefault="005D19BB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Help.CalculateRank.</w:t>
            </w:r>
          </w:p>
          <w:p w14:paraId="4DEBBE2D" w14:textId="77777777" w:rsidR="005D19BB" w:rsidRPr="00E763C9" w:rsidRDefault="005D19BB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UpdateCreditScore</w:t>
            </w:r>
          </w:p>
        </w:tc>
        <w:tc>
          <w:tcPr>
            <w:tcW w:w="4145" w:type="dxa"/>
          </w:tcPr>
          <w:p w14:paraId="67EB95DE" w14:textId="77777777" w:rsidR="005D19BB" w:rsidRPr="00E763C9" w:rsidRDefault="005D19BB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系统更新用户的信誉评分</w:t>
            </w:r>
          </w:p>
        </w:tc>
      </w:tr>
    </w:tbl>
    <w:p w14:paraId="333176EF" w14:textId="77777777" w:rsidR="003B134D" w:rsidRDefault="003B134D" w:rsidP="00F26F49">
      <w:pPr>
        <w:pStyle w:val="a5"/>
        <w:rPr>
          <w:b w:val="0"/>
          <w:color w:val="0070C0"/>
          <w:sz w:val="32"/>
          <w:szCs w:val="32"/>
        </w:rPr>
      </w:pPr>
    </w:p>
    <w:p w14:paraId="45522EDC" w14:textId="77777777" w:rsidR="003B134D" w:rsidRPr="003846C1" w:rsidRDefault="003B134D" w:rsidP="00F26F49">
      <w:pPr>
        <w:pStyle w:val="a5"/>
        <w:rPr>
          <w:b w:val="0"/>
          <w:color w:val="0070C0"/>
          <w:sz w:val="32"/>
          <w:szCs w:val="32"/>
        </w:rPr>
      </w:pPr>
    </w:p>
    <w:p w14:paraId="1D537275" w14:textId="3B4BECCD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3.2.13 </w:t>
      </w:r>
      <w:r w:rsidRPr="003846C1">
        <w:rPr>
          <w:rFonts w:hint="eastAsia"/>
          <w:b w:val="0"/>
          <w:color w:val="0070C0"/>
          <w:sz w:val="32"/>
          <w:szCs w:val="32"/>
        </w:rPr>
        <w:t>审批机构入驻申请</w:t>
      </w:r>
    </w:p>
    <w:p w14:paraId="5531BB75" w14:textId="77777777" w:rsidR="00FC14D1" w:rsidRPr="0008016D" w:rsidRDefault="00FC14D1" w:rsidP="00FC14D1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08016D">
        <w:rPr>
          <w:rFonts w:ascii="Microsoft YaHei" w:eastAsia="Microsoft YaHei" w:hAnsi="Microsoft YaHei" w:hint="eastAsia"/>
          <w:color w:val="C00000"/>
          <w:sz w:val="28"/>
          <w:szCs w:val="28"/>
        </w:rPr>
        <w:t>3.2.13.1</w:t>
      </w:r>
      <w:r w:rsidRPr="0008016D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6FF15A1B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在专业机构申请入驻后进行审批。</w:t>
      </w:r>
    </w:p>
    <w:p w14:paraId="191ABF83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优先级</w:t>
      </w:r>
      <w:r w:rsidRPr="00E763C9">
        <w:rPr>
          <w:rFonts w:ascii="Microsoft YaHei" w:eastAsia="Microsoft YaHei" w:hAnsi="Microsoft YaHei"/>
          <w:sz w:val="28"/>
          <w:szCs w:val="28"/>
        </w:rPr>
        <w:t>＝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中</w:t>
      </w:r>
    </w:p>
    <w:p w14:paraId="3231C840" w14:textId="77777777" w:rsidR="00FC14D1" w:rsidRPr="0008016D" w:rsidRDefault="00FC14D1" w:rsidP="00FC14D1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08016D">
        <w:rPr>
          <w:rFonts w:ascii="Microsoft YaHei" w:eastAsia="Microsoft YaHei" w:hAnsi="Microsoft YaHei" w:hint="eastAsia"/>
          <w:color w:val="C00000"/>
          <w:sz w:val="28"/>
          <w:szCs w:val="28"/>
        </w:rPr>
        <w:t>3.2.13.2</w:t>
      </w:r>
      <w:r w:rsidRPr="0008016D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3ADC19EA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刺激</w:t>
      </w:r>
      <w:r w:rsidRPr="00E763C9">
        <w:rPr>
          <w:rFonts w:ascii="Microsoft YaHei" w:eastAsia="Microsoft YaHei" w:hAnsi="Microsoft YaHei"/>
          <w:sz w:val="28"/>
          <w:szCs w:val="28"/>
        </w:rPr>
        <w:t>：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入驻</w:t>
      </w:r>
      <w:r w:rsidRPr="00E763C9">
        <w:rPr>
          <w:rFonts w:ascii="Microsoft YaHei" w:eastAsia="Microsoft YaHei" w:hAnsi="Microsoft YaHei"/>
          <w:sz w:val="28"/>
          <w:szCs w:val="28"/>
        </w:rPr>
        <w:t>申请经检验合格</w:t>
      </w:r>
    </w:p>
    <w:p w14:paraId="28DAF79B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E763C9">
        <w:rPr>
          <w:rFonts w:ascii="Microsoft YaHei" w:eastAsia="Microsoft YaHei" w:hAnsi="Microsoft YaHei"/>
          <w:sz w:val="28"/>
          <w:szCs w:val="28"/>
        </w:rPr>
        <w:t>将审批通过的信息反馈给专业机构并将专业机构添加到平台中</w:t>
      </w:r>
    </w:p>
    <w:p w14:paraId="7359C7BA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刺激</w:t>
      </w:r>
      <w:r w:rsidRPr="00E763C9">
        <w:rPr>
          <w:rFonts w:ascii="Microsoft YaHei" w:eastAsia="Microsoft YaHei" w:hAnsi="Microsoft YaHei"/>
          <w:sz w:val="28"/>
          <w:szCs w:val="28"/>
        </w:rPr>
        <w:t>：入驻申请经检验不合格</w:t>
      </w:r>
    </w:p>
    <w:p w14:paraId="56502347" w14:textId="77777777" w:rsidR="00FC14D1" w:rsidRPr="00E763C9" w:rsidRDefault="00FC14D1" w:rsidP="00FC14D1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：系统将审批不通过的信息反馈给专业机构</w:t>
      </w:r>
    </w:p>
    <w:p w14:paraId="5B664C9C" w14:textId="77777777" w:rsidR="00FC14D1" w:rsidRPr="0008016D" w:rsidRDefault="00FC14D1" w:rsidP="00FC14D1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08016D">
        <w:rPr>
          <w:rFonts w:ascii="Microsoft YaHei" w:eastAsia="Microsoft YaHei" w:hAnsi="Microsoft YaHei" w:hint="eastAsia"/>
          <w:color w:val="C00000"/>
          <w:sz w:val="28"/>
          <w:szCs w:val="28"/>
        </w:rPr>
        <w:lastRenderedPageBreak/>
        <w:t>3.2.13.3</w:t>
      </w:r>
      <w:r w:rsidRPr="0008016D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143"/>
        <w:gridCol w:w="4097"/>
      </w:tblGrid>
      <w:tr w:rsidR="00FC14D1" w:rsidRPr="00E763C9" w14:paraId="3C428AE8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E95D323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Manage.VertifyApplication.</w:t>
            </w:r>
          </w:p>
          <w:p w14:paraId="54D1D715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CheckQualified</w:t>
            </w:r>
          </w:p>
        </w:tc>
        <w:tc>
          <w:tcPr>
            <w:tcW w:w="4145" w:type="dxa"/>
          </w:tcPr>
          <w:p w14:paraId="113513BA" w14:textId="77777777" w:rsidR="00FC14D1" w:rsidRPr="00E763C9" w:rsidRDefault="00FC14D1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系统将审批通过的信息反馈给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专业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机构</w:t>
            </w:r>
          </w:p>
        </w:tc>
      </w:tr>
      <w:tr w:rsidR="00FC14D1" w:rsidRPr="00E763C9" w14:paraId="4C921098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FD7B2EE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Manage.VertifyApplication.</w:t>
            </w:r>
          </w:p>
          <w:p w14:paraId="70F84DB1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CheckFailed</w:t>
            </w:r>
          </w:p>
        </w:tc>
        <w:tc>
          <w:tcPr>
            <w:tcW w:w="4145" w:type="dxa"/>
          </w:tcPr>
          <w:p w14:paraId="00C97B76" w14:textId="77777777" w:rsidR="00FC14D1" w:rsidRPr="00E763C9" w:rsidRDefault="00FC14D1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系统将审批不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通过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的信息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反馈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给专业机构</w:t>
            </w:r>
          </w:p>
        </w:tc>
      </w:tr>
      <w:tr w:rsidR="00FC14D1" w:rsidRPr="00E763C9" w14:paraId="255BBF20" w14:textId="77777777" w:rsidTr="001F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A936FF0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Manage.VertifyApplication.</w:t>
            </w:r>
          </w:p>
          <w:p w14:paraId="253A0B87" w14:textId="77777777" w:rsidR="00FC14D1" w:rsidRPr="00E763C9" w:rsidRDefault="00FC14D1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CheckQualified.AddInstitute</w:t>
            </w:r>
          </w:p>
        </w:tc>
        <w:tc>
          <w:tcPr>
            <w:tcW w:w="4145" w:type="dxa"/>
          </w:tcPr>
          <w:p w14:paraId="3ED8FC81" w14:textId="77777777" w:rsidR="00FC14D1" w:rsidRPr="00E763C9" w:rsidRDefault="00FC14D1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系统将审批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通过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的专业机构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添加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到平台中</w:t>
            </w:r>
          </w:p>
        </w:tc>
      </w:tr>
    </w:tbl>
    <w:p w14:paraId="5FDA9069" w14:textId="77777777" w:rsidR="005D19BB" w:rsidRPr="003846C1" w:rsidRDefault="005D19BB" w:rsidP="00F26F49">
      <w:pPr>
        <w:pStyle w:val="a5"/>
        <w:rPr>
          <w:b w:val="0"/>
          <w:color w:val="0070C0"/>
          <w:sz w:val="32"/>
          <w:szCs w:val="32"/>
        </w:rPr>
      </w:pPr>
    </w:p>
    <w:p w14:paraId="255AA23C" w14:textId="1FAB04A2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3.2.14 </w:t>
      </w:r>
      <w:r w:rsidRPr="003846C1">
        <w:rPr>
          <w:rFonts w:hint="eastAsia"/>
          <w:b w:val="0"/>
          <w:color w:val="0070C0"/>
          <w:sz w:val="32"/>
          <w:szCs w:val="32"/>
        </w:rPr>
        <w:t>求助信息分类</w:t>
      </w:r>
    </w:p>
    <w:p w14:paraId="64A92692" w14:textId="77777777" w:rsidR="00E9351E" w:rsidRPr="00E763C9" w:rsidRDefault="00E9351E" w:rsidP="003A1079">
      <w:pPr>
        <w:pStyle w:val="4"/>
        <w:spacing w:line="240" w:lineRule="auto"/>
        <w:rPr>
          <w:rFonts w:ascii="Microsoft YaHei" w:eastAsia="Microsoft YaHei" w:hAnsi="Microsoft YaHei"/>
          <w:b/>
          <w:sz w:val="28"/>
          <w:szCs w:val="28"/>
        </w:rPr>
      </w:pPr>
      <w:r w:rsidRPr="003A1079">
        <w:rPr>
          <w:rFonts w:ascii="Microsoft YaHei" w:eastAsia="Microsoft YaHei" w:hAnsi="Microsoft YaHei" w:hint="eastAsia"/>
          <w:color w:val="C00000"/>
          <w:sz w:val="28"/>
          <w:szCs w:val="28"/>
        </w:rPr>
        <w:t>3.2.14.1</w:t>
      </w:r>
      <w:r w:rsidRPr="003A1079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4839A487" w14:textId="77777777" w:rsidR="00E9351E" w:rsidRPr="00E763C9" w:rsidRDefault="00E9351E" w:rsidP="003A1079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系统将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求助者</w:t>
      </w:r>
      <w:r w:rsidRPr="00E763C9">
        <w:rPr>
          <w:rFonts w:ascii="Microsoft YaHei" w:eastAsia="Microsoft YaHei" w:hAnsi="Microsoft YaHei"/>
          <w:sz w:val="28"/>
          <w:szCs w:val="28"/>
        </w:rPr>
        <w:t>的求助消息进行归类。</w:t>
      </w:r>
    </w:p>
    <w:p w14:paraId="6669A1B0" w14:textId="77777777" w:rsidR="00E9351E" w:rsidRPr="00E763C9" w:rsidRDefault="00E9351E" w:rsidP="003A1079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优先级</w:t>
      </w:r>
      <w:r w:rsidRPr="00E763C9">
        <w:rPr>
          <w:rFonts w:ascii="Microsoft YaHei" w:eastAsia="Microsoft YaHei" w:hAnsi="Microsoft YaHei"/>
          <w:sz w:val="28"/>
          <w:szCs w:val="28"/>
        </w:rPr>
        <w:t>＝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中</w:t>
      </w:r>
    </w:p>
    <w:p w14:paraId="7D6CC42F" w14:textId="77777777" w:rsidR="00E9351E" w:rsidRPr="003A1079" w:rsidRDefault="00E9351E" w:rsidP="003A1079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3A1079">
        <w:rPr>
          <w:rFonts w:ascii="Microsoft YaHei" w:eastAsia="Microsoft YaHei" w:hAnsi="Microsoft YaHei" w:hint="eastAsia"/>
          <w:color w:val="C00000"/>
          <w:sz w:val="28"/>
          <w:szCs w:val="28"/>
        </w:rPr>
        <w:t>3.2.14.2</w:t>
      </w:r>
      <w:r w:rsidRPr="003A1079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50AF4AD1" w14:textId="77777777" w:rsidR="00E9351E" w:rsidRPr="00E763C9" w:rsidRDefault="00E9351E" w:rsidP="003A1079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刺激：求助者发布求助消息选择了相应求助信息类别；</w:t>
      </w:r>
    </w:p>
    <w:p w14:paraId="6FD6049F" w14:textId="77777777" w:rsidR="00E9351E" w:rsidRPr="00E763C9" w:rsidRDefault="00E9351E" w:rsidP="003A1079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：系统存储求助信息，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并</w:t>
      </w:r>
      <w:r w:rsidRPr="00E763C9">
        <w:rPr>
          <w:rFonts w:ascii="Microsoft YaHei" w:eastAsia="Microsoft YaHei" w:hAnsi="Microsoft YaHei"/>
          <w:sz w:val="28"/>
          <w:szCs w:val="28"/>
        </w:rPr>
        <w:t>归类到相应类别</w:t>
      </w:r>
    </w:p>
    <w:p w14:paraId="007C39A8" w14:textId="77777777" w:rsidR="00E9351E" w:rsidRPr="00E763C9" w:rsidRDefault="00E9351E" w:rsidP="003A1079">
      <w:pPr>
        <w:pStyle w:val="4"/>
        <w:spacing w:line="240" w:lineRule="auto"/>
        <w:rPr>
          <w:rFonts w:ascii="Microsoft YaHei" w:eastAsia="Microsoft YaHei" w:hAnsi="Microsoft YaHei"/>
          <w:b/>
          <w:sz w:val="28"/>
          <w:szCs w:val="28"/>
        </w:rPr>
      </w:pPr>
      <w:r w:rsidRPr="003A1079">
        <w:rPr>
          <w:rFonts w:ascii="Microsoft YaHei" w:eastAsia="Microsoft YaHei" w:hAnsi="Microsoft YaHei" w:hint="eastAsia"/>
          <w:color w:val="C00000"/>
          <w:sz w:val="28"/>
          <w:szCs w:val="28"/>
        </w:rPr>
        <w:t>3.2.14.3</w:t>
      </w:r>
      <w:r w:rsidRPr="003A1079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259"/>
        <w:gridCol w:w="3981"/>
      </w:tblGrid>
      <w:tr w:rsidR="00E9351E" w:rsidRPr="00E763C9" w14:paraId="38D68D16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8BC991B" w14:textId="77777777" w:rsidR="00E9351E" w:rsidRPr="00E763C9" w:rsidRDefault="00E9351E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Manage.ClassifyHelpMessage.</w:t>
            </w:r>
          </w:p>
          <w:p w14:paraId="364A67B1" w14:textId="77777777" w:rsidR="00E9351E" w:rsidRPr="00E763C9" w:rsidRDefault="00E9351E" w:rsidP="001F2555">
            <w:pPr>
              <w:tabs>
                <w:tab w:val="left" w:pos="2819"/>
              </w:tabs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Save</w:t>
            </w:r>
            <w:r>
              <w:rPr>
                <w:rFonts w:ascii="Microsoft YaHei" w:eastAsia="Microsoft YaHei" w:hAnsi="Microsoft YaHei"/>
                <w:b w:val="0"/>
                <w:sz w:val="28"/>
                <w:szCs w:val="28"/>
              </w:rPr>
              <w:tab/>
            </w:r>
          </w:p>
        </w:tc>
        <w:tc>
          <w:tcPr>
            <w:tcW w:w="4145" w:type="dxa"/>
          </w:tcPr>
          <w:p w14:paraId="5F78D029" w14:textId="77777777" w:rsidR="00E9351E" w:rsidRPr="00E763C9" w:rsidRDefault="00E9351E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系统存储求助消息</w:t>
            </w:r>
          </w:p>
        </w:tc>
      </w:tr>
      <w:tr w:rsidR="00E9351E" w:rsidRPr="00E763C9" w14:paraId="1E99F811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9EF56D1" w14:textId="77777777" w:rsidR="00E9351E" w:rsidRPr="00E763C9" w:rsidRDefault="00E9351E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Manage.ClassifyHelpMessage.</w:t>
            </w:r>
          </w:p>
          <w:p w14:paraId="0DE250E4" w14:textId="77777777" w:rsidR="00E9351E" w:rsidRPr="00E763C9" w:rsidRDefault="00E9351E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Classify</w:t>
            </w:r>
          </w:p>
        </w:tc>
        <w:tc>
          <w:tcPr>
            <w:tcW w:w="4145" w:type="dxa"/>
          </w:tcPr>
          <w:p w14:paraId="3E4600D0" w14:textId="77777777" w:rsidR="00E9351E" w:rsidRPr="00E763C9" w:rsidRDefault="00E9351E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系统将求助消息归类到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相应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类别</w:t>
            </w:r>
          </w:p>
        </w:tc>
      </w:tr>
    </w:tbl>
    <w:p w14:paraId="1A08311E" w14:textId="77777777" w:rsidR="00E9351E" w:rsidRPr="003846C1" w:rsidRDefault="00E9351E" w:rsidP="00F26F49">
      <w:pPr>
        <w:pStyle w:val="a5"/>
        <w:rPr>
          <w:b w:val="0"/>
          <w:color w:val="0070C0"/>
          <w:sz w:val="32"/>
          <w:szCs w:val="32"/>
        </w:rPr>
      </w:pPr>
    </w:p>
    <w:p w14:paraId="210EA653" w14:textId="1433EC45" w:rsidR="00F26F49" w:rsidRDefault="00F26F49" w:rsidP="00F26F49">
      <w:pPr>
        <w:pStyle w:val="a5"/>
        <w:rPr>
          <w:b w:val="0"/>
          <w:color w:val="0070C0"/>
          <w:sz w:val="32"/>
          <w:szCs w:val="32"/>
        </w:rPr>
      </w:pPr>
      <w:r w:rsidRPr="003846C1">
        <w:rPr>
          <w:b w:val="0"/>
          <w:color w:val="0070C0"/>
          <w:sz w:val="32"/>
          <w:szCs w:val="32"/>
        </w:rPr>
        <w:t xml:space="preserve">3.2.15 </w:t>
      </w:r>
      <w:r w:rsidRPr="003846C1">
        <w:rPr>
          <w:rFonts w:hint="eastAsia"/>
          <w:b w:val="0"/>
          <w:color w:val="0070C0"/>
          <w:sz w:val="32"/>
          <w:szCs w:val="32"/>
        </w:rPr>
        <w:t>用户位置定位</w:t>
      </w:r>
    </w:p>
    <w:p w14:paraId="637EC183" w14:textId="77777777" w:rsidR="003E1CB8" w:rsidRPr="001939CD" w:rsidRDefault="003E1CB8" w:rsidP="003E1CB8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1939CD">
        <w:rPr>
          <w:rFonts w:ascii="Microsoft YaHei" w:eastAsia="Microsoft YaHei" w:hAnsi="Microsoft YaHei" w:hint="eastAsia"/>
          <w:color w:val="C00000"/>
          <w:sz w:val="28"/>
          <w:szCs w:val="28"/>
        </w:rPr>
        <w:t>3.2.15.1</w:t>
      </w:r>
      <w:r w:rsidRPr="001939CD">
        <w:rPr>
          <w:rFonts w:ascii="Microsoft YaHei" w:eastAsia="Microsoft YaHei" w:hAnsi="Microsoft YaHei"/>
          <w:color w:val="C00000"/>
          <w:sz w:val="28"/>
          <w:szCs w:val="28"/>
        </w:rPr>
        <w:t>特性描述</w:t>
      </w:r>
    </w:p>
    <w:p w14:paraId="10D2A9AA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系统</w:t>
      </w:r>
      <w:r w:rsidRPr="00E763C9">
        <w:rPr>
          <w:rFonts w:ascii="Microsoft YaHei" w:eastAsia="Microsoft YaHei" w:hAnsi="Microsoft YaHei"/>
          <w:sz w:val="28"/>
          <w:szCs w:val="28"/>
        </w:rPr>
        <w:t>通过定位用户的位置，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将</w:t>
      </w:r>
      <w:r w:rsidRPr="00E763C9">
        <w:rPr>
          <w:rFonts w:ascii="Microsoft YaHei" w:eastAsia="Microsoft YaHei" w:hAnsi="Microsoft YaHei"/>
          <w:sz w:val="28"/>
          <w:szCs w:val="28"/>
        </w:rPr>
        <w:t>筛选“附近的人”，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方便</w:t>
      </w:r>
      <w:r w:rsidRPr="00E763C9">
        <w:rPr>
          <w:rFonts w:ascii="Microsoft YaHei" w:eastAsia="Microsoft YaHei" w:hAnsi="Microsoft YaHei"/>
          <w:sz w:val="28"/>
          <w:szCs w:val="28"/>
        </w:rPr>
        <w:t>解决用户的紧急求助</w:t>
      </w:r>
    </w:p>
    <w:p w14:paraId="7CC3A7E2" w14:textId="77777777" w:rsidR="003E1CB8" w:rsidRPr="00E763C9" w:rsidRDefault="003E1CB8" w:rsidP="003E1CB8">
      <w:pPr>
        <w:spacing w:line="240" w:lineRule="auto"/>
        <w:rPr>
          <w:sz w:val="28"/>
          <w:szCs w:val="28"/>
        </w:rPr>
      </w:pPr>
      <w:r w:rsidRPr="00E763C9">
        <w:rPr>
          <w:sz w:val="28"/>
          <w:szCs w:val="28"/>
        </w:rPr>
        <w:lastRenderedPageBreak/>
        <w:t>优先级＝</w:t>
      </w:r>
      <w:r w:rsidRPr="00E763C9">
        <w:rPr>
          <w:rFonts w:hint="eastAsia"/>
          <w:sz w:val="28"/>
          <w:szCs w:val="28"/>
        </w:rPr>
        <w:t>高</w:t>
      </w:r>
    </w:p>
    <w:p w14:paraId="790C9417" w14:textId="77777777" w:rsidR="003E1CB8" w:rsidRPr="001939CD" w:rsidRDefault="003E1CB8" w:rsidP="003E1CB8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1939CD">
        <w:rPr>
          <w:rFonts w:ascii="Microsoft YaHei" w:eastAsia="Microsoft YaHei" w:hAnsi="Microsoft YaHei" w:hint="eastAsia"/>
          <w:color w:val="C00000"/>
          <w:sz w:val="28"/>
          <w:szCs w:val="28"/>
        </w:rPr>
        <w:t>3.2.15.2</w:t>
      </w:r>
      <w:r w:rsidRPr="001939CD">
        <w:rPr>
          <w:rFonts w:ascii="Microsoft YaHei" w:eastAsia="Microsoft YaHei" w:hAnsi="Microsoft YaHei"/>
          <w:color w:val="C00000"/>
          <w:sz w:val="28"/>
          <w:szCs w:val="28"/>
        </w:rPr>
        <w:t>刺激响应序列</w:t>
      </w:r>
    </w:p>
    <w:p w14:paraId="729A3475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刺激：用户打开软件</w:t>
      </w:r>
    </w:p>
    <w:p w14:paraId="20DB6152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</w:t>
      </w:r>
      <w:r w:rsidRPr="00E763C9">
        <w:rPr>
          <w:rFonts w:ascii="Microsoft YaHei" w:eastAsia="Microsoft YaHei" w:hAnsi="Microsoft YaHei" w:hint="eastAsia"/>
          <w:sz w:val="28"/>
          <w:szCs w:val="28"/>
        </w:rPr>
        <w:t>通过</w:t>
      </w:r>
      <w:r w:rsidRPr="00E763C9">
        <w:rPr>
          <w:rFonts w:ascii="Microsoft YaHei" w:eastAsia="Microsoft YaHei" w:hAnsi="Microsoft YaHei"/>
          <w:sz w:val="28"/>
          <w:szCs w:val="28"/>
        </w:rPr>
        <w:t>定位功能自动获取用户当前位置</w:t>
      </w:r>
    </w:p>
    <w:p w14:paraId="1B314129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刺激：用户发布求助消息</w:t>
      </w:r>
    </w:p>
    <w:p w14:paraId="4B9D887A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：系统自动将定位信息与求助信息一起发布</w:t>
      </w:r>
    </w:p>
    <w:p w14:paraId="75898E34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/>
          <w:sz w:val="28"/>
          <w:szCs w:val="28"/>
        </w:rPr>
        <w:t>刺激：用户请求根据位置来筛选求助信息</w:t>
      </w:r>
    </w:p>
    <w:p w14:paraId="39215195" w14:textId="77777777" w:rsidR="003E1CB8" w:rsidRPr="00E763C9" w:rsidRDefault="003E1CB8" w:rsidP="003E1CB8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E763C9">
        <w:rPr>
          <w:rFonts w:ascii="Microsoft YaHei" w:eastAsia="Microsoft YaHei" w:hAnsi="Microsoft YaHei" w:hint="eastAsia"/>
          <w:sz w:val="28"/>
          <w:szCs w:val="28"/>
        </w:rPr>
        <w:t>响应</w:t>
      </w:r>
      <w:r w:rsidRPr="00E763C9">
        <w:rPr>
          <w:rFonts w:ascii="Microsoft YaHei" w:eastAsia="Microsoft YaHei" w:hAnsi="Microsoft YaHei"/>
          <w:sz w:val="28"/>
          <w:szCs w:val="28"/>
        </w:rPr>
        <w:t>：系统通过获取的位置信息筛选出符合条件的求助者并返回给用户</w:t>
      </w:r>
    </w:p>
    <w:p w14:paraId="4E43A229" w14:textId="77777777" w:rsidR="003E1CB8" w:rsidRPr="001939CD" w:rsidRDefault="003E1CB8" w:rsidP="003E1CB8">
      <w:pPr>
        <w:pStyle w:val="4"/>
        <w:spacing w:line="240" w:lineRule="auto"/>
        <w:rPr>
          <w:rFonts w:ascii="Microsoft YaHei" w:eastAsia="Microsoft YaHei" w:hAnsi="Microsoft YaHei"/>
          <w:b/>
          <w:color w:val="C00000"/>
          <w:sz w:val="28"/>
          <w:szCs w:val="28"/>
        </w:rPr>
      </w:pPr>
      <w:r w:rsidRPr="001939CD">
        <w:rPr>
          <w:rFonts w:ascii="Microsoft YaHei" w:eastAsia="Microsoft YaHei" w:hAnsi="Microsoft YaHei" w:hint="eastAsia"/>
          <w:color w:val="C00000"/>
          <w:sz w:val="28"/>
          <w:szCs w:val="28"/>
        </w:rPr>
        <w:t>3.2.15.3</w:t>
      </w:r>
      <w:r w:rsidRPr="001939CD">
        <w:rPr>
          <w:rFonts w:ascii="Microsoft YaHei" w:eastAsia="Microsoft YaHei" w:hAnsi="Microsoft YaHei"/>
          <w:color w:val="C00000"/>
          <w:sz w:val="28"/>
          <w:szCs w:val="28"/>
        </w:rPr>
        <w:t>相关功能需求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544"/>
        <w:gridCol w:w="3696"/>
      </w:tblGrid>
      <w:tr w:rsidR="003E1CB8" w:rsidRPr="00E763C9" w14:paraId="459715E9" w14:textId="77777777" w:rsidTr="001F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3B0E15A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Open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.Locate.GetLocation</w:t>
            </w:r>
          </w:p>
        </w:tc>
        <w:tc>
          <w:tcPr>
            <w:tcW w:w="4145" w:type="dxa"/>
          </w:tcPr>
          <w:p w14:paraId="03C2071A" w14:textId="77777777" w:rsidR="003E1CB8" w:rsidRPr="00E763C9" w:rsidRDefault="003E1CB8" w:rsidP="001F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系统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获取</w:t>
            </w: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用户当前</w:t>
            </w:r>
            <w:r w:rsidRPr="00E763C9">
              <w:rPr>
                <w:rFonts w:ascii="Microsoft YaHei" w:eastAsia="Microsoft YaHei" w:hAnsi="Microsoft YaHei" w:hint="eastAsia"/>
                <w:b w:val="0"/>
                <w:sz w:val="28"/>
                <w:szCs w:val="28"/>
              </w:rPr>
              <w:t>位置</w:t>
            </w:r>
          </w:p>
        </w:tc>
      </w:tr>
      <w:tr w:rsidR="003E1CB8" w:rsidRPr="00E763C9" w14:paraId="7C2F445D" w14:textId="77777777" w:rsidTr="001F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0305E97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Help.Locate.</w:t>
            </w:r>
          </w:p>
          <w:p w14:paraId="6AA9A39D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BindLocationWithHelpMesssage</w:t>
            </w:r>
          </w:p>
        </w:tc>
        <w:tc>
          <w:tcPr>
            <w:tcW w:w="4145" w:type="dxa"/>
          </w:tcPr>
          <w:p w14:paraId="08F6B94C" w14:textId="77777777" w:rsidR="003E1CB8" w:rsidRPr="00E763C9" w:rsidRDefault="003E1CB8" w:rsidP="001F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系统将定位信息与求助信息一起发布</w:t>
            </w:r>
          </w:p>
        </w:tc>
      </w:tr>
      <w:tr w:rsidR="003E1CB8" w:rsidRPr="00E763C9" w14:paraId="6BDE098A" w14:textId="77777777" w:rsidTr="001F2555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3C5EA6FC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Help.Locate.</w:t>
            </w:r>
          </w:p>
          <w:p w14:paraId="1638ED7D" w14:textId="77777777" w:rsidR="003E1CB8" w:rsidRPr="00E763C9" w:rsidRDefault="003E1CB8" w:rsidP="001F2555">
            <w:pPr>
              <w:rPr>
                <w:rFonts w:ascii="Microsoft YaHei" w:eastAsia="Microsoft YaHei" w:hAnsi="Microsoft YaHei"/>
                <w:b w:val="0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/>
                <w:b w:val="0"/>
                <w:sz w:val="28"/>
                <w:szCs w:val="28"/>
              </w:rPr>
              <w:t>GetAskHelperByLocation.List</w:t>
            </w:r>
          </w:p>
        </w:tc>
        <w:tc>
          <w:tcPr>
            <w:tcW w:w="4145" w:type="dxa"/>
          </w:tcPr>
          <w:p w14:paraId="20FB8305" w14:textId="77777777" w:rsidR="003E1CB8" w:rsidRPr="00E763C9" w:rsidRDefault="003E1CB8" w:rsidP="001F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E763C9">
              <w:rPr>
                <w:rFonts w:ascii="Microsoft YaHei" w:eastAsia="Microsoft YaHei" w:hAnsi="Microsoft YaHei"/>
                <w:sz w:val="28"/>
                <w:szCs w:val="28"/>
              </w:rPr>
              <w:t>根据位置信息筛选</w:t>
            </w:r>
            <w:r w:rsidRPr="00E763C9">
              <w:rPr>
                <w:rFonts w:ascii="Microsoft YaHei" w:eastAsia="Microsoft YaHei" w:hAnsi="Microsoft YaHei" w:hint="eastAsia"/>
                <w:sz w:val="28"/>
                <w:szCs w:val="28"/>
              </w:rPr>
              <w:t>求助者</w:t>
            </w:r>
          </w:p>
        </w:tc>
      </w:tr>
    </w:tbl>
    <w:p w14:paraId="3CCF82CF" w14:textId="77777777" w:rsidR="0024782B" w:rsidRPr="003846C1" w:rsidRDefault="0024782B" w:rsidP="00F26F49">
      <w:pPr>
        <w:pStyle w:val="a5"/>
        <w:rPr>
          <w:b w:val="0"/>
          <w:color w:val="0070C0"/>
          <w:sz w:val="32"/>
          <w:szCs w:val="32"/>
        </w:rPr>
      </w:pPr>
    </w:p>
    <w:p w14:paraId="4A0F7F6A" w14:textId="5B0BBD7F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3.3 </w:t>
      </w:r>
      <w:r w:rsidRPr="00634E2F">
        <w:rPr>
          <w:rFonts w:hint="eastAsia"/>
          <w:b w:val="0"/>
          <w:sz w:val="32"/>
          <w:szCs w:val="32"/>
        </w:rPr>
        <w:t>非功能性</w:t>
      </w:r>
      <w:r w:rsidRPr="00634E2F">
        <w:rPr>
          <w:b w:val="0"/>
          <w:sz w:val="32"/>
          <w:szCs w:val="32"/>
        </w:rPr>
        <w:t>需求</w:t>
      </w:r>
    </w:p>
    <w:p w14:paraId="4F97E75D" w14:textId="439AF780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3.3.1 </w:t>
      </w:r>
      <w:r w:rsidRPr="00634E2F">
        <w:rPr>
          <w:b w:val="0"/>
          <w:sz w:val="32"/>
          <w:szCs w:val="32"/>
        </w:rPr>
        <w:t>性能需求</w:t>
      </w:r>
    </w:p>
    <w:p w14:paraId="797D7DB6" w14:textId="0708F6AF" w:rsidR="009B227D" w:rsidRPr="009B227D" w:rsidRDefault="009B227D" w:rsidP="00906AB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>Performance1</w:t>
      </w:r>
      <w:r w:rsidRPr="009B227D">
        <w:rPr>
          <w:rFonts w:ascii="Microsoft YaHei" w:eastAsia="Microsoft YaHei" w:hAnsi="Microsoft YaHei"/>
          <w:sz w:val="28"/>
          <w:szCs w:val="28"/>
        </w:rPr>
        <w:t>：</w:t>
      </w:r>
      <w:r w:rsidRPr="009B227D">
        <w:rPr>
          <w:rFonts w:ascii="Microsoft YaHei" w:eastAsia="Microsoft YaHei" w:hAnsi="Microsoft YaHei" w:hint="eastAsia"/>
          <w:sz w:val="28"/>
          <w:szCs w:val="28"/>
        </w:rPr>
        <w:t>实名认证时验证码要在用户确认实名认证30s内发送</w:t>
      </w:r>
    </w:p>
    <w:p w14:paraId="5E4C9DDC" w14:textId="77777777" w:rsidR="009B227D" w:rsidRPr="009B227D" w:rsidRDefault="009B227D" w:rsidP="00906AB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9B227D">
        <w:rPr>
          <w:rFonts w:ascii="Microsoft YaHei" w:eastAsia="Microsoft YaHei" w:hAnsi="Microsoft YaHei"/>
          <w:sz w:val="28"/>
          <w:szCs w:val="28"/>
        </w:rPr>
        <w:t>Performance2：</w:t>
      </w:r>
      <w:r w:rsidRPr="009B227D">
        <w:rPr>
          <w:rFonts w:ascii="Microsoft YaHei" w:eastAsia="Microsoft YaHei" w:hAnsi="Microsoft YaHei" w:hint="eastAsia"/>
          <w:sz w:val="28"/>
          <w:szCs w:val="28"/>
        </w:rPr>
        <w:t>十分钟内系统内的验证码不得重复</w:t>
      </w:r>
    </w:p>
    <w:p w14:paraId="3C50ECBF" w14:textId="77777777" w:rsidR="009B227D" w:rsidRPr="009B227D" w:rsidRDefault="009B227D" w:rsidP="00906AB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9B227D">
        <w:rPr>
          <w:rFonts w:ascii="Microsoft YaHei" w:eastAsia="Microsoft YaHei" w:hAnsi="Microsoft YaHei"/>
          <w:sz w:val="28"/>
          <w:szCs w:val="28"/>
        </w:rPr>
        <w:t>Performance3：</w:t>
      </w:r>
      <w:r w:rsidRPr="009B227D">
        <w:rPr>
          <w:rFonts w:ascii="Microsoft YaHei" w:eastAsia="Microsoft YaHei" w:hAnsi="Microsoft YaHei" w:hint="eastAsia"/>
          <w:sz w:val="28"/>
          <w:szCs w:val="28"/>
        </w:rPr>
        <w:t>GPS的距离定位误差要在200米内</w:t>
      </w:r>
    </w:p>
    <w:p w14:paraId="07971D7A" w14:textId="77777777" w:rsidR="009B227D" w:rsidRPr="009B227D" w:rsidRDefault="009B227D" w:rsidP="00906AB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9B227D">
        <w:rPr>
          <w:rFonts w:ascii="Microsoft YaHei" w:eastAsia="Microsoft YaHei" w:hAnsi="Microsoft YaHei"/>
          <w:sz w:val="28"/>
          <w:szCs w:val="28"/>
        </w:rPr>
        <w:t>Performance4：</w:t>
      </w:r>
      <w:r w:rsidRPr="009B227D">
        <w:rPr>
          <w:rFonts w:ascii="Microsoft YaHei" w:eastAsia="Microsoft YaHei" w:hAnsi="Microsoft YaHei" w:hint="eastAsia"/>
          <w:sz w:val="28"/>
          <w:szCs w:val="28"/>
        </w:rPr>
        <w:t>离线求助检索时间小于1s</w:t>
      </w:r>
    </w:p>
    <w:p w14:paraId="4B528CBD" w14:textId="77777777" w:rsidR="009B227D" w:rsidRPr="009B227D" w:rsidRDefault="009B227D" w:rsidP="00906AB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9B227D">
        <w:rPr>
          <w:rFonts w:ascii="Microsoft YaHei" w:eastAsia="Microsoft YaHei" w:hAnsi="Microsoft YaHei"/>
          <w:sz w:val="28"/>
          <w:szCs w:val="28"/>
        </w:rPr>
        <w:lastRenderedPageBreak/>
        <w:t>Performance5：</w:t>
      </w:r>
      <w:r w:rsidRPr="009B227D">
        <w:rPr>
          <w:rFonts w:ascii="Microsoft YaHei" w:eastAsia="Microsoft YaHei" w:hAnsi="Microsoft YaHei" w:hint="eastAsia"/>
          <w:sz w:val="28"/>
          <w:szCs w:val="28"/>
        </w:rPr>
        <w:t>确认接受援助的提示消息要在1分钟内反馈给援助者</w:t>
      </w:r>
    </w:p>
    <w:p w14:paraId="38EE0A13" w14:textId="77777777" w:rsidR="009B227D" w:rsidRPr="009B227D" w:rsidRDefault="009B227D" w:rsidP="00906AB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9B227D">
        <w:rPr>
          <w:rFonts w:ascii="Microsoft YaHei" w:eastAsia="Microsoft YaHei" w:hAnsi="Microsoft YaHei"/>
          <w:sz w:val="28"/>
          <w:szCs w:val="28"/>
        </w:rPr>
        <w:t>Performance6：</w:t>
      </w:r>
      <w:r w:rsidRPr="009B227D">
        <w:rPr>
          <w:rFonts w:ascii="Microsoft YaHei" w:eastAsia="Microsoft YaHei" w:hAnsi="Microsoft YaHei" w:hint="eastAsia"/>
          <w:sz w:val="28"/>
          <w:szCs w:val="28"/>
        </w:rPr>
        <w:t>评价援助者的信息要在1天内反馈给用户</w:t>
      </w:r>
    </w:p>
    <w:p w14:paraId="1F054575" w14:textId="77777777" w:rsidR="009B227D" w:rsidRPr="009B227D" w:rsidRDefault="009B227D" w:rsidP="00906AB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9B227D">
        <w:rPr>
          <w:rFonts w:ascii="Microsoft YaHei" w:eastAsia="Microsoft YaHei" w:hAnsi="Microsoft YaHei"/>
          <w:sz w:val="28"/>
          <w:szCs w:val="28"/>
        </w:rPr>
        <w:t>Performance7：</w:t>
      </w:r>
      <w:r w:rsidRPr="009B227D">
        <w:rPr>
          <w:rFonts w:ascii="Microsoft YaHei" w:eastAsia="Microsoft YaHei" w:hAnsi="Microsoft YaHei" w:hint="eastAsia"/>
          <w:sz w:val="28"/>
          <w:szCs w:val="28"/>
        </w:rPr>
        <w:t>在正常4G/WIFI网络下筛选信息时系统要在1s内做出反应</w:t>
      </w:r>
    </w:p>
    <w:p w14:paraId="50D56307" w14:textId="77777777" w:rsidR="009B227D" w:rsidRPr="00634E2F" w:rsidRDefault="009B227D" w:rsidP="00F26F49">
      <w:pPr>
        <w:pStyle w:val="a5"/>
        <w:rPr>
          <w:rFonts w:hint="eastAsia"/>
          <w:b w:val="0"/>
          <w:sz w:val="32"/>
          <w:szCs w:val="32"/>
        </w:rPr>
      </w:pPr>
    </w:p>
    <w:p w14:paraId="1193BD2B" w14:textId="73109CB9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3.3.2 </w:t>
      </w:r>
      <w:r w:rsidRPr="00634E2F">
        <w:rPr>
          <w:b w:val="0"/>
          <w:sz w:val="32"/>
          <w:szCs w:val="32"/>
        </w:rPr>
        <w:t>安全性</w:t>
      </w:r>
    </w:p>
    <w:p w14:paraId="2F60D28C" w14:textId="77777777" w:rsidR="00B33580" w:rsidRPr="00B33580" w:rsidRDefault="00B33580" w:rsidP="00B3358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B33580">
        <w:rPr>
          <w:rFonts w:ascii="Microsoft YaHei" w:eastAsia="Microsoft YaHei" w:hAnsi="Microsoft YaHei"/>
          <w:sz w:val="28"/>
          <w:szCs w:val="28"/>
        </w:rPr>
        <w:t>Safety1：在用户使用各项功能前,系统必须对用户度认证级别进行验证</w:t>
      </w:r>
    </w:p>
    <w:p w14:paraId="307A072C" w14:textId="77777777" w:rsidR="00B33580" w:rsidRPr="00B33580" w:rsidRDefault="00B33580" w:rsidP="00B3358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B33580">
        <w:rPr>
          <w:rFonts w:ascii="Microsoft YaHei" w:eastAsia="Microsoft YaHei" w:hAnsi="Microsoft YaHei"/>
          <w:sz w:val="28"/>
          <w:szCs w:val="28"/>
        </w:rPr>
        <w:t>Safety2：用户的认证级别要加密存储，防止被恶意篡改</w:t>
      </w:r>
    </w:p>
    <w:p w14:paraId="5471F34E" w14:textId="77777777" w:rsidR="00B33580" w:rsidRPr="00B33580" w:rsidRDefault="00B33580" w:rsidP="00B3358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B33580">
        <w:rPr>
          <w:rFonts w:ascii="Microsoft YaHei" w:eastAsia="Microsoft YaHei" w:hAnsi="Microsoft YaHei"/>
          <w:sz w:val="28"/>
          <w:szCs w:val="28"/>
        </w:rPr>
        <w:t>Safety3：</w:t>
      </w:r>
      <w:r w:rsidRPr="00B33580">
        <w:rPr>
          <w:rFonts w:ascii="Microsoft YaHei" w:eastAsia="Microsoft YaHei" w:hAnsi="Microsoft YaHei" w:hint="eastAsia"/>
          <w:sz w:val="28"/>
          <w:szCs w:val="28"/>
        </w:rPr>
        <w:t>进行虚拟货币的转让时，系统具有抵御恶意攻击的能力</w:t>
      </w:r>
    </w:p>
    <w:p w14:paraId="328FECC0" w14:textId="77777777" w:rsidR="00B33580" w:rsidRPr="00B33580" w:rsidRDefault="00B33580" w:rsidP="00B3358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B33580">
        <w:rPr>
          <w:rFonts w:ascii="Microsoft YaHei" w:eastAsia="Microsoft YaHei" w:hAnsi="Microsoft YaHei"/>
          <w:sz w:val="28"/>
          <w:szCs w:val="28"/>
        </w:rPr>
        <w:t>Safety4：跳转第三方支付平台时，系统应该支付平台的可靠性和安全性进行验证</w:t>
      </w:r>
    </w:p>
    <w:p w14:paraId="1D0D1D14" w14:textId="77777777" w:rsidR="00906AB0" w:rsidRPr="00634E2F" w:rsidRDefault="00906AB0" w:rsidP="00F26F49">
      <w:pPr>
        <w:pStyle w:val="a5"/>
        <w:rPr>
          <w:rFonts w:hint="eastAsia"/>
          <w:b w:val="0"/>
          <w:sz w:val="32"/>
          <w:szCs w:val="32"/>
        </w:rPr>
      </w:pPr>
    </w:p>
    <w:p w14:paraId="6BCCE10D" w14:textId="148A87E0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3.3.3 </w:t>
      </w:r>
      <w:r w:rsidRPr="00634E2F">
        <w:rPr>
          <w:b w:val="0"/>
          <w:sz w:val="32"/>
          <w:szCs w:val="32"/>
        </w:rPr>
        <w:t>可维护性</w:t>
      </w:r>
    </w:p>
    <w:p w14:paraId="11E1B987" w14:textId="77777777" w:rsidR="00FC014E" w:rsidRPr="00FC014E" w:rsidRDefault="00FC014E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FC014E">
        <w:rPr>
          <w:rFonts w:ascii="Microsoft YaHei" w:eastAsia="Microsoft YaHei" w:hAnsi="Microsoft YaHei"/>
          <w:sz w:val="28"/>
          <w:szCs w:val="28"/>
        </w:rPr>
        <w:t>Modifiability1：如果系统要增加一个功能模块，要能够在3人14天内完成</w:t>
      </w:r>
    </w:p>
    <w:p w14:paraId="1B97319C" w14:textId="77777777" w:rsidR="00FC014E" w:rsidRPr="00FC014E" w:rsidRDefault="00FC014E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FC014E">
        <w:rPr>
          <w:rFonts w:ascii="Microsoft YaHei" w:eastAsia="Microsoft YaHei" w:hAnsi="Microsoft YaHei"/>
          <w:sz w:val="28"/>
          <w:szCs w:val="28"/>
        </w:rPr>
        <w:t>Modifiability2：如果系统要修改一般认证或实名认证方式，要能够在2人3天内完成</w:t>
      </w:r>
    </w:p>
    <w:p w14:paraId="49E8E85D" w14:textId="77777777" w:rsidR="00FC014E" w:rsidRPr="00634E2F" w:rsidRDefault="00FC014E" w:rsidP="00F26F49">
      <w:pPr>
        <w:pStyle w:val="a5"/>
        <w:rPr>
          <w:rFonts w:hint="eastAsia"/>
          <w:b w:val="0"/>
          <w:sz w:val="32"/>
          <w:szCs w:val="32"/>
        </w:rPr>
      </w:pPr>
    </w:p>
    <w:p w14:paraId="2DE2A609" w14:textId="4B61ED75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3.3.4 </w:t>
      </w:r>
      <w:r w:rsidRPr="00634E2F">
        <w:rPr>
          <w:b w:val="0"/>
          <w:sz w:val="32"/>
          <w:szCs w:val="32"/>
        </w:rPr>
        <w:t>易用性</w:t>
      </w:r>
    </w:p>
    <w:p w14:paraId="348E635C" w14:textId="77777777" w:rsidR="000C5CD5" w:rsidRPr="000C5CD5" w:rsidRDefault="000C5CD5" w:rsidP="000C5CD5">
      <w:pPr>
        <w:rPr>
          <w:rFonts w:ascii="Microsoft YaHei" w:eastAsia="Microsoft YaHei" w:hAnsi="Microsoft YaHei"/>
          <w:sz w:val="28"/>
          <w:szCs w:val="28"/>
        </w:rPr>
      </w:pPr>
      <w:r w:rsidRPr="000C5CD5">
        <w:rPr>
          <w:rFonts w:ascii="Microsoft YaHei" w:eastAsia="Microsoft YaHei" w:hAnsi="Microsoft YaHei"/>
          <w:sz w:val="28"/>
          <w:szCs w:val="28"/>
        </w:rPr>
        <w:t>Usability1：搜索时至</w:t>
      </w:r>
      <w:r w:rsidRPr="000C5CD5">
        <w:rPr>
          <w:rFonts w:ascii="Microsoft YaHei" w:eastAsia="Microsoft YaHei" w:hAnsi="Microsoft YaHei" w:hint="eastAsia"/>
          <w:sz w:val="28"/>
          <w:szCs w:val="28"/>
        </w:rPr>
        <w:t>少</w:t>
      </w:r>
      <w:r w:rsidRPr="000C5CD5">
        <w:rPr>
          <w:rFonts w:ascii="Microsoft YaHei" w:eastAsia="Microsoft YaHei" w:hAnsi="Microsoft YaHei"/>
          <w:sz w:val="28"/>
          <w:szCs w:val="28"/>
        </w:rPr>
        <w:t>65%的搜索结果应与关键字语义匹配，搜索结果应至少包含实际匹配内容的80%</w:t>
      </w:r>
    </w:p>
    <w:p w14:paraId="7BD4C0D0" w14:textId="77777777" w:rsidR="00D73D18" w:rsidRPr="00634E2F" w:rsidRDefault="00D73D18" w:rsidP="00F26F49">
      <w:pPr>
        <w:pStyle w:val="a5"/>
        <w:rPr>
          <w:rFonts w:hint="eastAsia"/>
          <w:b w:val="0"/>
          <w:sz w:val="32"/>
          <w:szCs w:val="32"/>
        </w:rPr>
      </w:pPr>
    </w:p>
    <w:p w14:paraId="6B0879EA" w14:textId="2905FFD9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3.3.5 </w:t>
      </w:r>
      <w:r w:rsidRPr="00634E2F">
        <w:rPr>
          <w:b w:val="0"/>
          <w:sz w:val="32"/>
          <w:szCs w:val="32"/>
        </w:rPr>
        <w:t>可靠性</w:t>
      </w:r>
    </w:p>
    <w:p w14:paraId="3DCA5E22" w14:textId="77777777" w:rsidR="00FA3CB2" w:rsidRPr="00FA3CB2" w:rsidRDefault="00FA3CB2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FA3CB2">
        <w:rPr>
          <w:rFonts w:ascii="Microsoft YaHei" w:eastAsia="Microsoft YaHei" w:hAnsi="Microsoft YaHei"/>
          <w:sz w:val="28"/>
          <w:szCs w:val="28"/>
        </w:rPr>
        <w:lastRenderedPageBreak/>
        <w:t>Reliability1：系统对发</w:t>
      </w:r>
      <w:r w:rsidRPr="00FA3CB2">
        <w:rPr>
          <w:rFonts w:ascii="Microsoft YaHei" w:eastAsia="Microsoft YaHei" w:hAnsi="Microsoft YaHei" w:hint="eastAsia"/>
          <w:sz w:val="28"/>
          <w:szCs w:val="28"/>
        </w:rPr>
        <w:t>布消息</w:t>
      </w:r>
      <w:r w:rsidRPr="00FA3CB2">
        <w:rPr>
          <w:rFonts w:ascii="Microsoft YaHei" w:eastAsia="Microsoft YaHei" w:hAnsi="Microsoft YaHei"/>
          <w:sz w:val="28"/>
          <w:szCs w:val="28"/>
        </w:rPr>
        <w:t>的长度有限制</w:t>
      </w:r>
    </w:p>
    <w:p w14:paraId="178A1E56" w14:textId="77777777" w:rsidR="00FA3CB2" w:rsidRPr="00FA3CB2" w:rsidRDefault="00FA3CB2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FA3CB2">
        <w:rPr>
          <w:rFonts w:ascii="Microsoft YaHei" w:eastAsia="Microsoft YaHei" w:hAnsi="Microsoft YaHei"/>
          <w:sz w:val="28"/>
          <w:szCs w:val="28"/>
        </w:rPr>
        <w:t>Reliability2：系统对回</w:t>
      </w:r>
      <w:r w:rsidRPr="00FA3CB2">
        <w:rPr>
          <w:rFonts w:ascii="Microsoft YaHei" w:eastAsia="Microsoft YaHei" w:hAnsi="Microsoft YaHei" w:hint="eastAsia"/>
          <w:sz w:val="28"/>
          <w:szCs w:val="28"/>
        </w:rPr>
        <w:t>复消息</w:t>
      </w:r>
      <w:r w:rsidRPr="00FA3CB2">
        <w:rPr>
          <w:rFonts w:ascii="Microsoft YaHei" w:eastAsia="Microsoft YaHei" w:hAnsi="Microsoft YaHei"/>
          <w:sz w:val="28"/>
          <w:szCs w:val="28"/>
        </w:rPr>
        <w:t>长度有限制</w:t>
      </w:r>
    </w:p>
    <w:p w14:paraId="28BA96DF" w14:textId="77777777" w:rsidR="00FA3CB2" w:rsidRPr="00FA3CB2" w:rsidRDefault="00FA3CB2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FA3CB2">
        <w:rPr>
          <w:rFonts w:ascii="Microsoft YaHei" w:eastAsia="Microsoft YaHei" w:hAnsi="Microsoft YaHei"/>
          <w:sz w:val="28"/>
          <w:szCs w:val="28"/>
        </w:rPr>
        <w:t>Reliability3：系统对</w:t>
      </w:r>
      <w:r w:rsidRPr="00FA3CB2">
        <w:rPr>
          <w:rFonts w:ascii="Microsoft YaHei" w:eastAsia="Microsoft YaHei" w:hAnsi="Microsoft YaHei" w:hint="eastAsia"/>
          <w:sz w:val="28"/>
          <w:szCs w:val="28"/>
        </w:rPr>
        <w:t>发布消息</w:t>
      </w:r>
      <w:r w:rsidRPr="00FA3CB2">
        <w:rPr>
          <w:rFonts w:ascii="Microsoft YaHei" w:eastAsia="Microsoft YaHei" w:hAnsi="Microsoft YaHei"/>
          <w:sz w:val="28"/>
          <w:szCs w:val="28"/>
        </w:rPr>
        <w:t>的图片大小和数量有限制</w:t>
      </w:r>
    </w:p>
    <w:p w14:paraId="193AA362" w14:textId="77777777" w:rsidR="00FA3CB2" w:rsidRPr="00FA3CB2" w:rsidRDefault="00FA3CB2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FA3CB2">
        <w:rPr>
          <w:rFonts w:ascii="Microsoft YaHei" w:eastAsia="Microsoft YaHei" w:hAnsi="Microsoft YaHei"/>
          <w:sz w:val="28"/>
          <w:szCs w:val="28"/>
        </w:rPr>
        <w:t>Reliability4：</w:t>
      </w:r>
      <w:r w:rsidRPr="00FA3CB2">
        <w:rPr>
          <w:rFonts w:ascii="Microsoft YaHei" w:eastAsia="Microsoft YaHei" w:hAnsi="Microsoft YaHei" w:hint="eastAsia"/>
          <w:sz w:val="28"/>
          <w:szCs w:val="28"/>
        </w:rPr>
        <w:t>评价信息需要备份存储，并具有故障恢复的能力</w:t>
      </w:r>
    </w:p>
    <w:p w14:paraId="799AAD2E" w14:textId="77777777" w:rsidR="00FA3CB2" w:rsidRPr="00FA3CB2" w:rsidRDefault="00FA3CB2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FA3CB2">
        <w:rPr>
          <w:rFonts w:ascii="Microsoft YaHei" w:eastAsia="Microsoft YaHei" w:hAnsi="Microsoft YaHei"/>
          <w:sz w:val="28"/>
          <w:szCs w:val="28"/>
        </w:rPr>
        <w:t>Reliability5：在线文档交易记录需要具有故障后恢复能力</w:t>
      </w:r>
    </w:p>
    <w:p w14:paraId="47E7E822" w14:textId="77777777" w:rsidR="00FA3CB2" w:rsidRPr="00634E2F" w:rsidRDefault="00FA3CB2" w:rsidP="00F26F49">
      <w:pPr>
        <w:pStyle w:val="a5"/>
        <w:rPr>
          <w:rFonts w:hint="eastAsia"/>
          <w:b w:val="0"/>
          <w:sz w:val="32"/>
          <w:szCs w:val="32"/>
        </w:rPr>
      </w:pPr>
    </w:p>
    <w:p w14:paraId="3F39ED42" w14:textId="7695223E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3.3.6 </w:t>
      </w:r>
      <w:r w:rsidRPr="00634E2F">
        <w:rPr>
          <w:b w:val="0"/>
          <w:sz w:val="32"/>
          <w:szCs w:val="32"/>
        </w:rPr>
        <w:t>业务规则</w:t>
      </w:r>
    </w:p>
    <w:p w14:paraId="5821BFD2" w14:textId="77777777" w:rsidR="007319A3" w:rsidRPr="007319A3" w:rsidRDefault="007319A3" w:rsidP="007319A3">
      <w:pPr>
        <w:rPr>
          <w:rFonts w:ascii="Microsoft YaHei" w:eastAsia="Microsoft YaHei" w:hAnsi="Microsoft YaHei"/>
          <w:sz w:val="28"/>
          <w:szCs w:val="28"/>
        </w:rPr>
      </w:pPr>
      <w:r w:rsidRPr="007319A3">
        <w:rPr>
          <w:rFonts w:ascii="Microsoft YaHei" w:eastAsia="Microsoft YaHei" w:hAnsi="Microsoft YaHei"/>
          <w:sz w:val="28"/>
          <w:szCs w:val="28"/>
        </w:rPr>
        <w:t>BR1：系统符合使用第三方支付平台的标准</w:t>
      </w:r>
    </w:p>
    <w:p w14:paraId="3614A191" w14:textId="77777777" w:rsidR="00FA3CB2" w:rsidRPr="00634E2F" w:rsidRDefault="00FA3CB2" w:rsidP="00F26F49">
      <w:pPr>
        <w:pStyle w:val="a5"/>
        <w:rPr>
          <w:rFonts w:hint="eastAsia"/>
          <w:b w:val="0"/>
          <w:sz w:val="32"/>
          <w:szCs w:val="32"/>
        </w:rPr>
      </w:pPr>
    </w:p>
    <w:p w14:paraId="2C4FE282" w14:textId="45D02E61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3.3.7 </w:t>
      </w:r>
      <w:r w:rsidRPr="00634E2F">
        <w:rPr>
          <w:rFonts w:hint="eastAsia"/>
          <w:b w:val="0"/>
          <w:sz w:val="32"/>
          <w:szCs w:val="32"/>
        </w:rPr>
        <w:t>约束</w:t>
      </w:r>
    </w:p>
    <w:p w14:paraId="012EAD01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685500">
        <w:rPr>
          <w:rFonts w:ascii="Microsoft YaHei" w:eastAsia="Microsoft YaHei" w:hAnsi="Microsoft YaHei"/>
          <w:sz w:val="28"/>
          <w:szCs w:val="28"/>
        </w:rPr>
        <w:t>IC1：系统需要部署在云计算平台</w:t>
      </w:r>
    </w:p>
    <w:p w14:paraId="76AFA3B3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685500">
        <w:rPr>
          <w:rFonts w:ascii="Microsoft YaHei" w:eastAsia="Microsoft YaHei" w:hAnsi="Microsoft YaHei"/>
          <w:sz w:val="28"/>
          <w:szCs w:val="28"/>
        </w:rPr>
        <w:t>IC2：系统使用J2EE平台解决方案</w:t>
      </w:r>
    </w:p>
    <w:p w14:paraId="1ADA1A4D" w14:textId="77777777" w:rsidR="00685500" w:rsidRPr="00634E2F" w:rsidRDefault="00685500" w:rsidP="00F26F49">
      <w:pPr>
        <w:pStyle w:val="a5"/>
        <w:rPr>
          <w:rFonts w:hint="eastAsia"/>
          <w:b w:val="0"/>
          <w:sz w:val="32"/>
          <w:szCs w:val="32"/>
        </w:rPr>
      </w:pPr>
    </w:p>
    <w:p w14:paraId="0FB14D6D" w14:textId="3E5E93FA" w:rsidR="00F26F49" w:rsidRPr="00634E2F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b w:val="0"/>
          <w:sz w:val="32"/>
          <w:szCs w:val="32"/>
        </w:rPr>
        <w:t xml:space="preserve">3.4 </w:t>
      </w:r>
      <w:r w:rsidRPr="00634E2F">
        <w:rPr>
          <w:rFonts w:hint="eastAsia"/>
          <w:b w:val="0"/>
          <w:sz w:val="32"/>
          <w:szCs w:val="32"/>
        </w:rPr>
        <w:t>数据</w:t>
      </w:r>
      <w:r w:rsidRPr="00634E2F">
        <w:rPr>
          <w:b w:val="0"/>
          <w:sz w:val="32"/>
          <w:szCs w:val="32"/>
        </w:rPr>
        <w:t>需求</w:t>
      </w:r>
    </w:p>
    <w:p w14:paraId="1FF40AEB" w14:textId="4D5FAB4C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b w:val="0"/>
          <w:sz w:val="32"/>
          <w:szCs w:val="32"/>
        </w:rPr>
        <w:t xml:space="preserve">3.4.1 </w:t>
      </w:r>
      <w:r w:rsidRPr="00634E2F">
        <w:rPr>
          <w:rFonts w:hint="eastAsia"/>
          <w:b w:val="0"/>
          <w:sz w:val="32"/>
          <w:szCs w:val="32"/>
        </w:rPr>
        <w:t>数据</w:t>
      </w:r>
      <w:r w:rsidRPr="00634E2F">
        <w:rPr>
          <w:b w:val="0"/>
          <w:sz w:val="32"/>
          <w:szCs w:val="32"/>
        </w:rPr>
        <w:t>定义</w:t>
      </w:r>
    </w:p>
    <w:p w14:paraId="462F1FF3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685500">
        <w:rPr>
          <w:rFonts w:ascii="Microsoft YaHei" w:eastAsia="Microsoft YaHei" w:hAnsi="Microsoft YaHei"/>
          <w:sz w:val="28"/>
          <w:szCs w:val="28"/>
        </w:rPr>
        <w:t>DR1：</w:t>
      </w:r>
      <w:r w:rsidRPr="00685500">
        <w:rPr>
          <w:rFonts w:ascii="Microsoft YaHei" w:eastAsia="Microsoft YaHei" w:hAnsi="Microsoft YaHei" w:hint="eastAsia"/>
          <w:sz w:val="28"/>
          <w:szCs w:val="28"/>
        </w:rPr>
        <w:t>求助</w:t>
      </w:r>
      <w:r w:rsidRPr="00685500">
        <w:rPr>
          <w:rFonts w:ascii="Microsoft YaHei" w:eastAsia="Microsoft YaHei" w:hAnsi="Microsoft YaHei"/>
          <w:sz w:val="28"/>
          <w:szCs w:val="28"/>
        </w:rPr>
        <w:t>，</w:t>
      </w:r>
      <w:r w:rsidRPr="00685500">
        <w:rPr>
          <w:rFonts w:ascii="Microsoft YaHei" w:eastAsia="Microsoft YaHei" w:hAnsi="Microsoft YaHei" w:hint="eastAsia"/>
          <w:sz w:val="28"/>
          <w:szCs w:val="28"/>
        </w:rPr>
        <w:t>帮助</w:t>
      </w:r>
      <w:r w:rsidRPr="00685500">
        <w:rPr>
          <w:rFonts w:ascii="Microsoft YaHei" w:eastAsia="Microsoft YaHei" w:hAnsi="Microsoft YaHei"/>
          <w:sz w:val="28"/>
          <w:szCs w:val="28"/>
        </w:rPr>
        <w:t>和评论的数据要永久保存</w:t>
      </w:r>
    </w:p>
    <w:p w14:paraId="18E983F9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685500">
        <w:rPr>
          <w:rFonts w:ascii="Microsoft YaHei" w:eastAsia="Microsoft YaHei" w:hAnsi="Microsoft YaHei"/>
          <w:sz w:val="28"/>
          <w:szCs w:val="28"/>
        </w:rPr>
        <w:t>DR2：一年内未登录的无认证用户数据会自动清除</w:t>
      </w:r>
    </w:p>
    <w:p w14:paraId="76A17C60" w14:textId="77777777" w:rsidR="00685500" w:rsidRPr="00634E2F" w:rsidRDefault="00685500" w:rsidP="00F26F49">
      <w:pPr>
        <w:pStyle w:val="a5"/>
        <w:rPr>
          <w:rFonts w:hint="eastAsia"/>
          <w:b w:val="0"/>
          <w:sz w:val="32"/>
          <w:szCs w:val="32"/>
        </w:rPr>
      </w:pPr>
    </w:p>
    <w:p w14:paraId="70539550" w14:textId="4CA32872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</w:t>
      </w:r>
      <w:r w:rsidRPr="00634E2F">
        <w:rPr>
          <w:rFonts w:hint="eastAsia"/>
          <w:b w:val="0"/>
          <w:sz w:val="32"/>
          <w:szCs w:val="32"/>
        </w:rPr>
        <w:t xml:space="preserve">3.4.2 </w:t>
      </w:r>
      <w:r w:rsidRPr="00634E2F">
        <w:rPr>
          <w:b w:val="0"/>
          <w:sz w:val="32"/>
          <w:szCs w:val="32"/>
        </w:rPr>
        <w:t>默认数据</w:t>
      </w:r>
    </w:p>
    <w:p w14:paraId="25D5D521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685500">
        <w:rPr>
          <w:rFonts w:ascii="Microsoft YaHei" w:eastAsia="Microsoft YaHei" w:hAnsi="Microsoft YaHei"/>
          <w:sz w:val="28"/>
          <w:szCs w:val="28"/>
        </w:rPr>
        <w:t>Default1：用户的默认认证级别是0（无认证）</w:t>
      </w:r>
    </w:p>
    <w:p w14:paraId="175E13E1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bookmarkStart w:id="0" w:name="__DdeLink__3177_694554824"/>
      <w:r w:rsidRPr="00685500">
        <w:rPr>
          <w:rFonts w:ascii="Microsoft YaHei" w:eastAsia="Microsoft YaHei" w:hAnsi="Microsoft YaHei"/>
          <w:sz w:val="28"/>
          <w:szCs w:val="28"/>
        </w:rPr>
        <w:t>Default2</w:t>
      </w:r>
      <w:bookmarkEnd w:id="0"/>
      <w:r w:rsidRPr="00685500">
        <w:rPr>
          <w:rFonts w:ascii="Microsoft YaHei" w:eastAsia="Microsoft YaHei" w:hAnsi="Microsoft YaHei"/>
          <w:sz w:val="28"/>
          <w:szCs w:val="28"/>
        </w:rPr>
        <w:t>：用户的默认</w:t>
      </w:r>
      <w:r w:rsidRPr="00685500">
        <w:rPr>
          <w:rFonts w:ascii="Microsoft YaHei" w:eastAsia="Microsoft YaHei" w:hAnsi="Microsoft YaHei" w:hint="eastAsia"/>
          <w:sz w:val="28"/>
          <w:szCs w:val="28"/>
        </w:rPr>
        <w:t>求助</w:t>
      </w:r>
      <w:r w:rsidRPr="00685500">
        <w:rPr>
          <w:rFonts w:ascii="Microsoft YaHei" w:eastAsia="Microsoft YaHei" w:hAnsi="Microsoft YaHei"/>
          <w:sz w:val="28"/>
          <w:szCs w:val="28"/>
        </w:rPr>
        <w:t>列表为空</w:t>
      </w:r>
    </w:p>
    <w:p w14:paraId="0F2D5DC2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685500">
        <w:rPr>
          <w:rFonts w:ascii="Microsoft YaHei" w:eastAsia="Microsoft YaHei" w:hAnsi="Microsoft YaHei"/>
          <w:sz w:val="28"/>
          <w:szCs w:val="28"/>
        </w:rPr>
        <w:t>Default3：用户的默认</w:t>
      </w:r>
      <w:r w:rsidRPr="00685500">
        <w:rPr>
          <w:rFonts w:ascii="Microsoft YaHei" w:eastAsia="Microsoft YaHei" w:hAnsi="Microsoft YaHei" w:hint="eastAsia"/>
          <w:sz w:val="28"/>
          <w:szCs w:val="28"/>
        </w:rPr>
        <w:t>帮助</w:t>
      </w:r>
      <w:r w:rsidRPr="00685500">
        <w:rPr>
          <w:rFonts w:ascii="Microsoft YaHei" w:eastAsia="Microsoft YaHei" w:hAnsi="Microsoft YaHei"/>
          <w:sz w:val="28"/>
          <w:szCs w:val="28"/>
        </w:rPr>
        <w:t>列表为空</w:t>
      </w:r>
    </w:p>
    <w:p w14:paraId="5A7285BC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685500">
        <w:rPr>
          <w:rFonts w:ascii="Microsoft YaHei" w:eastAsia="Microsoft YaHei" w:hAnsi="Microsoft YaHei"/>
          <w:sz w:val="28"/>
          <w:szCs w:val="28"/>
        </w:rPr>
        <w:t>Default4：用户的默认</w:t>
      </w:r>
      <w:r w:rsidRPr="00685500">
        <w:rPr>
          <w:rFonts w:ascii="Microsoft YaHei" w:eastAsia="Microsoft YaHei" w:hAnsi="Microsoft YaHei" w:hint="eastAsia"/>
          <w:sz w:val="28"/>
          <w:szCs w:val="28"/>
        </w:rPr>
        <w:t>好友</w:t>
      </w:r>
      <w:r w:rsidRPr="00685500">
        <w:rPr>
          <w:rFonts w:ascii="Microsoft YaHei" w:eastAsia="Microsoft YaHei" w:hAnsi="Microsoft YaHei"/>
          <w:sz w:val="28"/>
          <w:szCs w:val="28"/>
        </w:rPr>
        <w:t>列表为空</w:t>
      </w:r>
    </w:p>
    <w:p w14:paraId="7F8126AB" w14:textId="77777777" w:rsidR="00685500" w:rsidRPr="00685500" w:rsidRDefault="00685500" w:rsidP="00685500">
      <w:pPr>
        <w:spacing w:line="240" w:lineRule="auto"/>
        <w:rPr>
          <w:rFonts w:ascii="Microsoft YaHei" w:eastAsia="Microsoft YaHei" w:hAnsi="Microsoft YaHei" w:hint="eastAsia"/>
          <w:sz w:val="28"/>
          <w:szCs w:val="28"/>
        </w:rPr>
      </w:pPr>
    </w:p>
    <w:p w14:paraId="519403E4" w14:textId="438A3A7A" w:rsidR="00F26F49" w:rsidRDefault="00F26F49" w:rsidP="00F26F49">
      <w:pPr>
        <w:pStyle w:val="a5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lastRenderedPageBreak/>
        <w:t xml:space="preserve">  </w:t>
      </w:r>
      <w:r w:rsidRPr="00634E2F">
        <w:rPr>
          <w:rFonts w:hint="eastAsia"/>
          <w:b w:val="0"/>
          <w:sz w:val="32"/>
          <w:szCs w:val="32"/>
        </w:rPr>
        <w:t>3.4.3</w:t>
      </w:r>
      <w:r w:rsidRPr="00634E2F">
        <w:rPr>
          <w:b w:val="0"/>
          <w:sz w:val="32"/>
          <w:szCs w:val="32"/>
        </w:rPr>
        <w:t xml:space="preserve"> </w:t>
      </w:r>
      <w:r w:rsidRPr="00634E2F">
        <w:rPr>
          <w:b w:val="0"/>
          <w:sz w:val="32"/>
          <w:szCs w:val="32"/>
        </w:rPr>
        <w:t>数据格式要求</w:t>
      </w:r>
    </w:p>
    <w:p w14:paraId="0179DFE4" w14:textId="77777777" w:rsidR="00F60FAD" w:rsidRPr="00F60FAD" w:rsidRDefault="00F60FAD" w:rsidP="00F60FAD">
      <w:pPr>
        <w:spacing w:line="240" w:lineRule="auto"/>
        <w:rPr>
          <w:rFonts w:ascii="Microsoft YaHei" w:eastAsia="Microsoft YaHei" w:hAnsi="Microsoft YaHei"/>
          <w:sz w:val="28"/>
          <w:szCs w:val="28"/>
        </w:rPr>
      </w:pPr>
      <w:r w:rsidRPr="00F60FAD">
        <w:rPr>
          <w:rFonts w:ascii="Microsoft YaHei" w:eastAsia="Microsoft YaHei" w:hAnsi="Microsoft YaHei"/>
          <w:sz w:val="28"/>
          <w:szCs w:val="28"/>
        </w:rPr>
        <w:t>Format1：用户上传的代码采用UTF-8的编码格式</w:t>
      </w:r>
    </w:p>
    <w:p w14:paraId="23BF927A" w14:textId="77777777" w:rsidR="00F60FAD" w:rsidRPr="00634E2F" w:rsidRDefault="00F60FAD" w:rsidP="00F26F49">
      <w:pPr>
        <w:pStyle w:val="a5"/>
        <w:rPr>
          <w:rFonts w:hint="eastAsia"/>
          <w:b w:val="0"/>
          <w:sz w:val="32"/>
          <w:szCs w:val="32"/>
        </w:rPr>
      </w:pPr>
    </w:p>
    <w:p w14:paraId="366615F9" w14:textId="28F23A3B" w:rsidR="00F26F49" w:rsidRDefault="00F26F49" w:rsidP="00F26F49">
      <w:pPr>
        <w:pStyle w:val="a5"/>
        <w:rPr>
          <w:b w:val="0"/>
          <w:sz w:val="32"/>
          <w:szCs w:val="32"/>
        </w:rPr>
      </w:pPr>
      <w:r w:rsidRPr="00634E2F">
        <w:rPr>
          <w:rFonts w:hint="eastAsia"/>
          <w:b w:val="0"/>
          <w:sz w:val="32"/>
          <w:szCs w:val="32"/>
        </w:rPr>
        <w:t xml:space="preserve">3.5 </w:t>
      </w:r>
      <w:r w:rsidRPr="00634E2F">
        <w:rPr>
          <w:rFonts w:hint="eastAsia"/>
          <w:b w:val="0"/>
          <w:sz w:val="32"/>
          <w:szCs w:val="32"/>
        </w:rPr>
        <w:t>其他</w:t>
      </w:r>
      <w:r w:rsidRPr="00634E2F">
        <w:rPr>
          <w:b w:val="0"/>
          <w:sz w:val="32"/>
          <w:szCs w:val="32"/>
        </w:rPr>
        <w:t>需求</w:t>
      </w:r>
    </w:p>
    <w:p w14:paraId="3604E140" w14:textId="74422851" w:rsidR="00B5614B" w:rsidRPr="00B5614B" w:rsidRDefault="00B5614B" w:rsidP="00F26F49">
      <w:pPr>
        <w:pStyle w:val="a5"/>
        <w:rPr>
          <w:rFonts w:hint="eastAsia"/>
          <w:b w:val="0"/>
          <w:sz w:val="28"/>
          <w:szCs w:val="28"/>
        </w:rPr>
      </w:pPr>
      <w:bookmarkStart w:id="1" w:name="_GoBack"/>
      <w:r w:rsidRPr="00B5614B">
        <w:rPr>
          <w:rFonts w:hint="eastAsia"/>
          <w:b w:val="0"/>
          <w:sz w:val="28"/>
          <w:szCs w:val="28"/>
        </w:rPr>
        <w:t>无</w:t>
      </w:r>
    </w:p>
    <w:bookmarkEnd w:id="1"/>
    <w:p w14:paraId="33F6CFB6" w14:textId="77777777" w:rsidR="00C23C94" w:rsidRPr="00634E2F" w:rsidRDefault="00C23C94" w:rsidP="00F26F49">
      <w:pPr>
        <w:pStyle w:val="a5"/>
        <w:rPr>
          <w:b w:val="0"/>
          <w:sz w:val="32"/>
          <w:szCs w:val="32"/>
        </w:rPr>
      </w:pPr>
    </w:p>
    <w:p w14:paraId="566D8043" w14:textId="0565CAA0" w:rsidR="007D4019" w:rsidRPr="006E79E4" w:rsidRDefault="00F26F49" w:rsidP="00F26F49">
      <w:pPr>
        <w:pStyle w:val="a5"/>
        <w:rPr>
          <w:sz w:val="36"/>
          <w:szCs w:val="36"/>
        </w:rPr>
      </w:pPr>
      <w:r w:rsidRPr="00634E2F">
        <w:rPr>
          <w:rFonts w:hint="eastAsia"/>
          <w:sz w:val="32"/>
          <w:szCs w:val="32"/>
        </w:rPr>
        <w:t>4.</w:t>
      </w:r>
      <w:r w:rsidRPr="00634E2F">
        <w:rPr>
          <w:sz w:val="32"/>
          <w:szCs w:val="32"/>
        </w:rPr>
        <w:t>附录</w:t>
      </w:r>
      <w:r w:rsidRPr="00634E2F">
        <w:rPr>
          <w:sz w:val="30"/>
          <w:szCs w:val="30"/>
        </w:rPr>
        <w:br w:type="page"/>
      </w:r>
    </w:p>
    <w:sectPr w:rsidR="007D4019" w:rsidRPr="006E79E4" w:rsidSect="000B68F9">
      <w:footerReference w:type="default" r:id="rId10"/>
      <w:pgSz w:w="11907" w:h="16839"/>
      <w:pgMar w:top="994" w:right="2174" w:bottom="1771" w:left="1483" w:header="43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BB018" w14:textId="77777777" w:rsidR="00A41312" w:rsidRDefault="00A41312">
      <w:pPr>
        <w:spacing w:after="0" w:line="240" w:lineRule="auto"/>
      </w:pPr>
      <w:r>
        <w:separator/>
      </w:r>
    </w:p>
  </w:endnote>
  <w:endnote w:type="continuationSeparator" w:id="0">
    <w:p w14:paraId="6D7A5F32" w14:textId="77777777" w:rsidR="00A41312" w:rsidRDefault="00A41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2E4BCF13" w:rsidR="00895B21" w:rsidRDefault="00175A50">
        <w:pPr>
          <w:pStyle w:val="ab"/>
        </w:pPr>
        <w:r>
          <w:tab/>
        </w:r>
        <w:r>
          <w:tab/>
        </w:r>
        <w:r>
          <w:tab/>
        </w:r>
        <w:r>
          <w:tab/>
        </w:r>
        <w:r>
          <w:tab/>
          <w:t xml:space="preserve">     </w:t>
        </w:r>
        <w:r w:rsidR="00D55A69">
          <w:fldChar w:fldCharType="begin"/>
        </w:r>
        <w:r w:rsidR="00D55A69">
          <w:instrText xml:space="preserve"> PAGE   \* MERGEFORMAT </w:instrText>
        </w:r>
        <w:r w:rsidR="00D55A69">
          <w:fldChar w:fldCharType="separate"/>
        </w:r>
        <w:r w:rsidR="00B5614B">
          <w:rPr>
            <w:noProof/>
          </w:rPr>
          <w:t>25</w:t>
        </w:r>
        <w:r w:rsidR="00D55A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64E32" w14:textId="77777777" w:rsidR="00A41312" w:rsidRDefault="00A41312">
      <w:pPr>
        <w:spacing w:after="0" w:line="240" w:lineRule="auto"/>
      </w:pPr>
      <w:r>
        <w:separator/>
      </w:r>
    </w:p>
  </w:footnote>
  <w:footnote w:type="continuationSeparator" w:id="0">
    <w:p w14:paraId="5943141D" w14:textId="77777777" w:rsidR="00A41312" w:rsidRDefault="00A41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216EB"/>
    <w:multiLevelType w:val="hybridMultilevel"/>
    <w:tmpl w:val="DD9C2C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B10CB0"/>
    <w:multiLevelType w:val="multilevel"/>
    <w:tmpl w:val="15907F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5D9C6AB7"/>
    <w:multiLevelType w:val="hybridMultilevel"/>
    <w:tmpl w:val="660C6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9B33BE"/>
    <w:multiLevelType w:val="hybridMultilevel"/>
    <w:tmpl w:val="7ACE8B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4AB1BB0"/>
    <w:multiLevelType w:val="hybridMultilevel"/>
    <w:tmpl w:val="03D6987E"/>
    <w:lvl w:ilvl="0" w:tplc="D166BFC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81B659C"/>
    <w:multiLevelType w:val="hybridMultilevel"/>
    <w:tmpl w:val="A30A2274"/>
    <w:lvl w:ilvl="0" w:tplc="DE666D12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0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proofState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005E6C"/>
    <w:rsid w:val="000060A2"/>
    <w:rsid w:val="00034F48"/>
    <w:rsid w:val="00044586"/>
    <w:rsid w:val="00057D1C"/>
    <w:rsid w:val="0008016D"/>
    <w:rsid w:val="00087741"/>
    <w:rsid w:val="000B1132"/>
    <w:rsid w:val="000B1F94"/>
    <w:rsid w:val="000B4B8D"/>
    <w:rsid w:val="000B68F9"/>
    <w:rsid w:val="000C05CA"/>
    <w:rsid w:val="000C5CD5"/>
    <w:rsid w:val="000C7C72"/>
    <w:rsid w:val="000D26DC"/>
    <w:rsid w:val="000D5C6D"/>
    <w:rsid w:val="000E7CF8"/>
    <w:rsid w:val="001016A6"/>
    <w:rsid w:val="00103909"/>
    <w:rsid w:val="001115D1"/>
    <w:rsid w:val="00111AF5"/>
    <w:rsid w:val="00127BF2"/>
    <w:rsid w:val="00133F16"/>
    <w:rsid w:val="00154ACB"/>
    <w:rsid w:val="00174BE5"/>
    <w:rsid w:val="00175A50"/>
    <w:rsid w:val="001913B0"/>
    <w:rsid w:val="001939CD"/>
    <w:rsid w:val="001A324B"/>
    <w:rsid w:val="001A3888"/>
    <w:rsid w:val="001B22C9"/>
    <w:rsid w:val="001B2BB6"/>
    <w:rsid w:val="001D08FA"/>
    <w:rsid w:val="001D1D9D"/>
    <w:rsid w:val="0020670C"/>
    <w:rsid w:val="002141DB"/>
    <w:rsid w:val="00220446"/>
    <w:rsid w:val="00232740"/>
    <w:rsid w:val="00243517"/>
    <w:rsid w:val="0024782B"/>
    <w:rsid w:val="00250FA4"/>
    <w:rsid w:val="002559DC"/>
    <w:rsid w:val="00263520"/>
    <w:rsid w:val="002635CC"/>
    <w:rsid w:val="002D0020"/>
    <w:rsid w:val="002E0AE2"/>
    <w:rsid w:val="00306159"/>
    <w:rsid w:val="00315538"/>
    <w:rsid w:val="00341FE1"/>
    <w:rsid w:val="00360BD0"/>
    <w:rsid w:val="00365C46"/>
    <w:rsid w:val="003846C1"/>
    <w:rsid w:val="003A1079"/>
    <w:rsid w:val="003B134D"/>
    <w:rsid w:val="003B75E9"/>
    <w:rsid w:val="003C2B0D"/>
    <w:rsid w:val="003D05E6"/>
    <w:rsid w:val="003D75A9"/>
    <w:rsid w:val="003E1CB8"/>
    <w:rsid w:val="003E6D11"/>
    <w:rsid w:val="00422271"/>
    <w:rsid w:val="00430CD4"/>
    <w:rsid w:val="00431C7E"/>
    <w:rsid w:val="00437EB9"/>
    <w:rsid w:val="00450769"/>
    <w:rsid w:val="004756B9"/>
    <w:rsid w:val="004767DA"/>
    <w:rsid w:val="004A59E2"/>
    <w:rsid w:val="004B5561"/>
    <w:rsid w:val="004B69F4"/>
    <w:rsid w:val="004B7EC5"/>
    <w:rsid w:val="004C70FE"/>
    <w:rsid w:val="004F2D7B"/>
    <w:rsid w:val="00502710"/>
    <w:rsid w:val="005074C5"/>
    <w:rsid w:val="005160AE"/>
    <w:rsid w:val="005302AE"/>
    <w:rsid w:val="00540A10"/>
    <w:rsid w:val="00561E47"/>
    <w:rsid w:val="00580311"/>
    <w:rsid w:val="005814AA"/>
    <w:rsid w:val="005A3129"/>
    <w:rsid w:val="005D19BB"/>
    <w:rsid w:val="00606C18"/>
    <w:rsid w:val="00622832"/>
    <w:rsid w:val="00622D4F"/>
    <w:rsid w:val="00634E2F"/>
    <w:rsid w:val="00655464"/>
    <w:rsid w:val="00663A09"/>
    <w:rsid w:val="00685500"/>
    <w:rsid w:val="006B2469"/>
    <w:rsid w:val="006B6241"/>
    <w:rsid w:val="006C4787"/>
    <w:rsid w:val="006C5640"/>
    <w:rsid w:val="006C68CB"/>
    <w:rsid w:val="006E79E4"/>
    <w:rsid w:val="006F4A79"/>
    <w:rsid w:val="007077EC"/>
    <w:rsid w:val="00713A07"/>
    <w:rsid w:val="0072231D"/>
    <w:rsid w:val="00723E8A"/>
    <w:rsid w:val="007319A3"/>
    <w:rsid w:val="00740D77"/>
    <w:rsid w:val="00741623"/>
    <w:rsid w:val="00777800"/>
    <w:rsid w:val="00797579"/>
    <w:rsid w:val="007A347C"/>
    <w:rsid w:val="007B2617"/>
    <w:rsid w:val="007B77A2"/>
    <w:rsid w:val="007C4D6C"/>
    <w:rsid w:val="007D4019"/>
    <w:rsid w:val="007E51A0"/>
    <w:rsid w:val="0080171F"/>
    <w:rsid w:val="00804BAD"/>
    <w:rsid w:val="00805140"/>
    <w:rsid w:val="008206D5"/>
    <w:rsid w:val="0082512A"/>
    <w:rsid w:val="00840D70"/>
    <w:rsid w:val="0088104C"/>
    <w:rsid w:val="00883170"/>
    <w:rsid w:val="00895B21"/>
    <w:rsid w:val="00896B24"/>
    <w:rsid w:val="008A744B"/>
    <w:rsid w:val="008C07BE"/>
    <w:rsid w:val="008D3BF7"/>
    <w:rsid w:val="008D5A5B"/>
    <w:rsid w:val="008E24BC"/>
    <w:rsid w:val="008F0DAA"/>
    <w:rsid w:val="008F7484"/>
    <w:rsid w:val="00904208"/>
    <w:rsid w:val="009046E1"/>
    <w:rsid w:val="009064AB"/>
    <w:rsid w:val="00906AB0"/>
    <w:rsid w:val="00911B49"/>
    <w:rsid w:val="00916669"/>
    <w:rsid w:val="00927E76"/>
    <w:rsid w:val="0093102D"/>
    <w:rsid w:val="009422FC"/>
    <w:rsid w:val="00942716"/>
    <w:rsid w:val="00944945"/>
    <w:rsid w:val="00953AFA"/>
    <w:rsid w:val="009571DC"/>
    <w:rsid w:val="00957778"/>
    <w:rsid w:val="0096545E"/>
    <w:rsid w:val="00977891"/>
    <w:rsid w:val="00990CEB"/>
    <w:rsid w:val="009B227D"/>
    <w:rsid w:val="009C166F"/>
    <w:rsid w:val="009D19AA"/>
    <w:rsid w:val="009D4050"/>
    <w:rsid w:val="009E4C38"/>
    <w:rsid w:val="00A0236C"/>
    <w:rsid w:val="00A04ED3"/>
    <w:rsid w:val="00A101D9"/>
    <w:rsid w:val="00A250C4"/>
    <w:rsid w:val="00A26F96"/>
    <w:rsid w:val="00A34F45"/>
    <w:rsid w:val="00A363AF"/>
    <w:rsid w:val="00A41312"/>
    <w:rsid w:val="00A44565"/>
    <w:rsid w:val="00A56D2F"/>
    <w:rsid w:val="00A71F31"/>
    <w:rsid w:val="00A84326"/>
    <w:rsid w:val="00A87677"/>
    <w:rsid w:val="00AD3CC2"/>
    <w:rsid w:val="00AE470F"/>
    <w:rsid w:val="00AF5686"/>
    <w:rsid w:val="00B15177"/>
    <w:rsid w:val="00B33580"/>
    <w:rsid w:val="00B44333"/>
    <w:rsid w:val="00B51601"/>
    <w:rsid w:val="00B56121"/>
    <w:rsid w:val="00B5614B"/>
    <w:rsid w:val="00B56CFF"/>
    <w:rsid w:val="00B7353D"/>
    <w:rsid w:val="00B7737B"/>
    <w:rsid w:val="00B844D4"/>
    <w:rsid w:val="00B90ECA"/>
    <w:rsid w:val="00BD0439"/>
    <w:rsid w:val="00BD2BBC"/>
    <w:rsid w:val="00BE53A4"/>
    <w:rsid w:val="00BE7DE9"/>
    <w:rsid w:val="00BF00CD"/>
    <w:rsid w:val="00C03375"/>
    <w:rsid w:val="00C1022B"/>
    <w:rsid w:val="00C12D69"/>
    <w:rsid w:val="00C16D3A"/>
    <w:rsid w:val="00C21C4D"/>
    <w:rsid w:val="00C23C94"/>
    <w:rsid w:val="00C40000"/>
    <w:rsid w:val="00C51CA6"/>
    <w:rsid w:val="00C90499"/>
    <w:rsid w:val="00C95AAE"/>
    <w:rsid w:val="00C96ABF"/>
    <w:rsid w:val="00CB47E4"/>
    <w:rsid w:val="00CB6709"/>
    <w:rsid w:val="00CB7AFF"/>
    <w:rsid w:val="00CC698B"/>
    <w:rsid w:val="00CE133D"/>
    <w:rsid w:val="00CE4324"/>
    <w:rsid w:val="00CF21AB"/>
    <w:rsid w:val="00D10C46"/>
    <w:rsid w:val="00D1113C"/>
    <w:rsid w:val="00D11824"/>
    <w:rsid w:val="00D42BBE"/>
    <w:rsid w:val="00D5333D"/>
    <w:rsid w:val="00D55A69"/>
    <w:rsid w:val="00D65BE2"/>
    <w:rsid w:val="00D67588"/>
    <w:rsid w:val="00D70D7C"/>
    <w:rsid w:val="00D73D18"/>
    <w:rsid w:val="00DD2FE5"/>
    <w:rsid w:val="00DD6C1F"/>
    <w:rsid w:val="00DD6FE4"/>
    <w:rsid w:val="00DD7E19"/>
    <w:rsid w:val="00DE413A"/>
    <w:rsid w:val="00DF0B57"/>
    <w:rsid w:val="00DF79F0"/>
    <w:rsid w:val="00E2299F"/>
    <w:rsid w:val="00E275AA"/>
    <w:rsid w:val="00E315EC"/>
    <w:rsid w:val="00E3242C"/>
    <w:rsid w:val="00E81162"/>
    <w:rsid w:val="00E86E3F"/>
    <w:rsid w:val="00E9351E"/>
    <w:rsid w:val="00E94156"/>
    <w:rsid w:val="00EB2E85"/>
    <w:rsid w:val="00EC3DE1"/>
    <w:rsid w:val="00ED1720"/>
    <w:rsid w:val="00ED54BC"/>
    <w:rsid w:val="00EF1E68"/>
    <w:rsid w:val="00F21873"/>
    <w:rsid w:val="00F26F49"/>
    <w:rsid w:val="00F272EB"/>
    <w:rsid w:val="00F413E5"/>
    <w:rsid w:val="00F4545A"/>
    <w:rsid w:val="00F53036"/>
    <w:rsid w:val="00F60FAD"/>
    <w:rsid w:val="00F83DA0"/>
    <w:rsid w:val="00F85AAE"/>
    <w:rsid w:val="00FA3CB2"/>
    <w:rsid w:val="00FA3F44"/>
    <w:rsid w:val="00FB3E75"/>
    <w:rsid w:val="00FB3F4D"/>
    <w:rsid w:val="00FB7E69"/>
    <w:rsid w:val="00FC014E"/>
    <w:rsid w:val="00FC14D1"/>
    <w:rsid w:val="00FC564A"/>
    <w:rsid w:val="00FD0A3C"/>
    <w:rsid w:val="00FE13A6"/>
    <w:rsid w:val="00FF05A4"/>
    <w:rsid w:val="00FF281D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A69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E79E4"/>
  </w:style>
  <w:style w:type="paragraph" w:styleId="21">
    <w:name w:val="toc 2"/>
    <w:basedOn w:val="a"/>
    <w:next w:val="a"/>
    <w:autoRedefine/>
    <w:uiPriority w:val="39"/>
    <w:unhideWhenUsed/>
    <w:rsid w:val="006E79E4"/>
    <w:pPr>
      <w:ind w:left="260"/>
    </w:pPr>
  </w:style>
  <w:style w:type="paragraph" w:styleId="31">
    <w:name w:val="toc 3"/>
    <w:basedOn w:val="a"/>
    <w:next w:val="a"/>
    <w:autoRedefine/>
    <w:uiPriority w:val="39"/>
    <w:unhideWhenUsed/>
    <w:rsid w:val="006E79E4"/>
    <w:pPr>
      <w:ind w:left="520"/>
    </w:pPr>
  </w:style>
  <w:style w:type="paragraph" w:styleId="41">
    <w:name w:val="toc 4"/>
    <w:basedOn w:val="a"/>
    <w:next w:val="a"/>
    <w:autoRedefine/>
    <w:uiPriority w:val="39"/>
    <w:unhideWhenUsed/>
    <w:rsid w:val="006E79E4"/>
    <w:pPr>
      <w:ind w:left="780"/>
    </w:pPr>
  </w:style>
  <w:style w:type="paragraph" w:styleId="51">
    <w:name w:val="toc 5"/>
    <w:basedOn w:val="a"/>
    <w:next w:val="a"/>
    <w:autoRedefine/>
    <w:uiPriority w:val="39"/>
    <w:unhideWhenUsed/>
    <w:rsid w:val="006E79E4"/>
    <w:pPr>
      <w:ind w:left="1040"/>
    </w:pPr>
  </w:style>
  <w:style w:type="paragraph" w:styleId="61">
    <w:name w:val="toc 6"/>
    <w:basedOn w:val="a"/>
    <w:next w:val="a"/>
    <w:autoRedefine/>
    <w:uiPriority w:val="39"/>
    <w:unhideWhenUsed/>
    <w:rsid w:val="006E79E4"/>
    <w:pPr>
      <w:ind w:left="1300"/>
    </w:pPr>
  </w:style>
  <w:style w:type="paragraph" w:styleId="71">
    <w:name w:val="toc 7"/>
    <w:basedOn w:val="a"/>
    <w:next w:val="a"/>
    <w:autoRedefine/>
    <w:uiPriority w:val="39"/>
    <w:unhideWhenUsed/>
    <w:rsid w:val="006E79E4"/>
    <w:pPr>
      <w:ind w:left="1560"/>
    </w:pPr>
  </w:style>
  <w:style w:type="paragraph" w:styleId="81">
    <w:name w:val="toc 8"/>
    <w:basedOn w:val="a"/>
    <w:next w:val="a"/>
    <w:autoRedefine/>
    <w:uiPriority w:val="39"/>
    <w:unhideWhenUsed/>
    <w:rsid w:val="006E79E4"/>
    <w:pPr>
      <w:ind w:left="1820"/>
    </w:pPr>
  </w:style>
  <w:style w:type="paragraph" w:styleId="91">
    <w:name w:val="toc 9"/>
    <w:basedOn w:val="a"/>
    <w:next w:val="a"/>
    <w:autoRedefine/>
    <w:uiPriority w:val="39"/>
    <w:unhideWhenUsed/>
    <w:rsid w:val="006E79E4"/>
    <w:pPr>
      <w:ind w:left="2080"/>
    </w:pPr>
  </w:style>
  <w:style w:type="table" w:styleId="12">
    <w:name w:val="Plain Table 1"/>
    <w:basedOn w:val="a1"/>
    <w:uiPriority w:val="41"/>
    <w:rsid w:val="003846C1"/>
    <w:pPr>
      <w:spacing w:after="0" w:line="240" w:lineRule="auto"/>
    </w:pPr>
    <w:rPr>
      <w:color w:val="auto"/>
      <w:kern w:val="2"/>
      <w:sz w:val="24"/>
      <w:szCs w:val="24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List Paragraph"/>
    <w:basedOn w:val="a"/>
    <w:uiPriority w:val="34"/>
    <w:qFormat/>
    <w:rsid w:val="00606C18"/>
    <w:pPr>
      <w:widowControl w:val="0"/>
      <w:spacing w:after="0" w:line="240" w:lineRule="auto"/>
      <w:ind w:firstLineChars="200" w:firstLine="420"/>
      <w:jc w:val="both"/>
    </w:pPr>
    <w:rPr>
      <w:color w:val="auto"/>
      <w:kern w:val="2"/>
      <w:sz w:val="21"/>
      <w:szCs w:val="22"/>
      <w:lang w:val="en-US"/>
    </w:rPr>
  </w:style>
  <w:style w:type="table" w:styleId="-5">
    <w:name w:val="Light Grid Accent 5"/>
    <w:basedOn w:val="a1"/>
    <w:uiPriority w:val="62"/>
    <w:rsid w:val="000B1F94"/>
    <w:pPr>
      <w:spacing w:after="0" w:line="240" w:lineRule="auto"/>
    </w:pPr>
    <w:rPr>
      <w:color w:val="auto"/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08296" w:themeColor="accent5"/>
        <w:left w:val="single" w:sz="8" w:space="0" w:color="408296" w:themeColor="accent5"/>
        <w:bottom w:val="single" w:sz="8" w:space="0" w:color="408296" w:themeColor="accent5"/>
        <w:right w:val="single" w:sz="8" w:space="0" w:color="408296" w:themeColor="accent5"/>
        <w:insideH w:val="single" w:sz="8" w:space="0" w:color="408296" w:themeColor="accent5"/>
        <w:insideV w:val="single" w:sz="8" w:space="0" w:color="40829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18" w:space="0" w:color="408296" w:themeColor="accent5"/>
          <w:right w:val="single" w:sz="8" w:space="0" w:color="408296" w:themeColor="accent5"/>
          <w:insideH w:val="nil"/>
          <w:insideV w:val="single" w:sz="8" w:space="0" w:color="40829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  <w:insideH w:val="nil"/>
          <w:insideV w:val="single" w:sz="8" w:space="0" w:color="40829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</w:tcBorders>
      </w:tcPr>
    </w:tblStylePr>
    <w:tblStylePr w:type="band1Vert"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</w:tcBorders>
        <w:shd w:val="clear" w:color="auto" w:fill="CBE2E9" w:themeFill="accent5" w:themeFillTint="3F"/>
      </w:tcPr>
    </w:tblStylePr>
    <w:tblStylePr w:type="band1Horz"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  <w:insideV w:val="single" w:sz="8" w:space="0" w:color="408296" w:themeColor="accent5"/>
        </w:tcBorders>
        <w:shd w:val="clear" w:color="auto" w:fill="CBE2E9" w:themeFill="accent5" w:themeFillTint="3F"/>
      </w:tcPr>
    </w:tblStylePr>
    <w:tblStylePr w:type="band2Horz">
      <w:tblPr/>
      <w:tcPr>
        <w:tcBorders>
          <w:top w:val="single" w:sz="8" w:space="0" w:color="408296" w:themeColor="accent5"/>
          <w:left w:val="single" w:sz="8" w:space="0" w:color="408296" w:themeColor="accent5"/>
          <w:bottom w:val="single" w:sz="8" w:space="0" w:color="408296" w:themeColor="accent5"/>
          <w:right w:val="single" w:sz="8" w:space="0" w:color="408296" w:themeColor="accent5"/>
          <w:insideV w:val="single" w:sz="8" w:space="0" w:color="40829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5AAFBF-504D-9C49-9038-48DD44158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178</TotalTime>
  <Pages>26</Pages>
  <Words>1447</Words>
  <Characters>8253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271</cp:revision>
  <dcterms:created xsi:type="dcterms:W3CDTF">2016-10-02T13:26:00Z</dcterms:created>
  <dcterms:modified xsi:type="dcterms:W3CDTF">2016-11-27T04:38:00Z</dcterms:modified>
</cp:coreProperties>
</file>